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790691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790691" w:rsidRDefault="00790691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v2.2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790691" w:rsidRDefault="00790691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790691" w:rsidRDefault="00790691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790691" w:rsidRDefault="00790691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May-2016</w:t>
                                      </w:r>
                                    </w:p>
                                  </w:tc>
                                </w:tr>
                              </w:tbl>
                              <w:p w:rsidR="00790691" w:rsidRDefault="00790691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790691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790691" w:rsidRDefault="00790691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v2.2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790691" w:rsidRDefault="00790691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790691" w:rsidRDefault="00790691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790691" w:rsidRDefault="00790691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May-2016</w:t>
                                </w:r>
                              </w:p>
                            </w:tc>
                          </w:tr>
                        </w:tbl>
                        <w:p w:rsidR="00790691" w:rsidRDefault="00790691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0691" w:rsidRDefault="00583807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790691" w:rsidRPr="00C5317B">
                                      <w:t>F#</w:t>
                                    </w:r>
                                    <w:r w:rsidR="00790691">
                                      <w:t xml:space="preserve"> Workshop</w:t>
                                    </w:r>
                                  </w:sdtContent>
                                </w:sdt>
                                <w:r w:rsidR="00790691">
                                  <w:t xml:space="preserve"> </w:t>
                                </w:r>
                              </w:p>
                              <w:p w:rsidR="00790691" w:rsidRPr="00246420" w:rsidRDefault="00790691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0smA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" filled="f" stroked="f" strokeweight=".5pt">
                    <v:textbox inset="0,0,0,0">
                      <w:txbxContent>
                        <w:p w:rsidR="00790691" w:rsidRDefault="00790691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 w:rsidRPr="00C5317B">
                                <w:t>F#</w:t>
                              </w:r>
                              <w:r>
                                <w:t xml:space="preserve"> Workshop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790691" w:rsidRPr="00246420" w:rsidRDefault="00790691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020806" w:rsidRDefault="000F2A5D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ind w:left="576" w:hanging="576"/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39596078" w:history="1">
            <w:r w:rsidR="00020806" w:rsidRPr="00B441A1">
              <w:rPr>
                <w:rStyle w:val="Hyperlink"/>
                <w:noProof/>
              </w:rPr>
              <w:t>Introduction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_Toc439596078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A14AF6">
              <w:rPr>
                <w:noProof/>
                <w:webHidden/>
              </w:rPr>
              <w:t>2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583807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4" w:history="1">
            <w:r w:rsidR="00020806" w:rsidRPr="00B441A1">
              <w:rPr>
                <w:rStyle w:val="Hyperlink"/>
                <w:noProof/>
              </w:rPr>
              <w:t>Module 1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_Toc439596084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A14AF6">
              <w:rPr>
                <w:noProof/>
                <w:webHidden/>
              </w:rPr>
              <w:t>5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583807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5" w:history="1">
            <w:r w:rsidR="00020806" w:rsidRPr="00B441A1">
              <w:rPr>
                <w:rStyle w:val="Hyperlink"/>
                <w:noProof/>
              </w:rPr>
              <w:t>Module 2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_Toc439596085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A14AF6">
              <w:rPr>
                <w:noProof/>
                <w:webHidden/>
              </w:rPr>
              <w:t>8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583807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6" w:history="1">
            <w:r w:rsidR="00020806" w:rsidRPr="00B441A1">
              <w:rPr>
                <w:rStyle w:val="Hyperlink"/>
                <w:noProof/>
              </w:rPr>
              <w:t>Module 3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_Toc439596086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A14AF6">
              <w:rPr>
                <w:noProof/>
                <w:webHidden/>
              </w:rPr>
              <w:t>11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583807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7" w:history="1">
            <w:r w:rsidR="00020806" w:rsidRPr="00B441A1">
              <w:rPr>
                <w:rStyle w:val="Hyperlink"/>
                <w:noProof/>
              </w:rPr>
              <w:t>Module 4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_Toc439596087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A14AF6">
              <w:rPr>
                <w:noProof/>
                <w:webHidden/>
              </w:rPr>
              <w:t>13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39596078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691" w:rsidRPr="003A7604" w:rsidRDefault="00790691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691" w:rsidRPr="003A7604" w:rsidRDefault="00790691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691" w:rsidRPr="003A7604" w:rsidRDefault="00790691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691" w:rsidRPr="003A7604" w:rsidRDefault="00790691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90691" w:rsidRPr="003A7604" w:rsidRDefault="00790691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90691" w:rsidRPr="003A7604" w:rsidRDefault="00790691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90691" w:rsidRPr="003A7604" w:rsidRDefault="00790691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90691" w:rsidRPr="003A7604" w:rsidRDefault="00790691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734265" w:rsidP="003E4214">
      <w:pPr>
        <w:pStyle w:val="Heading2"/>
      </w:pPr>
      <w:bookmarkStart w:id="1" w:name="_Toc398747067"/>
      <w:r>
        <w:t>Pre-r</w:t>
      </w:r>
      <w:r w:rsidR="00976D7B">
        <w:t>equisites</w:t>
      </w:r>
    </w:p>
    <w:p w:rsidR="00976D7B" w:rsidRDefault="00976D7B" w:rsidP="00976D7B">
      <w:pPr>
        <w:pStyle w:val="Heading3"/>
      </w:pPr>
      <w:r>
        <w:t>Windows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>Visual Studio 2015 Community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proofErr w:type="spellStart"/>
      <w:r>
        <w:t>Xamarin</w:t>
      </w:r>
      <w:proofErr w:type="spellEnd"/>
      <w:r>
        <w:t xml:space="preserve"> Studio</w:t>
      </w:r>
      <w:r w:rsidR="00260B4C">
        <w:t xml:space="preserve"> 6</w:t>
      </w:r>
      <w:r>
        <w:t xml:space="preserve">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 xml:space="preserve">Atom + F# Compiler + </w:t>
      </w:r>
      <w:proofErr w:type="spellStart"/>
      <w:r>
        <w:t>Ionide</w:t>
      </w:r>
      <w:proofErr w:type="spellEnd"/>
      <w:r>
        <w:t xml:space="preserve"> package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 xml:space="preserve">Visual Studio Code + F# Compiler + </w:t>
      </w:r>
      <w:proofErr w:type="spellStart"/>
      <w:r>
        <w:t>Ionide</w:t>
      </w:r>
      <w:proofErr w:type="spellEnd"/>
      <w:r>
        <w:t xml:space="preserve"> package</w:t>
      </w:r>
    </w:p>
    <w:p w:rsidR="00976D7B" w:rsidRDefault="00976D7B" w:rsidP="00976D7B">
      <w:pPr>
        <w:pStyle w:val="Heading3"/>
      </w:pPr>
      <w:r>
        <w:t>Mac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proofErr w:type="spellStart"/>
      <w:r>
        <w:t>Xamarin</w:t>
      </w:r>
      <w:proofErr w:type="spellEnd"/>
      <w:r>
        <w:t xml:space="preserve"> Studio</w:t>
      </w:r>
      <w:r w:rsidR="00260B4C">
        <w:t xml:space="preserve"> 6 + Mono</w:t>
      </w:r>
      <w:r>
        <w:t xml:space="preserve"> or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r>
        <w:t xml:space="preserve">Atom + Mono + </w:t>
      </w:r>
      <w:proofErr w:type="spellStart"/>
      <w:r>
        <w:t>Ionide</w:t>
      </w:r>
      <w:proofErr w:type="spellEnd"/>
      <w:r>
        <w:t xml:space="preserve"> package or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r>
        <w:t xml:space="preserve">Visual Studio Code + Mono + </w:t>
      </w:r>
      <w:proofErr w:type="spellStart"/>
      <w:r>
        <w:t>Ionide</w:t>
      </w:r>
      <w:proofErr w:type="spellEnd"/>
      <w:r>
        <w:t xml:space="preserve"> package</w:t>
      </w:r>
    </w:p>
    <w:p w:rsidR="00976D7B" w:rsidRDefault="00976D7B" w:rsidP="00976D7B">
      <w:pPr>
        <w:pStyle w:val="Heading3"/>
      </w:pPr>
      <w:r>
        <w:t>Linux</w:t>
      </w:r>
    </w:p>
    <w:p w:rsidR="00976D7B" w:rsidRDefault="00976D7B" w:rsidP="00976D7B">
      <w:pPr>
        <w:pStyle w:val="ListParagraph"/>
        <w:numPr>
          <w:ilvl w:val="0"/>
          <w:numId w:val="14"/>
        </w:numPr>
      </w:pPr>
      <w:r>
        <w:t xml:space="preserve">Atom + Mono + </w:t>
      </w:r>
      <w:proofErr w:type="spellStart"/>
      <w:r>
        <w:t>Ionide</w:t>
      </w:r>
      <w:proofErr w:type="spellEnd"/>
      <w:r>
        <w:t xml:space="preserve"> package or</w:t>
      </w:r>
    </w:p>
    <w:p w:rsidR="00976D7B" w:rsidRDefault="00976D7B" w:rsidP="00976D7B">
      <w:pPr>
        <w:pStyle w:val="ListParagraph"/>
        <w:numPr>
          <w:ilvl w:val="0"/>
          <w:numId w:val="14"/>
        </w:numPr>
      </w:pPr>
      <w:r>
        <w:t xml:space="preserve">Visual Studio Code + Mono + </w:t>
      </w:r>
      <w:proofErr w:type="spellStart"/>
      <w:r>
        <w:t>Ionide</w:t>
      </w:r>
      <w:proofErr w:type="spellEnd"/>
      <w:r>
        <w:t xml:space="preserve"> package</w:t>
      </w:r>
    </w:p>
    <w:p w:rsidR="007A61E0" w:rsidRDefault="00F2343F" w:rsidP="00DC27F3">
      <w:r>
        <w:t>You also</w:t>
      </w:r>
      <w:r w:rsidR="007A61E0">
        <w:t xml:space="preserve"> need internet connection to download the dependencies.</w:t>
      </w:r>
    </w:p>
    <w:p w:rsidR="008817F5" w:rsidRDefault="008817F5" w:rsidP="00DC27F3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2" w:name="_Toc402896135"/>
      <w:bookmarkStart w:id="3" w:name="_Toc439596081"/>
      <w:r>
        <w:lastRenderedPageBreak/>
        <w:t>C</w:t>
      </w:r>
      <w:r w:rsidR="00497732">
        <w:t>ode C</w:t>
      </w:r>
      <w:r>
        <w:t>onventions</w:t>
      </w:r>
      <w:bookmarkEnd w:id="1"/>
      <w:bookmarkEnd w:id="2"/>
      <w:bookmarkEnd w:id="3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pt;height:28.1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525344408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4" w:name="_Toc398747068"/>
      <w:bookmarkStart w:id="5" w:name="_Toc402896136"/>
      <w:bookmarkStart w:id="6" w:name="_Toc439596082"/>
      <w:r>
        <w:t>Source</w:t>
      </w:r>
      <w:bookmarkEnd w:id="4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5"/>
      <w:bookmarkEnd w:id="6"/>
    </w:p>
    <w:p w:rsidR="00C12B75" w:rsidRDefault="00583807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583807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7" w:name="_Toc398747069"/>
      <w:bookmarkStart w:id="8" w:name="_Toc402896137"/>
      <w:bookmarkStart w:id="9" w:name="_Toc439596083"/>
      <w:r>
        <w:t>Author</w:t>
      </w:r>
      <w:bookmarkEnd w:id="7"/>
      <w:bookmarkEnd w:id="8"/>
      <w:bookmarkEnd w:id="9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D14C34" w:rsidRDefault="00553897" w:rsidP="00553897">
      <w:r>
        <w:t>Licensed under the Apache License, Version 2.0</w:t>
      </w:r>
    </w:p>
    <w:p w:rsidR="00D14C34" w:rsidRDefault="00D14C34" w:rsidP="00553897"/>
    <w:p w:rsidR="00D14C34" w:rsidRDefault="00D14C34">
      <w:r>
        <w:br w:type="page"/>
      </w:r>
    </w:p>
    <w:p w:rsidR="00D14C34" w:rsidRDefault="00D14C34" w:rsidP="00D14C34">
      <w:pPr>
        <w:pStyle w:val="Heading2"/>
      </w:pPr>
      <w:r>
        <w:lastRenderedPageBreak/>
        <w:t>Before we start</w:t>
      </w:r>
    </w:p>
    <w:p w:rsidR="00D14C34" w:rsidRDefault="00D14C34" w:rsidP="00D14C34">
      <w:pPr>
        <w:pStyle w:val="Heading4"/>
      </w:pPr>
      <w:r>
        <w:t>Visual Studio Users (Windows)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Visual Studio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Build the solution (Build -&gt; Build Solution). This process will download all the packages and will prompt a security dialog asking you to enable the type provider, click “Enable”.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that the build finishes successfully.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F# Interactive if it is not open (View -&gt; Other Windows -&gt; F# Interactive)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>, write “let a = 1”, highlight the entire line, right click and select “Execute in Interactive”.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D14C34" w:rsidRDefault="00D14C34" w:rsidP="00D14C34">
      <w:pPr>
        <w:spacing w:after="0"/>
      </w:pPr>
    </w:p>
    <w:p w:rsidR="00D14C34" w:rsidRDefault="00D14C34" w:rsidP="00D14C34">
      <w:pPr>
        <w:pStyle w:val="Heading4"/>
      </w:pPr>
      <w:proofErr w:type="spellStart"/>
      <w:r>
        <w:t>Xamarin</w:t>
      </w:r>
      <w:proofErr w:type="spellEnd"/>
      <w:r>
        <w:t xml:space="preserve"> Studio Users (Mac)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Terminal, go to the Module1 folder and run ./runtests.sh. If you get “Permission Denied” run </w:t>
      </w:r>
      <w:proofErr w:type="spellStart"/>
      <w:r>
        <w:t>chmod</w:t>
      </w:r>
      <w:proofErr w:type="spellEnd"/>
      <w:r>
        <w:t xml:space="preserve"> +x runtests.sh and try again (you will need to do the same for all the other .</w:t>
      </w:r>
      <w:proofErr w:type="spellStart"/>
      <w:r>
        <w:t>sh</w:t>
      </w:r>
      <w:proofErr w:type="spellEnd"/>
      <w:r>
        <w:t xml:space="preserve"> files).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that the build finishes successfully.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</w:t>
      </w:r>
      <w:proofErr w:type="spellStart"/>
      <w:r>
        <w:t>Xamarin</w:t>
      </w:r>
      <w:proofErr w:type="spellEnd"/>
      <w:r>
        <w:t xml:space="preserve"> Studio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F# Interactive if it is not open (View -&gt; Pads -&gt; F# Interactive)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>, write “let a = 1”, highlight the entire line, right click and select “Send selection to F# Interactive”.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D14C34" w:rsidRDefault="00D14C34" w:rsidP="00D14C34">
      <w:pPr>
        <w:spacing w:after="0"/>
      </w:pPr>
    </w:p>
    <w:p w:rsidR="00D14C34" w:rsidRDefault="00D14C34" w:rsidP="00D14C34">
      <w:pPr>
        <w:pStyle w:val="Heading4"/>
      </w:pPr>
      <w:r>
        <w:t>Atom / Visual Studio Code Users (Windows, Mac or Linux)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Command Prompt (Windows) / Terminal (Mac or Linux), go to the Module1 folder and execute runtests.bat (Windows) / runtests.sh (Mac or Linux). This process will compile and download all the packages (no tests are enabled yet). If you get “Permission Denied” run </w:t>
      </w:r>
      <w:proofErr w:type="spellStart"/>
      <w:r>
        <w:t>chmod</w:t>
      </w:r>
      <w:proofErr w:type="spellEnd"/>
      <w:r>
        <w:t xml:space="preserve"> +x runtests.sh and try again (you will need to do the same for all the other .</w:t>
      </w:r>
      <w:proofErr w:type="spellStart"/>
      <w:r>
        <w:t>sh</w:t>
      </w:r>
      <w:proofErr w:type="spellEnd"/>
      <w:r>
        <w:t xml:space="preserve"> files).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it finishes without errors.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Visual Studio Code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root folder (File -&gt; Open Folder)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F# Interactive (View -&gt; Command Palette -&gt; </w:t>
      </w:r>
      <w:r w:rsidRPr="00454824">
        <w:t>FSI: Start</w:t>
      </w:r>
      <w:r>
        <w:t>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 xml:space="preserve">, </w:t>
      </w:r>
      <w:proofErr w:type="gramStart"/>
      <w:r>
        <w:t>write</w:t>
      </w:r>
      <w:proofErr w:type="gramEnd"/>
      <w:r>
        <w:t xml:space="preserve"> “let a = 1”, highlight the entire line and go to View -&gt; Command Palette -&gt; </w:t>
      </w:r>
      <w:r w:rsidRPr="00CB777C">
        <w:t>FSI: Send Selection</w:t>
      </w:r>
      <w:r>
        <w:t>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540C3A" w:rsidRDefault="00540C3A" w:rsidP="00553897">
      <w:r>
        <w:br w:type="page"/>
      </w:r>
    </w:p>
    <w:p w:rsidR="00E14F01" w:rsidRDefault="00B867E7">
      <w:pPr>
        <w:pStyle w:val="Heading1"/>
      </w:pPr>
      <w:bookmarkStart w:id="10" w:name="_Toc439596084"/>
      <w:r>
        <w:lastRenderedPageBreak/>
        <w:t>Module</w:t>
      </w:r>
      <w:r w:rsidR="00C4067E">
        <w:t xml:space="preserve"> 1</w:t>
      </w:r>
      <w:bookmarkEnd w:id="10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281A86" w:rsidP="001F2544">
      <w:pPr>
        <w:pStyle w:val="ListParagraph"/>
        <w:numPr>
          <w:ilvl w:val="0"/>
          <w:numId w:val="4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9669D2" wp14:editId="3E667CAC">
                <wp:simplePos x="0" y="0"/>
                <wp:positionH relativeFrom="margin">
                  <wp:align>right</wp:align>
                </wp:positionH>
                <wp:positionV relativeFrom="paragraph">
                  <wp:posOffset>101918</wp:posOffset>
                </wp:positionV>
                <wp:extent cx="4052570" cy="29019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691" w:rsidRDefault="00790691" w:rsidP="00281A86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69D2" id="_x0000_s1035" type="#_x0000_t202" style="position:absolute;left:0;text-align:left;margin-left:267.9pt;margin-top:8.05pt;width:319.1pt;height:22.8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">
                <v:textbox>
                  <w:txbxContent>
                    <w:p w:rsidR="00790691" w:rsidRDefault="00790691" w:rsidP="00281A86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 xml:space="preserve">: </w:t>
      </w:r>
      <w:r w:rsidR="00FF5332">
        <w:t>20</w:t>
      </w:r>
      <w:r w:rsidR="00DD7476">
        <w:t xml:space="preserve"> minutes</w:t>
      </w:r>
    </w:p>
    <w:p w:rsidR="00EB2B0A" w:rsidRDefault="00EB2B0A" w:rsidP="005448BB">
      <w:pPr>
        <w:spacing w:after="0"/>
      </w:pPr>
    </w:p>
    <w:p w:rsidR="00FF5BD2" w:rsidRPr="00FF5BD2" w:rsidRDefault="00515071" w:rsidP="00FF5BD2">
      <w:pPr>
        <w:pStyle w:val="Heading2"/>
      </w:pPr>
      <w:r>
        <w:t>Step 1: Create a</w:t>
      </w:r>
      <w:r w:rsidR="00FF5BD2" w:rsidRPr="00FF5BD2">
        <w:t xml:space="preserve"> Customer</w:t>
      </w:r>
      <w:r w:rsidR="00C7703A">
        <w:t xml:space="preserve"> t</w:t>
      </w:r>
      <w:r>
        <w:t>ype</w:t>
      </w:r>
    </w:p>
    <w:p w:rsidR="00FF5BD2" w:rsidRDefault="00FF5BD2" w:rsidP="005448BB">
      <w:pPr>
        <w:spacing w:after="0"/>
      </w:pPr>
    </w:p>
    <w:p w:rsidR="000159B7" w:rsidRDefault="000159B7" w:rsidP="000159B7">
      <w:pPr>
        <w:spacing w:after="0"/>
      </w:pPr>
      <w:r w:rsidRPr="00403D12">
        <w:rPr>
          <w:b/>
        </w:rPr>
        <w:t>1</w:t>
      </w:r>
      <w:r w:rsidR="00FF5BD2" w:rsidRPr="00403D12">
        <w:rPr>
          <w:b/>
        </w:rPr>
        <w:t>.1</w:t>
      </w:r>
      <w:r w:rsidRPr="00403D12">
        <w:rPr>
          <w:b/>
        </w:rPr>
        <w:t>.</w:t>
      </w:r>
      <w:r>
        <w:t xml:space="preserve"> Go to the Module1/Application, open </w:t>
      </w:r>
      <w:proofErr w:type="spellStart"/>
      <w:r>
        <w:t>Types.fs</w:t>
      </w:r>
      <w:proofErr w:type="spellEnd"/>
      <w:r>
        <w:t xml:space="preserve"> and create a record type called “Customer” with the following fields</w:t>
      </w:r>
      <w:r w:rsidR="00FF5BD2">
        <w:t>:</w:t>
      </w:r>
    </w:p>
    <w:p w:rsidR="000159B7" w:rsidRDefault="00515071" w:rsidP="000159B7">
      <w:pPr>
        <w:pStyle w:val="ListParagraph"/>
        <w:numPr>
          <w:ilvl w:val="0"/>
          <w:numId w:val="15"/>
        </w:numPr>
        <w:spacing w:after="0"/>
      </w:pPr>
      <w:r>
        <w:t xml:space="preserve">Id: </w:t>
      </w:r>
      <w:proofErr w:type="spellStart"/>
      <w:r>
        <w:t>int</w:t>
      </w:r>
      <w:proofErr w:type="spellEnd"/>
    </w:p>
    <w:p w:rsidR="000159B7" w:rsidRDefault="00515071" w:rsidP="000159B7">
      <w:pPr>
        <w:pStyle w:val="ListParagraph"/>
        <w:numPr>
          <w:ilvl w:val="0"/>
          <w:numId w:val="15"/>
        </w:numPr>
        <w:spacing w:after="0"/>
      </w:pPr>
      <w:proofErr w:type="spellStart"/>
      <w:r>
        <w:t>IsVip</w:t>
      </w:r>
      <w:proofErr w:type="spellEnd"/>
      <w:r>
        <w:t>: bool</w:t>
      </w:r>
    </w:p>
    <w:p w:rsidR="000159B7" w:rsidRPr="00EE7E6E" w:rsidRDefault="00515071" w:rsidP="000159B7">
      <w:pPr>
        <w:pStyle w:val="ListParagraph"/>
        <w:numPr>
          <w:ilvl w:val="0"/>
          <w:numId w:val="15"/>
        </w:numPr>
        <w:spacing w:after="0"/>
      </w:pPr>
      <w:r>
        <w:t>Credit: decimal</w:t>
      </w:r>
    </w:p>
    <w:p w:rsidR="000159B7" w:rsidRDefault="000159B7"/>
    <w:bookmarkStart w:id="11" w:name="_MON_1470807015"/>
    <w:bookmarkEnd w:id="11"/>
    <w:p w:rsidR="00C4067E" w:rsidRPr="00EE7E6E" w:rsidRDefault="00515071" w:rsidP="00C4067E">
      <w:r>
        <w:object w:dxaOrig="9026" w:dyaOrig="1603">
          <v:shape id="_x0000_i1026" type="#_x0000_t75" style="width:453.4pt;height:73.9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525344409" r:id="rId20"/>
        </w:object>
      </w:r>
    </w:p>
    <w:p w:rsidR="00540C3A" w:rsidRDefault="00540C3A" w:rsidP="005448BB">
      <w:pPr>
        <w:spacing w:after="0"/>
      </w:pPr>
    </w:p>
    <w:p w:rsidR="00C4067E" w:rsidRDefault="00FF5BD2" w:rsidP="00403D12">
      <w:r w:rsidRPr="00403D12">
        <w:rPr>
          <w:b/>
        </w:rPr>
        <w:t>1.</w:t>
      </w:r>
      <w:r w:rsidR="000E2ECD" w:rsidRPr="00403D12">
        <w:rPr>
          <w:b/>
        </w:rPr>
        <w:t>2</w:t>
      </w:r>
      <w:r w:rsidR="00C4067E" w:rsidRPr="00403D12">
        <w:rPr>
          <w:b/>
        </w:rPr>
        <w:t>.</w:t>
      </w:r>
      <w:r w:rsidR="00C4067E">
        <w:t xml:space="preserve"> </w:t>
      </w:r>
      <w:r w:rsidR="00FB3A4C">
        <w:t>Execute the customer type in</w:t>
      </w:r>
      <w:r w:rsidR="00C4067E">
        <w:t xml:space="preserve"> the F# interactive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B777C">
        <w:t xml:space="preserve"> line). For more details about how to execute code in the F# Interactive see the “Before we start” section. You </w:t>
      </w:r>
      <w:r w:rsidR="00C4067E">
        <w:t>s</w:t>
      </w:r>
      <w:r w:rsidR="00540C3A"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: bool;</w:t>
            </w:r>
          </w:p>
          <w:p w:rsidR="00C4067E" w:rsidRDefault="00C4067E" w:rsidP="001A1F6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1A1F68">
              <w:rPr>
                <w:rFonts w:ascii="Consolas" w:hAnsi="Consolas" w:cs="Consolas"/>
                <w:i w:val="0"/>
                <w:sz w:val="18"/>
                <w:szCs w:val="18"/>
              </w:rPr>
              <w:t>decimal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FF5BD2" w:rsidRDefault="00FF5BD2" w:rsidP="005448BB">
      <w:pPr>
        <w:spacing w:after="0"/>
      </w:pPr>
      <w:r w:rsidRPr="00403D12">
        <w:rPr>
          <w:b/>
        </w:rPr>
        <w:t>1.</w:t>
      </w:r>
      <w:r w:rsidR="000E2ECD" w:rsidRPr="00403D12">
        <w:rPr>
          <w:b/>
        </w:rPr>
        <w:t>3.</w:t>
      </w:r>
      <w:r w:rsidR="00C4067E">
        <w:t xml:space="preserve"> </w:t>
      </w:r>
      <w:r w:rsidR="00F02768">
        <w:t xml:space="preserve">Open </w:t>
      </w:r>
      <w:r w:rsidR="00B3273E">
        <w:t>Module1/Application/</w:t>
      </w:r>
      <w:proofErr w:type="spellStart"/>
      <w:r w:rsidR="00300248">
        <w:t>Try.fsx</w:t>
      </w:r>
      <w:proofErr w:type="spellEnd"/>
      <w:r w:rsidR="00300248">
        <w:t>,</w:t>
      </w:r>
      <w:r>
        <w:t xml:space="preserve"> create a new C</w:t>
      </w:r>
      <w:r w:rsidR="00F02768">
        <w:t xml:space="preserve">ustomer </w:t>
      </w:r>
      <w:r>
        <w:t xml:space="preserve">called customer1 </w:t>
      </w:r>
      <w:r w:rsidR="00DE3F0C">
        <w:t xml:space="preserve">and </w:t>
      </w:r>
      <w:r w:rsidR="00300248">
        <w:t>execute it in</w:t>
      </w:r>
      <w:r w:rsidR="00DE3F0C">
        <w:t xml:space="preserve"> the F# I</w:t>
      </w:r>
      <w:r w:rsidR="00F02768">
        <w:t>nteractive.</w:t>
      </w:r>
      <w:r>
        <w:t xml:space="preserve"> Use the following values: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Id = 1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proofErr w:type="spellStart"/>
      <w:r>
        <w:t>IsVip</w:t>
      </w:r>
      <w:proofErr w:type="spellEnd"/>
      <w:r>
        <w:t xml:space="preserve"> = false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Credit = 10M</w:t>
      </w:r>
    </w:p>
    <w:p w:rsidR="00FF5BD2" w:rsidRDefault="00FF5BD2" w:rsidP="005448BB">
      <w:pPr>
        <w:spacing w:after="0"/>
      </w:pPr>
    </w:p>
    <w:bookmarkStart w:id="12" w:name="_MON_1513529511"/>
    <w:bookmarkEnd w:id="12"/>
    <w:p w:rsidR="00F02768" w:rsidRDefault="00F02768" w:rsidP="005448BB">
      <w:pPr>
        <w:spacing w:after="0"/>
      </w:pPr>
      <w:r>
        <w:object w:dxaOrig="9026" w:dyaOrig="714">
          <v:shape id="_x0000_i1027" type="#_x0000_t75" style="width:453.4pt;height:33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525344410" r:id="rId22"/>
        </w:object>
      </w:r>
    </w:p>
    <w:p w:rsidR="00FF5BD2" w:rsidRDefault="00FF5BD2">
      <w:r>
        <w:br w:type="page"/>
      </w:r>
    </w:p>
    <w:p w:rsidR="006B1D1F" w:rsidRDefault="006B1D1F" w:rsidP="00C4067E"/>
    <w:p w:rsidR="00C4067E" w:rsidRDefault="00C4067E" w:rsidP="00403D12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10M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540C3A" w:rsidRDefault="00FF5BD2" w:rsidP="005448BB">
      <w:pPr>
        <w:spacing w:after="0"/>
      </w:pPr>
      <w:r w:rsidRPr="00403D12">
        <w:rPr>
          <w:b/>
        </w:rPr>
        <w:t>1.</w:t>
      </w:r>
      <w:r w:rsidR="000E2ECD" w:rsidRPr="00403D12">
        <w:rPr>
          <w:b/>
        </w:rPr>
        <w:t>4</w:t>
      </w:r>
      <w:r w:rsidRPr="00403D12">
        <w:rPr>
          <w:b/>
        </w:rPr>
        <w:t>.</w:t>
      </w:r>
      <w:r>
        <w:t xml:space="preserve"> Create another C</w:t>
      </w:r>
      <w:r w:rsidR="00DE3F0C">
        <w:t>ustomer</w:t>
      </w:r>
      <w:r>
        <w:t xml:space="preserve"> called customer2</w:t>
      </w:r>
      <w:r w:rsidR="00DE3F0C">
        <w:t xml:space="preserve"> and </w:t>
      </w:r>
      <w:r w:rsidR="00E8352D">
        <w:t>execute it in</w:t>
      </w:r>
      <w:r w:rsidR="00DE3F0C">
        <w:t xml:space="preserve"> the F# Interactive.</w:t>
      </w:r>
      <w:r>
        <w:t xml:space="preserve"> Use the following values:</w:t>
      </w:r>
    </w:p>
    <w:p w:rsidR="00FF5BD2" w:rsidRDefault="00FF5BD2" w:rsidP="00FF5BD2">
      <w:pPr>
        <w:pStyle w:val="ListParagraph"/>
        <w:numPr>
          <w:ilvl w:val="0"/>
          <w:numId w:val="17"/>
        </w:numPr>
        <w:spacing w:after="0"/>
      </w:pPr>
      <w:r>
        <w:t>Id = 2</w:t>
      </w:r>
    </w:p>
    <w:p w:rsidR="00FF5BD2" w:rsidRDefault="00FF5BD2" w:rsidP="00FF5BD2">
      <w:pPr>
        <w:pStyle w:val="ListParagraph"/>
        <w:numPr>
          <w:ilvl w:val="0"/>
          <w:numId w:val="17"/>
        </w:numPr>
        <w:spacing w:after="0"/>
      </w:pPr>
      <w:proofErr w:type="spellStart"/>
      <w:r>
        <w:t>IsVip</w:t>
      </w:r>
      <w:proofErr w:type="spellEnd"/>
      <w:r>
        <w:t xml:space="preserve"> = false</w:t>
      </w:r>
    </w:p>
    <w:p w:rsidR="00FF5BD2" w:rsidRDefault="00FF5BD2" w:rsidP="00FF5BD2">
      <w:pPr>
        <w:pStyle w:val="ListParagraph"/>
        <w:numPr>
          <w:ilvl w:val="0"/>
          <w:numId w:val="17"/>
        </w:numPr>
        <w:spacing w:after="0"/>
      </w:pPr>
      <w:r>
        <w:t>Credit = 0M</w:t>
      </w:r>
    </w:p>
    <w:p w:rsidR="00FF5BD2" w:rsidRDefault="00FF5BD2" w:rsidP="00FF5BD2">
      <w:pPr>
        <w:pStyle w:val="ListParagraph"/>
        <w:spacing w:after="0"/>
      </w:pPr>
    </w:p>
    <w:bookmarkStart w:id="13" w:name="_MON_1513530046"/>
    <w:bookmarkEnd w:id="13"/>
    <w:p w:rsidR="00DE3F0C" w:rsidRDefault="00DE3F0C" w:rsidP="005448BB">
      <w:pPr>
        <w:spacing w:after="0"/>
      </w:pPr>
      <w:r>
        <w:object w:dxaOrig="9026" w:dyaOrig="714">
          <v:shape id="_x0000_i1028" type="#_x0000_t75" style="width:453.4pt;height:33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525344411" r:id="rId24"/>
        </w:object>
      </w:r>
    </w:p>
    <w:p w:rsidR="00DE3F0C" w:rsidRDefault="00DE3F0C" w:rsidP="005448BB">
      <w:pPr>
        <w:spacing w:after="0"/>
      </w:pPr>
    </w:p>
    <w:p w:rsidR="00540C3A" w:rsidRDefault="00540C3A" w:rsidP="00FF5BD2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7C3484" w:rsidRDefault="007C3484" w:rsidP="005448BB">
      <w:pPr>
        <w:spacing w:after="0"/>
      </w:pPr>
    </w:p>
    <w:p w:rsidR="003C1CB9" w:rsidRDefault="00FF5BD2" w:rsidP="005448BB">
      <w:pPr>
        <w:spacing w:after="0"/>
      </w:pPr>
      <w:r w:rsidRPr="00403D12">
        <w:rPr>
          <w:b/>
        </w:rPr>
        <w:t>1.</w:t>
      </w:r>
      <w:r w:rsidR="000E2ECD" w:rsidRPr="00403D12">
        <w:rPr>
          <w:b/>
        </w:rPr>
        <w:t>5</w:t>
      </w:r>
      <w:r w:rsidR="003C1CB9" w:rsidRPr="00403D12">
        <w:rPr>
          <w:b/>
        </w:rPr>
        <w:t>.</w:t>
      </w:r>
      <w:r w:rsidR="003C1CB9">
        <w:t xml:space="preserve">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9A7A15">
        <w:t xml:space="preserve"> </w:t>
      </w:r>
      <w:r w:rsidR="003C1CB9">
        <w:t>the test 1-1</w:t>
      </w:r>
      <w:r w:rsidR="00D673E4">
        <w:t xml:space="preserve">, save all </w:t>
      </w:r>
      <w:r w:rsidR="000A4F58">
        <w:t>the files, go to the Command Prompt/Terminal</w:t>
      </w:r>
      <w:r w:rsidR="00D673E4">
        <w:t xml:space="preserve"> </w:t>
      </w:r>
      <w:r w:rsidR="000A4F58">
        <w:t xml:space="preserve">and </w:t>
      </w:r>
      <w:r w:rsidR="00D673E4">
        <w:t>run the tests by</w:t>
      </w:r>
      <w:r w:rsidR="004117CD">
        <w:t xml:space="preserve"> </w:t>
      </w:r>
      <w:r w:rsidR="00D673E4">
        <w:t>executing</w:t>
      </w:r>
      <w:r w:rsidR="009A7A15">
        <w:t xml:space="preserve"> </w:t>
      </w:r>
      <w:r w:rsidR="00CF17D0">
        <w:t>runtests.bat (Win) or</w:t>
      </w:r>
      <w:r w:rsidR="000A4F58">
        <w:t xml:space="preserve"> </w:t>
      </w:r>
      <w:r w:rsidR="00CF17D0">
        <w:t>runtests.sh (M</w:t>
      </w:r>
      <w:r w:rsidR="009A7A15">
        <w:t xml:space="preserve">ac or Linux) </w:t>
      </w:r>
      <w:r w:rsidR="000A4F58">
        <w:t>located in the Module1 folder</w:t>
      </w:r>
      <w:r w:rsidR="00F850E3">
        <w:t xml:space="preserve">. </w:t>
      </w:r>
    </w:p>
    <w:p w:rsidR="00FF5BD2" w:rsidRDefault="00FF5BD2" w:rsidP="005448BB">
      <w:pPr>
        <w:spacing w:after="0"/>
      </w:pPr>
    </w:p>
    <w:p w:rsidR="00E91592" w:rsidRDefault="00E91592" w:rsidP="005448BB">
      <w:pPr>
        <w:spacing w:after="0"/>
      </w:pPr>
    </w:p>
    <w:p w:rsidR="00FF5BD2" w:rsidRDefault="00FF5BD2" w:rsidP="00515071">
      <w:pPr>
        <w:pStyle w:val="Heading2"/>
      </w:pPr>
      <w:r>
        <w:t xml:space="preserve">Step 2: </w:t>
      </w:r>
      <w:r w:rsidR="00C7703A">
        <w:t xml:space="preserve">Create a </w:t>
      </w:r>
      <w:proofErr w:type="spellStart"/>
      <w:r w:rsidR="00C7703A">
        <w:t>tryPromoteToVip</w:t>
      </w:r>
      <w:proofErr w:type="spellEnd"/>
      <w:r w:rsidR="00C7703A">
        <w:t xml:space="preserve"> f</w:t>
      </w:r>
      <w:r w:rsidR="00515071">
        <w:t>unction</w:t>
      </w:r>
    </w:p>
    <w:p w:rsidR="003C1CB9" w:rsidRDefault="003C1CB9" w:rsidP="005448BB">
      <w:pPr>
        <w:spacing w:after="0"/>
      </w:pPr>
    </w:p>
    <w:p w:rsidR="00515071" w:rsidRDefault="00AC31E5" w:rsidP="005448BB">
      <w:pPr>
        <w:spacing w:after="0"/>
      </w:pPr>
      <w:r w:rsidRPr="00403D12">
        <w:rPr>
          <w:b/>
        </w:rPr>
        <w:t>2.1</w:t>
      </w:r>
      <w:r w:rsidR="00C4067E" w:rsidRPr="00403D12">
        <w:rPr>
          <w:b/>
        </w:rPr>
        <w:t>.</w:t>
      </w:r>
      <w:r w:rsidR="00C4067E">
        <w:t xml:space="preserve"> Open the</w:t>
      </w:r>
      <w:r w:rsidR="006063E1">
        <w:t xml:space="preserve"> file</w:t>
      </w:r>
      <w:r w:rsidR="00C4067E">
        <w:t xml:space="preserve"> </w:t>
      </w:r>
      <w:r w:rsidR="00B3273E">
        <w:t>Module1/Application/</w:t>
      </w:r>
      <w:proofErr w:type="spellStart"/>
      <w:r w:rsidR="00D51A72">
        <w:t>Functions.fs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</w:t>
      </w:r>
      <w:r w:rsidR="00515071">
        <w:t>nctio</w:t>
      </w:r>
      <w:r w:rsidR="00C7703A">
        <w:t>n called “</w:t>
      </w:r>
      <w:proofErr w:type="spellStart"/>
      <w:r w:rsidR="00C7703A">
        <w:t>tryPromoteToVip</w:t>
      </w:r>
      <w:proofErr w:type="spellEnd"/>
      <w:r w:rsidR="00C7703A">
        <w:t>” that</w:t>
      </w:r>
    </w:p>
    <w:p w:rsidR="00C4067E" w:rsidRDefault="00515071" w:rsidP="00AC31E5">
      <w:pPr>
        <w:pStyle w:val="ListParagraph"/>
        <w:numPr>
          <w:ilvl w:val="0"/>
          <w:numId w:val="18"/>
        </w:numPr>
        <w:spacing w:after="0"/>
      </w:pPr>
      <w:r>
        <w:t>Receives</w:t>
      </w:r>
      <w:r w:rsidR="00F45EEC">
        <w:t xml:space="preserve"> as parameter</w:t>
      </w:r>
      <w:r>
        <w:t xml:space="preserve"> the customer and his/her </w:t>
      </w:r>
      <w:proofErr w:type="spellStart"/>
      <w:r>
        <w:t>spendings</w:t>
      </w:r>
      <w:proofErr w:type="spellEnd"/>
      <w:r>
        <w:t xml:space="preserve"> as a tuple</w:t>
      </w:r>
      <w:r w:rsidR="00AC31E5">
        <w:t>:</w:t>
      </w:r>
      <w:r>
        <w:t xml:space="preserve"> </w:t>
      </w:r>
      <w:r w:rsidR="00AC31E5" w:rsidRPr="00AC31E5">
        <w:t xml:space="preserve">(customer, </w:t>
      </w:r>
      <w:proofErr w:type="spellStart"/>
      <w:r w:rsidR="00AC31E5" w:rsidRPr="00AC31E5">
        <w:t>spendings</w:t>
      </w:r>
      <w:proofErr w:type="spellEnd"/>
      <w:r w:rsidR="00AC31E5" w:rsidRPr="00AC31E5">
        <w:t>)</w:t>
      </w:r>
    </w:p>
    <w:p w:rsidR="00AC31E5" w:rsidRDefault="00AC31E5" w:rsidP="00AC31E5">
      <w:pPr>
        <w:pStyle w:val="ListParagraph"/>
        <w:numPr>
          <w:ilvl w:val="0"/>
          <w:numId w:val="18"/>
        </w:numPr>
        <w:spacing w:after="0"/>
      </w:pPr>
      <w:r>
        <w:t xml:space="preserve">Returns the customer with </w:t>
      </w:r>
      <w:proofErr w:type="spellStart"/>
      <w:r>
        <w:t>Vip</w:t>
      </w:r>
      <w:proofErr w:type="spellEnd"/>
      <w:r>
        <w:t xml:space="preserve"> = true only if the </w:t>
      </w:r>
      <w:proofErr w:type="spellStart"/>
      <w:r>
        <w:t>spendings</w:t>
      </w:r>
      <w:proofErr w:type="spellEnd"/>
      <w:r>
        <w:t xml:space="preserve"> are </w:t>
      </w:r>
      <w:proofErr w:type="spellStart"/>
      <w:r>
        <w:t>greather</w:t>
      </w:r>
      <w:proofErr w:type="spellEnd"/>
      <w:r>
        <w:t xml:space="preserve"> than 100M</w:t>
      </w:r>
    </w:p>
    <w:p w:rsidR="00515071" w:rsidRDefault="00515071" w:rsidP="005448BB">
      <w:pPr>
        <w:spacing w:after="0"/>
      </w:pPr>
    </w:p>
    <w:bookmarkStart w:id="14" w:name="_MON_1470845213"/>
    <w:bookmarkEnd w:id="14"/>
    <w:p w:rsidR="00C4067E" w:rsidRDefault="00AC31E5" w:rsidP="00C4067E">
      <w:r>
        <w:object w:dxaOrig="9026" w:dyaOrig="1158">
          <v:shape id="_x0000_i1029" type="#_x0000_t75" style="width:453.4pt;height:56.6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525344412" r:id="rId26"/>
        </w:object>
      </w:r>
    </w:p>
    <w:p w:rsidR="007C3484" w:rsidRDefault="007C3484" w:rsidP="005448BB">
      <w:pPr>
        <w:spacing w:after="0"/>
      </w:pPr>
    </w:p>
    <w:p w:rsidR="00C4067E" w:rsidRDefault="00403D12" w:rsidP="00AC31E5">
      <w:r>
        <w:rPr>
          <w:b/>
        </w:rPr>
        <w:t>2.2</w:t>
      </w:r>
      <w:r w:rsidR="00C4067E" w:rsidRPr="00403D12">
        <w:rPr>
          <w:b/>
        </w:rPr>
        <w:t>.</w:t>
      </w:r>
      <w:r w:rsidR="00C4067E">
        <w:t xml:space="preserve">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5020FC">
        <w:t xml:space="preserve"> and</w:t>
      </w:r>
      <w:r w:rsidR="006063E1">
        <w:t xml:space="preserve"> </w:t>
      </w:r>
      <w:r w:rsidR="00001C62">
        <w:t>execute it</w:t>
      </w:r>
      <w:r w:rsidR="00F850E3">
        <w:t xml:space="preserve"> in</w:t>
      </w:r>
      <w:r w:rsidR="005020FC">
        <w:t xml:space="preserve"> the F# Interactive. 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5020FC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customer:Customer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*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spendings:decimal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-&gt; Customer</w:t>
            </w:r>
          </w:p>
        </w:tc>
      </w:tr>
    </w:tbl>
    <w:p w:rsidR="006063E1" w:rsidRDefault="006063E1" w:rsidP="005448BB">
      <w:pPr>
        <w:spacing w:after="0"/>
      </w:pPr>
    </w:p>
    <w:p w:rsidR="005020FC" w:rsidRDefault="00403D12" w:rsidP="005448BB">
      <w:pPr>
        <w:spacing w:after="0"/>
      </w:pPr>
      <w:r>
        <w:rPr>
          <w:b/>
        </w:rPr>
        <w:lastRenderedPageBreak/>
        <w:t>2.3</w:t>
      </w:r>
      <w:r w:rsidR="004546E0" w:rsidRPr="00403D12">
        <w:rPr>
          <w:b/>
        </w:rPr>
        <w:t>.</w:t>
      </w:r>
      <w:r w:rsidR="004546E0">
        <w:t xml:space="preserve"> Open</w:t>
      </w:r>
      <w:r w:rsidR="005020FC">
        <w:t xml:space="preserve"> </w:t>
      </w:r>
      <w:r w:rsidR="00B3273E">
        <w:t>Module1/Application/</w:t>
      </w:r>
      <w:proofErr w:type="spellStart"/>
      <w:r w:rsidR="00AC31E5">
        <w:t>Try.fsx</w:t>
      </w:r>
      <w:proofErr w:type="spellEnd"/>
      <w:r w:rsidR="00AC31E5">
        <w:t xml:space="preserve">, invoke the </w:t>
      </w:r>
      <w:proofErr w:type="spellStart"/>
      <w:r w:rsidR="00AC31E5">
        <w:t>tryPromoteToVip</w:t>
      </w:r>
      <w:proofErr w:type="spellEnd"/>
      <w:r w:rsidR="00AC31E5">
        <w:t xml:space="preserve"> function and assign the result to </w:t>
      </w:r>
      <w:r w:rsidR="00001C62">
        <w:t xml:space="preserve">a value called </w:t>
      </w:r>
      <w:r w:rsidR="00AC31E5">
        <w:t xml:space="preserve">vipCustomer1. </w:t>
      </w:r>
      <w:r w:rsidR="00001C62">
        <w:t>Then execute it in</w:t>
      </w:r>
      <w:r w:rsidR="005020FC">
        <w:t xml:space="preserve"> the F# Interactive</w:t>
      </w:r>
      <w:r w:rsidR="00AC31E5">
        <w:t>. Use the following values:</w:t>
      </w:r>
    </w:p>
    <w:p w:rsidR="00AC31E5" w:rsidRDefault="00AC31E5" w:rsidP="00AC31E5">
      <w:pPr>
        <w:pStyle w:val="ListParagraph"/>
        <w:numPr>
          <w:ilvl w:val="0"/>
          <w:numId w:val="19"/>
        </w:numPr>
        <w:spacing w:after="0"/>
      </w:pPr>
      <w:r>
        <w:t>(customer1, 101M)</w:t>
      </w:r>
    </w:p>
    <w:p w:rsidR="00AC31E5" w:rsidRDefault="00AC31E5" w:rsidP="00AC31E5">
      <w:pPr>
        <w:pStyle w:val="ListParagraph"/>
        <w:spacing w:after="0"/>
      </w:pPr>
    </w:p>
    <w:bookmarkStart w:id="15" w:name="_MON_1513531166"/>
    <w:bookmarkEnd w:id="15"/>
    <w:p w:rsidR="005020FC" w:rsidRDefault="006C23C1" w:rsidP="005448BB">
      <w:pPr>
        <w:spacing w:after="0"/>
      </w:pPr>
      <w:r>
        <w:object w:dxaOrig="9026" w:dyaOrig="714">
          <v:shape id="_x0000_i1030" type="#_x0000_t75" style="width:453.4pt;height:34.9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525344413" r:id="rId28"/>
        </w:object>
      </w:r>
    </w:p>
    <w:p w:rsidR="00B3273E" w:rsidRDefault="00B3273E" w:rsidP="005448BB">
      <w:pPr>
        <w:spacing w:after="0"/>
      </w:pPr>
    </w:p>
    <w:p w:rsidR="00C4067E" w:rsidRDefault="00C4067E" w:rsidP="00AC31E5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vipCustomer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1;</w:t>
            </w:r>
          </w:p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= true;</w:t>
            </w:r>
          </w:p>
          <w:p w:rsidR="006063E1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Credit = 10M;}</w:t>
            </w:r>
          </w:p>
        </w:tc>
      </w:tr>
    </w:tbl>
    <w:p w:rsidR="00DD7476" w:rsidRDefault="00DD7476" w:rsidP="005448BB">
      <w:pPr>
        <w:spacing w:after="0"/>
      </w:pPr>
    </w:p>
    <w:p w:rsidR="00C4067E" w:rsidRDefault="00C4067E" w:rsidP="005448BB">
      <w:pPr>
        <w:spacing w:after="0"/>
      </w:pPr>
      <w:r>
        <w:t>Now test it with customer2</w:t>
      </w:r>
      <w:r w:rsidR="00464CAF">
        <w:t xml:space="preserve"> using 99M as </w:t>
      </w:r>
      <w:proofErr w:type="spellStart"/>
      <w:r w:rsidR="00464CAF">
        <w:t>spendings</w:t>
      </w:r>
      <w:proofErr w:type="spellEnd"/>
      <w:r w:rsidR="00A071F5">
        <w:t xml:space="preserve"> in the </w:t>
      </w:r>
      <w:r w:rsidR="00B3273E">
        <w:t>Module1/Application/</w:t>
      </w:r>
      <w:proofErr w:type="spellStart"/>
      <w:r w:rsidR="00A071F5">
        <w:t>Try.fsx</w:t>
      </w:r>
      <w:proofErr w:type="spellEnd"/>
      <w:r w:rsidR="00A071F5">
        <w:t xml:space="preserve"> file</w:t>
      </w:r>
      <w:r w:rsidR="0038465A">
        <w:t>.</w:t>
      </w:r>
    </w:p>
    <w:p w:rsidR="00D750A0" w:rsidRDefault="00D750A0" w:rsidP="005448BB">
      <w:pPr>
        <w:spacing w:after="0"/>
      </w:pPr>
    </w:p>
    <w:p w:rsidR="003C1CB9" w:rsidRDefault="00403D12" w:rsidP="005448BB">
      <w:pPr>
        <w:spacing w:after="0"/>
      </w:pPr>
      <w:r>
        <w:rPr>
          <w:b/>
        </w:rPr>
        <w:t>2.4</w:t>
      </w:r>
      <w:r w:rsidR="003C1CB9" w:rsidRPr="00403D12">
        <w:rPr>
          <w:b/>
        </w:rPr>
        <w:t>.</w:t>
      </w:r>
      <w:r w:rsidR="003C1CB9">
        <w:t xml:space="preserve">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5020FC">
        <w:t xml:space="preserve"> </w:t>
      </w:r>
      <w:r w:rsidR="003C1CB9">
        <w:t>tests 1-2 and 1-3</w:t>
      </w:r>
      <w:r w:rsidR="005020FC">
        <w:t>, save all the files and run the tests</w:t>
      </w:r>
      <w:r w:rsidR="0038465A">
        <w:t>.</w:t>
      </w:r>
    </w:p>
    <w:p w:rsidR="00D750A0" w:rsidRDefault="00D750A0" w:rsidP="005448BB">
      <w:pPr>
        <w:spacing w:after="0"/>
      </w:pPr>
    </w:p>
    <w:p w:rsidR="00E91592" w:rsidRDefault="00E91592" w:rsidP="005448BB">
      <w:pPr>
        <w:spacing w:after="0"/>
      </w:pPr>
    </w:p>
    <w:p w:rsidR="00E91592" w:rsidRDefault="00E91592" w:rsidP="00E91592">
      <w:pPr>
        <w:pStyle w:val="Heading2"/>
      </w:pPr>
      <w:r>
        <w:t xml:space="preserve">Step 3: Create a </w:t>
      </w:r>
      <w:proofErr w:type="spellStart"/>
      <w:r w:rsidR="00C7703A">
        <w:t>getSpendings</w:t>
      </w:r>
      <w:proofErr w:type="spellEnd"/>
      <w:r w:rsidR="00C7703A">
        <w:t xml:space="preserve"> f</w:t>
      </w:r>
      <w:r>
        <w:t>unction</w:t>
      </w:r>
    </w:p>
    <w:p w:rsidR="00E91592" w:rsidRDefault="00E91592" w:rsidP="005448BB">
      <w:pPr>
        <w:spacing w:after="0"/>
      </w:pPr>
    </w:p>
    <w:p w:rsidR="00C4067E" w:rsidRDefault="00E91592" w:rsidP="005448BB">
      <w:pPr>
        <w:spacing w:after="0"/>
      </w:pPr>
      <w:r w:rsidRPr="00403D12">
        <w:rPr>
          <w:b/>
        </w:rPr>
        <w:t>3.1</w:t>
      </w:r>
      <w:r w:rsidR="00C4067E" w:rsidRPr="00403D12">
        <w:rPr>
          <w:b/>
        </w:rPr>
        <w:t>.</w:t>
      </w:r>
      <w:r w:rsidR="00C4067E">
        <w:t xml:space="preserve"> Add a funct</w:t>
      </w:r>
      <w:r w:rsidR="004546E0">
        <w:t>ion called “</w:t>
      </w:r>
      <w:proofErr w:type="spellStart"/>
      <w:r w:rsidR="004546E0">
        <w:t>getSpendings</w:t>
      </w:r>
      <w:proofErr w:type="spellEnd"/>
      <w:r w:rsidR="004546E0">
        <w:t>” to</w:t>
      </w:r>
      <w:r w:rsidR="00C4067E">
        <w:t xml:space="preserve"> </w:t>
      </w:r>
      <w:r w:rsidR="00B3273E">
        <w:t>Module1/Application/</w:t>
      </w:r>
      <w:proofErr w:type="spellStart"/>
      <w:r w:rsidR="004546E0">
        <w:t>Functions.fs</w:t>
      </w:r>
      <w:proofErr w:type="spellEnd"/>
      <w:r w:rsidR="00403D12">
        <w:t xml:space="preserve"> that</w:t>
      </w:r>
    </w:p>
    <w:p w:rsidR="00403D12" w:rsidRDefault="00403D12" w:rsidP="00403D12">
      <w:pPr>
        <w:pStyle w:val="ListParagraph"/>
        <w:numPr>
          <w:ilvl w:val="0"/>
          <w:numId w:val="19"/>
        </w:numPr>
        <w:spacing w:after="0"/>
      </w:pPr>
      <w:r>
        <w:t>Receives a customer</w:t>
      </w:r>
      <w:r w:rsidR="00F45EEC">
        <w:t xml:space="preserve"> as parameter</w:t>
      </w:r>
    </w:p>
    <w:p w:rsidR="00403D12" w:rsidRDefault="0045319B" w:rsidP="00403D12">
      <w:pPr>
        <w:pStyle w:val="ListParagraph"/>
        <w:numPr>
          <w:ilvl w:val="0"/>
          <w:numId w:val="19"/>
        </w:numPr>
        <w:spacing w:after="0"/>
      </w:pPr>
      <w:r>
        <w:t xml:space="preserve">Returns a tuple with the customer and its </w:t>
      </w:r>
      <w:proofErr w:type="spellStart"/>
      <w:r>
        <w:t>spendings</w:t>
      </w:r>
      <w:proofErr w:type="spellEnd"/>
      <w:r w:rsidR="00FF5332">
        <w:t>, following these rules</w:t>
      </w:r>
      <w:r w:rsidR="00D61FC6">
        <w:t>:</w:t>
      </w:r>
    </w:p>
    <w:p w:rsidR="0045319B" w:rsidRDefault="00FF5332" w:rsidP="0045319B">
      <w:pPr>
        <w:pStyle w:val="ListParagraph"/>
        <w:numPr>
          <w:ilvl w:val="1"/>
          <w:numId w:val="19"/>
        </w:numPr>
        <w:spacing w:after="0"/>
      </w:pPr>
      <w:r>
        <w:t xml:space="preserve">If </w:t>
      </w:r>
      <w:proofErr w:type="spellStart"/>
      <w:r>
        <w:t>customer.Id</w:t>
      </w:r>
      <w:proofErr w:type="spellEnd"/>
      <w:r>
        <w:t xml:space="preserve"> is divisible by 2, return </w:t>
      </w:r>
      <w:proofErr w:type="spellStart"/>
      <w:r>
        <w:t>spendings</w:t>
      </w:r>
      <w:proofErr w:type="spellEnd"/>
      <w:r>
        <w:t xml:space="preserve"> = 120M</w:t>
      </w:r>
    </w:p>
    <w:p w:rsidR="00FF5332" w:rsidRDefault="00FF5332" w:rsidP="0045319B">
      <w:pPr>
        <w:pStyle w:val="ListParagraph"/>
        <w:numPr>
          <w:ilvl w:val="1"/>
          <w:numId w:val="19"/>
        </w:numPr>
        <w:spacing w:after="0"/>
      </w:pPr>
      <w:r>
        <w:t xml:space="preserve">If </w:t>
      </w:r>
      <w:proofErr w:type="spellStart"/>
      <w:r>
        <w:t>customer.Id</w:t>
      </w:r>
      <w:proofErr w:type="spellEnd"/>
      <w:r>
        <w:t xml:space="preserve"> is not divisible by 2, return </w:t>
      </w:r>
      <w:proofErr w:type="spellStart"/>
      <w:r>
        <w:t>spendings</w:t>
      </w:r>
      <w:proofErr w:type="spellEnd"/>
      <w:r>
        <w:t xml:space="preserve"> = 80M</w:t>
      </w:r>
    </w:p>
    <w:p w:rsidR="00FF5332" w:rsidRDefault="00FF5332" w:rsidP="00FF5332">
      <w:pPr>
        <w:pStyle w:val="ListParagraph"/>
        <w:spacing w:after="0"/>
        <w:ind w:left="1440"/>
      </w:pPr>
    </w:p>
    <w:bookmarkStart w:id="16" w:name="_MON_1470845778"/>
    <w:bookmarkEnd w:id="16"/>
    <w:p w:rsidR="00C4067E" w:rsidRDefault="005763CF" w:rsidP="00C4067E">
      <w:r>
        <w:object w:dxaOrig="9026" w:dyaOrig="1158">
          <v:shape id="_x0000_i1031" type="#_x0000_t75" style="width:453.4pt;height:58.5pt" o:ole="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525344414" r:id="rId30"/>
        </w:object>
      </w:r>
    </w:p>
    <w:p w:rsidR="00961015" w:rsidRDefault="00961015" w:rsidP="005448BB">
      <w:pPr>
        <w:spacing w:after="0"/>
      </w:pPr>
    </w:p>
    <w:p w:rsidR="00C4067E" w:rsidRDefault="00403D12" w:rsidP="005448BB">
      <w:pPr>
        <w:spacing w:after="0"/>
      </w:pPr>
      <w:r w:rsidRPr="00FF5332">
        <w:rPr>
          <w:b/>
        </w:rPr>
        <w:t>3.2</w:t>
      </w:r>
      <w:r w:rsidR="00F850E3" w:rsidRPr="00FF5332">
        <w:rPr>
          <w:b/>
        </w:rPr>
        <w:t>.</w:t>
      </w:r>
      <w:r w:rsidR="00F850E3">
        <w:t xml:space="preserve"> Execute </w:t>
      </w:r>
      <w:proofErr w:type="spellStart"/>
      <w:r w:rsidR="00F850E3">
        <w:t>getSpendings</w:t>
      </w:r>
      <w:proofErr w:type="spellEnd"/>
      <w:r w:rsidR="00F850E3">
        <w:t xml:space="preserve"> in the</w:t>
      </w:r>
      <w:r w:rsidR="00C4067E">
        <w:t xml:space="preserve"> F# Interactive and test it with customer1 and customer2</w:t>
      </w:r>
      <w:r w:rsidR="005020FC">
        <w:t xml:space="preserve"> in </w:t>
      </w:r>
      <w:r w:rsidR="00B3273E">
        <w:t>Module1/Application/</w:t>
      </w:r>
      <w:proofErr w:type="spellStart"/>
      <w:r w:rsidR="005020FC">
        <w:t>Try.fsx</w:t>
      </w:r>
      <w:proofErr w:type="spellEnd"/>
      <w:r w:rsidR="0038465A">
        <w:t>.</w:t>
      </w:r>
    </w:p>
    <w:p w:rsidR="003C1CB9" w:rsidRDefault="003C1CB9" w:rsidP="005448BB">
      <w:pPr>
        <w:spacing w:after="0"/>
      </w:pPr>
    </w:p>
    <w:p w:rsidR="003C1CB9" w:rsidRDefault="00FF5332" w:rsidP="005448BB">
      <w:pPr>
        <w:spacing w:after="0"/>
      </w:pPr>
      <w:r w:rsidRPr="00FF5332">
        <w:rPr>
          <w:b/>
        </w:rPr>
        <w:t>3.3</w:t>
      </w:r>
      <w:r w:rsidR="003C1CB9" w:rsidRPr="00FF5332">
        <w:rPr>
          <w:b/>
        </w:rPr>
        <w:t>.</w:t>
      </w:r>
      <w:r w:rsidR="003C1CB9">
        <w:t xml:space="preserve">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 tests 1-4 and 1-5</w:t>
      </w:r>
      <w:r w:rsidR="005020FC">
        <w:t>, save all the files and run the tests.</w:t>
      </w:r>
    </w:p>
    <w:p w:rsidR="00403D12" w:rsidRDefault="00403D12">
      <w:pPr>
        <w:rPr>
          <w:rFonts w:asciiTheme="majorHAnsi" w:eastAsiaTheme="majorEastAsia" w:hAnsiTheme="majorHAnsi" w:cstheme="majorBidi"/>
          <w:color w:val="92278F" w:themeColor="accent1"/>
          <w:sz w:val="36"/>
          <w:szCs w:val="36"/>
        </w:rPr>
      </w:pPr>
      <w:bookmarkStart w:id="17" w:name="_Toc439596085"/>
      <w:r>
        <w:br w:type="page"/>
      </w:r>
    </w:p>
    <w:p w:rsidR="001F2544" w:rsidRDefault="00281A86" w:rsidP="001F2544">
      <w:pPr>
        <w:pStyle w:val="Heading1"/>
      </w:pPr>
      <w:r>
        <w:lastRenderedPageBreak/>
        <w:t>Module</w:t>
      </w:r>
      <w:r w:rsidR="001F2544">
        <w:t xml:space="preserve"> 2</w:t>
      </w:r>
      <w:bookmarkEnd w:id="17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7506D4" w:rsidP="001F2544">
      <w:pPr>
        <w:pStyle w:val="ListParagraph"/>
        <w:numPr>
          <w:ilvl w:val="0"/>
          <w:numId w:val="5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DEB8A8" wp14:editId="705F0D8C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4052570" cy="290195"/>
                <wp:effectExtent l="0" t="0" r="2413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691" w:rsidRDefault="00790691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EB8A8" id="_x0000_s1036" type="#_x0000_t202" style="position:absolute;left:0;text-align:left;margin-left:267.9pt;margin-top:3.1pt;width:319.1pt;height:22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">
                <v:textbox>
                  <w:txbxContent>
                    <w:p w:rsidR="00790691" w:rsidRDefault="00790691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>: 20 minutes</w:t>
      </w:r>
    </w:p>
    <w:p w:rsidR="00DD7476" w:rsidRDefault="00DD7476" w:rsidP="005448BB">
      <w:pPr>
        <w:spacing w:after="0"/>
      </w:pPr>
    </w:p>
    <w:p w:rsidR="00574340" w:rsidRDefault="00574340" w:rsidP="00574340">
      <w:pPr>
        <w:pStyle w:val="Heading2"/>
      </w:pPr>
      <w:r>
        <w:t>St</w:t>
      </w:r>
      <w:r w:rsidR="00C7703A">
        <w:t xml:space="preserve">ep 1: Create an </w:t>
      </w:r>
      <w:proofErr w:type="spellStart"/>
      <w:r w:rsidR="00C7703A">
        <w:t>increaseCredit</w:t>
      </w:r>
      <w:proofErr w:type="spellEnd"/>
      <w:r w:rsidR="00C7703A">
        <w:t xml:space="preserve"> f</w:t>
      </w:r>
      <w:r>
        <w:t>unction</w:t>
      </w:r>
    </w:p>
    <w:p w:rsidR="00574340" w:rsidRDefault="00574340" w:rsidP="00574340">
      <w:pPr>
        <w:spacing w:after="0"/>
      </w:pPr>
    </w:p>
    <w:p w:rsidR="00574340" w:rsidRDefault="00574340" w:rsidP="00574340">
      <w:pPr>
        <w:spacing w:after="0"/>
      </w:pPr>
      <w:r>
        <w:rPr>
          <w:b/>
        </w:rPr>
        <w:t>1</w:t>
      </w:r>
      <w:r w:rsidRPr="00403D12">
        <w:rPr>
          <w:b/>
        </w:rPr>
        <w:t>.1.</w:t>
      </w:r>
      <w:r>
        <w:t xml:space="preserve"> Add a function called “</w:t>
      </w:r>
      <w:proofErr w:type="spellStart"/>
      <w:r>
        <w:t>increaseCredit</w:t>
      </w:r>
      <w:proofErr w:type="spellEnd"/>
      <w:r>
        <w:t>” to Module</w:t>
      </w:r>
      <w:r w:rsidR="00C7703A">
        <w:t>2/Application/</w:t>
      </w:r>
      <w:proofErr w:type="spellStart"/>
      <w:r w:rsidR="00C7703A">
        <w:t>Functions.fs</w:t>
      </w:r>
      <w:proofErr w:type="spellEnd"/>
      <w:r w:rsidR="00C7703A">
        <w:t xml:space="preserve"> that</w:t>
      </w:r>
    </w:p>
    <w:p w:rsidR="00F45EEC" w:rsidRDefault="00F45EEC" w:rsidP="00F45EEC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F45EEC" w:rsidRDefault="00F45EEC" w:rsidP="00F45EEC">
      <w:pPr>
        <w:pStyle w:val="ListParagraph"/>
        <w:numPr>
          <w:ilvl w:val="0"/>
          <w:numId w:val="19"/>
        </w:numPr>
        <w:spacing w:after="0"/>
      </w:pPr>
      <w:r>
        <w:t xml:space="preserve">Returns a </w:t>
      </w:r>
      <w:r w:rsidR="005B761D">
        <w:t xml:space="preserve">customer </w:t>
      </w:r>
      <w:r>
        <w:t>with extra credit, following these rules</w:t>
      </w:r>
    </w:p>
    <w:p w:rsidR="00F45EEC" w:rsidRDefault="00F45EEC" w:rsidP="00F45EEC">
      <w:pPr>
        <w:pStyle w:val="ListParagraph"/>
        <w:numPr>
          <w:ilvl w:val="1"/>
          <w:numId w:val="19"/>
        </w:numPr>
        <w:spacing w:after="0"/>
      </w:pPr>
      <w:r>
        <w:t xml:space="preserve">If </w:t>
      </w:r>
      <w:proofErr w:type="spellStart"/>
      <w:r>
        <w:t>customer.IsVip</w:t>
      </w:r>
      <w:proofErr w:type="spellEnd"/>
      <w:r>
        <w:t xml:space="preserve"> is true, return an additional 100M of credit</w:t>
      </w:r>
    </w:p>
    <w:p w:rsidR="00F45EEC" w:rsidRDefault="00F45EEC" w:rsidP="00F45EEC">
      <w:pPr>
        <w:pStyle w:val="ListParagraph"/>
        <w:numPr>
          <w:ilvl w:val="1"/>
          <w:numId w:val="19"/>
        </w:numPr>
        <w:spacing w:after="0"/>
      </w:pPr>
      <w:r>
        <w:t xml:space="preserve">If </w:t>
      </w:r>
      <w:proofErr w:type="spellStart"/>
      <w:r>
        <w:t>customer.IsVip</w:t>
      </w:r>
      <w:proofErr w:type="spellEnd"/>
      <w:r>
        <w:t xml:space="preserve"> is false, return an additional 50M of credit</w:t>
      </w:r>
    </w:p>
    <w:p w:rsidR="00F45EEC" w:rsidRDefault="00F45EEC" w:rsidP="001F2544">
      <w:pPr>
        <w:spacing w:after="0"/>
      </w:pPr>
    </w:p>
    <w:bookmarkStart w:id="18" w:name="_MON_1470923047"/>
    <w:bookmarkEnd w:id="18"/>
    <w:p w:rsidR="001F2544" w:rsidRDefault="00E170CC" w:rsidP="001F2544">
      <w:pPr>
        <w:spacing w:after="0"/>
      </w:pPr>
      <w:r>
        <w:object w:dxaOrig="9026" w:dyaOrig="1158">
          <v:shape id="_x0000_i1032" type="#_x0000_t75" style="width:453.4pt;height:58.5pt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525344415" r:id="rId32"/>
        </w:object>
      </w:r>
    </w:p>
    <w:p w:rsidR="007C3484" w:rsidRDefault="007C3484" w:rsidP="005448BB">
      <w:pPr>
        <w:spacing w:after="0"/>
      </w:pPr>
    </w:p>
    <w:p w:rsidR="001F2544" w:rsidRDefault="00F45EEC" w:rsidP="005448BB">
      <w:pPr>
        <w:spacing w:after="0"/>
      </w:pPr>
      <w:r w:rsidRPr="00F45EEC">
        <w:rPr>
          <w:b/>
        </w:rPr>
        <w:t>1.2</w:t>
      </w:r>
      <w:r w:rsidR="009D1B7F" w:rsidRPr="00F45EEC">
        <w:rPr>
          <w:b/>
        </w:rPr>
        <w:t>.</w:t>
      </w:r>
      <w:r w:rsidR="009D1B7F">
        <w:t xml:space="preserve"> Execute it in</w:t>
      </w:r>
      <w:r w:rsidR="001F2544">
        <w:t xml:space="preserve"> the F# Interactive and test it with customer1 and customer2</w:t>
      </w:r>
      <w:r w:rsidR="002F4DC2">
        <w:t xml:space="preserve"> in </w:t>
      </w:r>
      <w:r w:rsidR="00B3273E">
        <w:t>Module2/Application/</w:t>
      </w:r>
      <w:proofErr w:type="spellStart"/>
      <w:r w:rsidR="002F4DC2">
        <w:t>Try.fsx</w:t>
      </w:r>
      <w:proofErr w:type="spellEnd"/>
      <w:r w:rsidR="002F4DC2">
        <w:t>.</w:t>
      </w:r>
      <w:r w:rsidR="001F2544">
        <w:t xml:space="preserve"> </w:t>
      </w:r>
    </w:p>
    <w:p w:rsidR="001F2544" w:rsidRDefault="001F2544" w:rsidP="005448BB">
      <w:pPr>
        <w:spacing w:after="0"/>
      </w:pPr>
    </w:p>
    <w:p w:rsidR="00F45EEC" w:rsidRDefault="00F45EEC" w:rsidP="00F45EEC">
      <w:pPr>
        <w:pStyle w:val="Heading2"/>
      </w:pPr>
      <w:r>
        <w:t>Step 2: Ex</w:t>
      </w:r>
      <w:r w:rsidR="00C7703A">
        <w:t>tract the c</w:t>
      </w:r>
      <w:r>
        <w:t>on</w:t>
      </w:r>
      <w:r w:rsidR="00804F65">
        <w:t xml:space="preserve">dition from the </w:t>
      </w:r>
      <w:proofErr w:type="spellStart"/>
      <w:r w:rsidR="00804F65">
        <w:t>increaseCredit</w:t>
      </w:r>
      <w:proofErr w:type="spellEnd"/>
      <w:r w:rsidR="00804F65">
        <w:t xml:space="preserve"> f</w:t>
      </w:r>
      <w:r>
        <w:t>unction</w:t>
      </w:r>
    </w:p>
    <w:p w:rsidR="00F45EEC" w:rsidRDefault="00F45EEC" w:rsidP="005448BB">
      <w:pPr>
        <w:spacing w:after="0"/>
      </w:pPr>
    </w:p>
    <w:p w:rsidR="001F2544" w:rsidRDefault="00F45EEC" w:rsidP="005448BB">
      <w:pPr>
        <w:spacing w:after="0"/>
      </w:pPr>
      <w:r>
        <w:rPr>
          <w:b/>
        </w:rPr>
        <w:t>2.1</w:t>
      </w:r>
      <w:r w:rsidR="001F2544" w:rsidRPr="00F45EEC">
        <w:rPr>
          <w:b/>
        </w:rPr>
        <w:t>.</w:t>
      </w:r>
      <w:r w:rsidR="001F2544">
        <w:t xml:space="preserve"> </w:t>
      </w:r>
      <w:r w:rsidR="00496784">
        <w:t>Change</w:t>
      </w:r>
      <w:r w:rsidR="001F2544">
        <w:t xml:space="preserve"> “</w:t>
      </w:r>
      <w:proofErr w:type="spellStart"/>
      <w:r w:rsidR="001F2544">
        <w:t>increaseCredit</w:t>
      </w:r>
      <w:proofErr w:type="spellEnd"/>
      <w:r w:rsidR="001F2544">
        <w:t xml:space="preserve">” </w:t>
      </w:r>
      <w:r>
        <w:t>such as:</w:t>
      </w:r>
    </w:p>
    <w:p w:rsidR="00F45EEC" w:rsidRDefault="00F45EEC" w:rsidP="00F45EEC">
      <w:pPr>
        <w:pStyle w:val="ListParagraph"/>
        <w:numPr>
          <w:ilvl w:val="0"/>
          <w:numId w:val="19"/>
        </w:numPr>
        <w:spacing w:after="0"/>
      </w:pPr>
      <w:r>
        <w:t>Receives the condition to evaluate</w:t>
      </w:r>
      <w:r w:rsidR="005B761D">
        <w:t xml:space="preserve"> as first parameter</w:t>
      </w:r>
    </w:p>
    <w:p w:rsidR="00F45EEC" w:rsidRDefault="00F45EEC" w:rsidP="00F45EEC">
      <w:pPr>
        <w:pStyle w:val="ListParagraph"/>
        <w:numPr>
          <w:ilvl w:val="0"/>
          <w:numId w:val="19"/>
        </w:numPr>
        <w:spacing w:after="0"/>
      </w:pPr>
      <w:r>
        <w:t>Receives the customer as</w:t>
      </w:r>
      <w:r w:rsidR="005B761D">
        <w:t xml:space="preserve"> second</w:t>
      </w:r>
      <w:r>
        <w:t xml:space="preserve"> parameter</w:t>
      </w:r>
    </w:p>
    <w:p w:rsidR="00F45EEC" w:rsidRDefault="00F45EEC" w:rsidP="00F45EEC">
      <w:pPr>
        <w:pStyle w:val="ListParagraph"/>
        <w:numPr>
          <w:ilvl w:val="0"/>
          <w:numId w:val="19"/>
        </w:numPr>
        <w:spacing w:after="0"/>
      </w:pPr>
      <w:r>
        <w:t>Returns a</w:t>
      </w:r>
      <w:r w:rsidR="005B761D">
        <w:t xml:space="preserve"> customer</w:t>
      </w:r>
      <w:r>
        <w:t xml:space="preserve"> with extra credit, following these rules</w:t>
      </w:r>
    </w:p>
    <w:p w:rsidR="00F45EEC" w:rsidRDefault="005B761D" w:rsidP="00F45EEC">
      <w:pPr>
        <w:pStyle w:val="ListParagraph"/>
        <w:numPr>
          <w:ilvl w:val="1"/>
          <w:numId w:val="19"/>
        </w:numPr>
        <w:spacing w:after="0"/>
      </w:pPr>
      <w:r>
        <w:t xml:space="preserve">If the result of </w:t>
      </w:r>
      <w:r w:rsidR="00DA1A5F">
        <w:t xml:space="preserve">evaluating the </w:t>
      </w:r>
      <w:r>
        <w:t xml:space="preserve">condition </w:t>
      </w:r>
      <w:r w:rsidR="00DA1A5F">
        <w:t xml:space="preserve">with the customer </w:t>
      </w:r>
      <w:r>
        <w:t>is true</w:t>
      </w:r>
      <w:r w:rsidR="00F45EEC">
        <w:t>, return an additional 100M of credit</w:t>
      </w:r>
    </w:p>
    <w:p w:rsidR="00F45EEC" w:rsidRDefault="00F45EEC" w:rsidP="00F45EEC">
      <w:pPr>
        <w:pStyle w:val="ListParagraph"/>
        <w:numPr>
          <w:ilvl w:val="1"/>
          <w:numId w:val="19"/>
        </w:numPr>
        <w:spacing w:after="0"/>
      </w:pPr>
      <w:r>
        <w:t xml:space="preserve">If </w:t>
      </w:r>
      <w:r w:rsidR="005B761D">
        <w:t xml:space="preserve">the result of </w:t>
      </w:r>
      <w:r w:rsidR="00D61FC6">
        <w:t xml:space="preserve">the </w:t>
      </w:r>
      <w:r w:rsidR="005B761D">
        <w:t>condition evaluation is false</w:t>
      </w:r>
      <w:r>
        <w:t>, return an additional 50M of credit</w:t>
      </w:r>
    </w:p>
    <w:p w:rsidR="00F45EEC" w:rsidRDefault="00F45EEC" w:rsidP="005448BB">
      <w:pPr>
        <w:spacing w:after="0"/>
      </w:pPr>
    </w:p>
    <w:bookmarkStart w:id="19" w:name="_MON_1470923929"/>
    <w:bookmarkEnd w:id="19"/>
    <w:p w:rsidR="001F2544" w:rsidRDefault="00281A86" w:rsidP="001F2544">
      <w:r>
        <w:object w:dxaOrig="9026" w:dyaOrig="1158">
          <v:shape id="_x0000_i1033" type="#_x0000_t75" style="width:453.4pt;height:58.5pt" o:ole="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525344416" r:id="rId34"/>
        </w:object>
      </w:r>
    </w:p>
    <w:p w:rsidR="00C7703A" w:rsidRDefault="00C7703A" w:rsidP="005448BB">
      <w:pPr>
        <w:spacing w:after="0"/>
        <w:rPr>
          <w:b/>
        </w:rPr>
      </w:pPr>
    </w:p>
    <w:p w:rsidR="007B21A9" w:rsidRDefault="00C7703A" w:rsidP="005448BB">
      <w:pPr>
        <w:spacing w:after="0"/>
      </w:pPr>
      <w:r>
        <w:rPr>
          <w:b/>
        </w:rPr>
        <w:t>2.2</w:t>
      </w:r>
      <w:r w:rsidR="001F2544">
        <w:t xml:space="preserve">. </w:t>
      </w:r>
      <w:r w:rsidR="009D1B7F">
        <w:t>Execute</w:t>
      </w:r>
      <w:r w:rsidR="001F2544">
        <w:t xml:space="preserve"> the function </w:t>
      </w:r>
      <w:r w:rsidR="009D1B7F">
        <w:t>in</w:t>
      </w:r>
      <w:r w:rsidR="001F2544">
        <w:t xml:space="preserve"> the F# Interactive and test</w:t>
      </w:r>
      <w:r w:rsidR="002F4DC2">
        <w:t xml:space="preserve"> it in</w:t>
      </w:r>
      <w:r w:rsidR="002061B8">
        <w:t xml:space="preserve"> </w:t>
      </w:r>
      <w:r w:rsidR="00B3273E">
        <w:t>Module2/Application/</w:t>
      </w:r>
      <w:proofErr w:type="spellStart"/>
      <w:r w:rsidR="002F4DC2">
        <w:t>Try.fsx</w:t>
      </w:r>
      <w:proofErr w:type="spellEnd"/>
      <w:r w:rsidR="001F2544">
        <w:t xml:space="preserve"> usin</w:t>
      </w:r>
      <w:r w:rsidR="009D1B7F">
        <w:t>g</w:t>
      </w:r>
      <w:r w:rsidR="00717210">
        <w:t xml:space="preserve"> customer1 and</w:t>
      </w:r>
      <w:r w:rsidR="009D1B7F">
        <w:t xml:space="preserve"> a lambda </w:t>
      </w:r>
      <w:r w:rsidR="00717210">
        <w:t>that evaluates whether the customer is VIP or not.</w:t>
      </w:r>
    </w:p>
    <w:p w:rsidR="00F522E2" w:rsidRDefault="00F522E2" w:rsidP="005448BB">
      <w:pPr>
        <w:spacing w:after="0"/>
      </w:pPr>
    </w:p>
    <w:bookmarkStart w:id="20" w:name="_MON_1513746891"/>
    <w:bookmarkEnd w:id="20"/>
    <w:p w:rsidR="00B720EE" w:rsidRDefault="007B21A9" w:rsidP="005448BB">
      <w:pPr>
        <w:spacing w:after="0"/>
      </w:pPr>
      <w:r>
        <w:object w:dxaOrig="9026" w:dyaOrig="544">
          <v:shape id="_x0000_i1034" type="#_x0000_t75" style="width:453.4pt;height:28.15pt" o:ole="" o:bordertopcolor="this" o:borderleftcolor="this" o:borderbottomcolor="this" o:borderrightcolor="this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525344417" r:id="rId36"/>
        </w:object>
      </w:r>
    </w:p>
    <w:p w:rsidR="00255F27" w:rsidRDefault="00C7703A" w:rsidP="00255F27">
      <w:pPr>
        <w:spacing w:after="0"/>
      </w:pPr>
      <w:r>
        <w:rPr>
          <w:b/>
        </w:rPr>
        <w:lastRenderedPageBreak/>
        <w:t>2.3</w:t>
      </w:r>
      <w:r w:rsidR="00255F27">
        <w:t>. Open Module2/Tests/</w:t>
      </w:r>
      <w:proofErr w:type="spellStart"/>
      <w:r w:rsidR="00255F27">
        <w:t>Tests.fs</w:t>
      </w:r>
      <w:proofErr w:type="spellEnd"/>
      <w:r w:rsidR="00255F27">
        <w:t>, uncomment the tests 2-1, 2-2 and 2-3, save all the files and run the tests by executing Module2/</w:t>
      </w:r>
      <w:r w:rsidR="00455055">
        <w:t>runtests.bat (Win) or</w:t>
      </w:r>
      <w:r w:rsidR="000C4499">
        <w:t xml:space="preserve"> Module2</w:t>
      </w:r>
      <w:bookmarkStart w:id="21" w:name="_GoBack"/>
      <w:bookmarkEnd w:id="21"/>
      <w:r w:rsidR="00255F27">
        <w:t>/</w:t>
      </w:r>
      <w:r w:rsidR="00CF17D0">
        <w:t>runtests.sh (M</w:t>
      </w:r>
      <w:r w:rsidR="009D1B7F">
        <w:t>ac or Linux) in the Command Prompt/Terminal. Chec</w:t>
      </w:r>
      <w:r w:rsidR="00255F27">
        <w:t>k that the tests pass.</w:t>
      </w:r>
    </w:p>
    <w:p w:rsidR="00F522E2" w:rsidRDefault="00255F27" w:rsidP="00255F27">
      <w:pPr>
        <w:spacing w:after="0"/>
      </w:pPr>
      <w:r>
        <w:t xml:space="preserve"> </w:t>
      </w:r>
    </w:p>
    <w:p w:rsidR="00C7703A" w:rsidRDefault="00C7703A" w:rsidP="00C7703A">
      <w:pPr>
        <w:pStyle w:val="Heading2"/>
      </w:pPr>
      <w:r>
        <w:t xml:space="preserve">Step 3: </w:t>
      </w:r>
      <w:r w:rsidR="004B018D">
        <w:t xml:space="preserve">Create a </w:t>
      </w:r>
      <w:proofErr w:type="spellStart"/>
      <w:r w:rsidR="004B018D">
        <w:t>vipCondition</w:t>
      </w:r>
      <w:proofErr w:type="spellEnd"/>
      <w:r w:rsidR="004B018D">
        <w:t xml:space="preserve"> function</w:t>
      </w:r>
    </w:p>
    <w:p w:rsidR="00C7703A" w:rsidRDefault="00C7703A" w:rsidP="00255F27">
      <w:pPr>
        <w:spacing w:after="0"/>
      </w:pPr>
    </w:p>
    <w:p w:rsidR="00C7703A" w:rsidRDefault="00C7703A" w:rsidP="00C7703A">
      <w:pPr>
        <w:spacing w:after="0"/>
      </w:pPr>
      <w:r w:rsidRPr="00337E9D">
        <w:rPr>
          <w:b/>
        </w:rPr>
        <w:t>3.1.</w:t>
      </w:r>
      <w:r w:rsidR="001F2544">
        <w:t xml:space="preserve">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r w:rsidR="00B3273E">
        <w:t>Module2/Application/</w:t>
      </w:r>
      <w:proofErr w:type="spellStart"/>
      <w:r>
        <w:t>Functions.fs</w:t>
      </w:r>
      <w:proofErr w:type="spellEnd"/>
      <w:r w:rsidRPr="00C7703A">
        <w:t xml:space="preserve"> </w:t>
      </w:r>
      <w:r>
        <w:t>that</w:t>
      </w:r>
    </w:p>
    <w:p w:rsidR="00C7703A" w:rsidRDefault="00C7703A" w:rsidP="00C7703A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C7703A" w:rsidRDefault="00C7703A" w:rsidP="00337E9D">
      <w:pPr>
        <w:pStyle w:val="ListParagraph"/>
        <w:numPr>
          <w:ilvl w:val="0"/>
          <w:numId w:val="19"/>
        </w:numPr>
        <w:spacing w:after="0"/>
      </w:pPr>
      <w:r>
        <w:t xml:space="preserve">Returns </w:t>
      </w:r>
      <w:r w:rsidR="00337E9D">
        <w:t xml:space="preserve">true if the customer is VIP </w:t>
      </w:r>
      <w:r w:rsidR="007B21A9">
        <w:t>or</w:t>
      </w:r>
      <w:r w:rsidR="00337E9D">
        <w:t xml:space="preserve"> false otherwise</w:t>
      </w:r>
    </w:p>
    <w:p w:rsidR="001F2544" w:rsidRDefault="001F2544" w:rsidP="005448BB">
      <w:pPr>
        <w:spacing w:after="0"/>
      </w:pPr>
    </w:p>
    <w:bookmarkStart w:id="22" w:name="_MON_1470923718"/>
    <w:bookmarkEnd w:id="22"/>
    <w:p w:rsidR="001F2544" w:rsidRDefault="00686B9D" w:rsidP="001F2544">
      <w:r>
        <w:object w:dxaOrig="9026" w:dyaOrig="551">
          <v:shape id="_x0000_i1035" type="#_x0000_t75" style="width:453.4pt;height:28.1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525344418" r:id="rId37"/>
        </w:object>
      </w:r>
    </w:p>
    <w:p w:rsidR="001F2544" w:rsidRDefault="001F2544" w:rsidP="005448BB">
      <w:pPr>
        <w:spacing w:after="0"/>
      </w:pPr>
    </w:p>
    <w:p w:rsidR="001F2544" w:rsidRDefault="00337E9D" w:rsidP="005448BB">
      <w:pPr>
        <w:spacing w:after="0"/>
      </w:pPr>
      <w:r w:rsidRPr="00337E9D">
        <w:rPr>
          <w:b/>
        </w:rPr>
        <w:t>3</w:t>
      </w:r>
      <w:r>
        <w:rPr>
          <w:b/>
        </w:rPr>
        <w:t>.2</w:t>
      </w:r>
      <w:r w:rsidRPr="00337E9D">
        <w:rPr>
          <w:b/>
        </w:rPr>
        <w:t>.</w:t>
      </w:r>
      <w:r w:rsidR="001F2544">
        <w:t xml:space="preserve"> </w:t>
      </w:r>
      <w:r w:rsidR="009D1B7F">
        <w:t xml:space="preserve">Execute </w:t>
      </w:r>
      <w:r w:rsidR="001F2544">
        <w:t xml:space="preserve">the function </w:t>
      </w:r>
      <w:r w:rsidR="009D1B7F">
        <w:t>in</w:t>
      </w:r>
      <w:r w:rsidR="001F2544">
        <w:t xml:space="preserve">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p w:rsidR="00337E9D" w:rsidRDefault="00337E9D" w:rsidP="005448BB">
      <w:pPr>
        <w:spacing w:after="0"/>
      </w:pPr>
    </w:p>
    <w:p w:rsidR="001F2544" w:rsidRDefault="00583807" w:rsidP="005448BB">
      <w:pPr>
        <w:spacing w:after="0"/>
      </w:pPr>
      <w:r>
        <w:rPr>
          <w:noProof/>
          <w:lang w:eastAsia="en-US"/>
        </w:rPr>
        <w:object w:dxaOrig="1440" w:dyaOrig="1440">
          <v:shape id="_x0000_s1052" type="#_x0000_t75" style="position:absolute;margin-left:.75pt;margin-top:66.35pt;width:453.6pt;height:28.15pt;z-index:251671552;mso-position-horizontal-relative:text;mso-position-vertical-relative:text" stroked="t" strokeweight=".5pt">
            <v:imagedata r:id="rId38" o:title=""/>
            <w10:wrap type="square" side="right"/>
          </v:shape>
          <o:OLEObject Type="Embed" ProgID="Word.OpenDocumentText.12" ShapeID="_x0000_s1052" DrawAspect="Content" ObjectID="_1525344433" r:id="rId39"/>
        </w:object>
      </w:r>
      <w:r>
        <w:rPr>
          <w:noProof/>
        </w:rPr>
        <w:object w:dxaOrig="1440" w:dyaOrig="1440">
          <v:shape id="_x0000_s1050" type="#_x0000_t75" style="position:absolute;margin-left:0;margin-top:0;width:453.4pt;height:28.15pt;z-index:251670528;mso-position-horizontal:left;mso-position-horizontal-relative:text;mso-position-vertical-relative:text" stroked="t" strokeweight=".5pt">
            <v:imagedata r:id="rId40" o:title=""/>
            <w10:wrap type="square" side="right"/>
          </v:shape>
          <o:OLEObject Type="Embed" ProgID="Word.OpenDocumentText.12" ShapeID="_x0000_s1050" DrawAspect="Content" ObjectID="_1525344434" r:id="rId41"/>
        </w:object>
      </w:r>
      <w:r w:rsidR="00B720EE">
        <w:br w:type="textWrapping" w:clear="all"/>
      </w:r>
      <w:r w:rsidR="00337E9D" w:rsidRPr="00337E9D">
        <w:rPr>
          <w:b/>
        </w:rPr>
        <w:t>3</w:t>
      </w:r>
      <w:r w:rsidR="00337E9D">
        <w:rPr>
          <w:b/>
        </w:rPr>
        <w:t>.3</w:t>
      </w:r>
      <w:r w:rsidR="00337E9D" w:rsidRPr="00337E9D">
        <w:rPr>
          <w:b/>
        </w:rPr>
        <w:t>.</w:t>
      </w:r>
      <w:r w:rsidR="001F2544">
        <w:t xml:space="preserve"> Now test it again but this time using the pipelining operator to:</w:t>
      </w:r>
    </w:p>
    <w:p w:rsidR="00337E9D" w:rsidRDefault="00337E9D" w:rsidP="005448BB">
      <w:pPr>
        <w:spacing w:after="0"/>
      </w:pPr>
    </w:p>
    <w:p w:rsidR="001F2544" w:rsidRDefault="00AE7668" w:rsidP="005448BB">
      <w:pPr>
        <w:spacing w:after="0"/>
      </w:pPr>
      <w:r w:rsidRPr="00337E9D">
        <w:rPr>
          <w:b/>
        </w:rPr>
        <w:t>3</w:t>
      </w:r>
      <w:r>
        <w:rPr>
          <w:b/>
        </w:rPr>
        <w:t>.4</w:t>
      </w:r>
      <w:r w:rsidRPr="00337E9D">
        <w:rPr>
          <w:b/>
        </w:rPr>
        <w:t>.</w:t>
      </w:r>
      <w:r w:rsidR="001F2544">
        <w:t xml:space="preserve"> T</w:t>
      </w:r>
      <w:r w:rsidR="009D1B7F">
        <w:t>est</w:t>
      </w:r>
      <w:r w:rsidR="00686B9D">
        <w:t xml:space="preserve"> “</w:t>
      </w:r>
      <w:proofErr w:type="spellStart"/>
      <w:r w:rsidR="00686B9D">
        <w:t>increaseCredit</w:t>
      </w:r>
      <w:proofErr w:type="spellEnd"/>
      <w:r>
        <w:t>” passing</w:t>
      </w:r>
      <w:r w:rsidR="001F2544">
        <w:t xml:space="preserve">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</w:t>
      </w:r>
      <w:r w:rsidR="009D1B7F">
        <w:t xml:space="preserve"> in Module2/Application/</w:t>
      </w:r>
      <w:proofErr w:type="spellStart"/>
      <w:r w:rsidR="009D1B7F">
        <w:t>Try.fsx</w:t>
      </w:r>
      <w:proofErr w:type="spellEnd"/>
      <w:r w:rsidR="001F2544">
        <w:t xml:space="preserve">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p w:rsidR="00804F65" w:rsidRDefault="00804F65" w:rsidP="005448BB">
      <w:pPr>
        <w:spacing w:after="0"/>
      </w:pPr>
    </w:p>
    <w:bookmarkStart w:id="23" w:name="_MON_1513747246"/>
    <w:bookmarkEnd w:id="23"/>
    <w:p w:rsidR="00B720EE" w:rsidRDefault="00B720EE" w:rsidP="005448BB">
      <w:pPr>
        <w:spacing w:after="0"/>
      </w:pPr>
      <w:r>
        <w:object w:dxaOrig="9026" w:dyaOrig="544">
          <v:shape id="_x0000_i1036" type="#_x0000_t75" style="width:453.4pt;height:28.1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525344419" r:id="rId43"/>
        </w:object>
      </w:r>
    </w:p>
    <w:p w:rsidR="00347D82" w:rsidRDefault="00347D82" w:rsidP="005448BB">
      <w:pPr>
        <w:spacing w:after="0"/>
      </w:pPr>
    </w:p>
    <w:p w:rsidR="00255F27" w:rsidRDefault="00255F27" w:rsidP="005448BB">
      <w:pPr>
        <w:spacing w:after="0"/>
      </w:pPr>
      <w:r>
        <w:t>You should see the following output:</w:t>
      </w:r>
    </w:p>
    <w:p w:rsidR="004B018D" w:rsidRDefault="004B018D" w:rsidP="005448BB">
      <w:pPr>
        <w:spacing w:after="0"/>
      </w:pP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B720EE" w:rsidP="00B720E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result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: (</w:t>
            </w:r>
            <w:r w:rsidR="00347D82">
              <w:rPr>
                <w:rFonts w:ascii="Consolas" w:hAnsi="Consolas" w:cs="Consolas"/>
                <w:i w:val="0"/>
                <w:sz w:val="18"/>
                <w:szCs w:val="18"/>
              </w:rPr>
              <w:t>Customer -&gt; Customer)</w:t>
            </w:r>
          </w:p>
        </w:tc>
      </w:tr>
    </w:tbl>
    <w:p w:rsidR="00F522E2" w:rsidRDefault="00F522E2" w:rsidP="005448BB">
      <w:pPr>
        <w:spacing w:after="0"/>
      </w:pPr>
    </w:p>
    <w:p w:rsidR="00F522E2" w:rsidRDefault="00AE7668" w:rsidP="005448BB">
      <w:pPr>
        <w:spacing w:after="0"/>
      </w:pPr>
      <w:r w:rsidRPr="00337E9D">
        <w:rPr>
          <w:b/>
        </w:rPr>
        <w:t>3</w:t>
      </w:r>
      <w:r w:rsidR="00804F65">
        <w:rPr>
          <w:b/>
        </w:rPr>
        <w:t>.5</w:t>
      </w:r>
      <w:r w:rsidRPr="00337E9D">
        <w:rPr>
          <w:b/>
        </w:rPr>
        <w:t>.</w:t>
      </w:r>
      <w:r w:rsidR="00F522E2">
        <w:t xml:space="preserve"> </w:t>
      </w:r>
      <w:r w:rsidR="00B720EE">
        <w:t>Uncomment tests 2-4 and 2-5, save all the files and run the tests.</w:t>
      </w:r>
    </w:p>
    <w:p w:rsidR="00F522E2" w:rsidRDefault="00F522E2" w:rsidP="005448BB">
      <w:pPr>
        <w:spacing w:after="0"/>
      </w:pPr>
    </w:p>
    <w:p w:rsidR="00804F65" w:rsidRDefault="00804F65" w:rsidP="00804F65">
      <w:pPr>
        <w:pStyle w:val="Heading2"/>
      </w:pPr>
      <w:r>
        <w:t xml:space="preserve">Step 4: </w:t>
      </w:r>
      <w:r w:rsidR="004B018D">
        <w:t xml:space="preserve">Create an </w:t>
      </w:r>
      <w:proofErr w:type="spellStart"/>
      <w:r w:rsidRPr="00804F65">
        <w:t>increaseCreditUsingVip</w:t>
      </w:r>
      <w:proofErr w:type="spellEnd"/>
      <w:r w:rsidRPr="00804F65">
        <w:t xml:space="preserve"> </w:t>
      </w:r>
      <w:r>
        <w:t>function</w:t>
      </w:r>
    </w:p>
    <w:p w:rsidR="00804F65" w:rsidRDefault="00804F65" w:rsidP="005448BB">
      <w:pPr>
        <w:spacing w:after="0"/>
      </w:pPr>
    </w:p>
    <w:p w:rsidR="001F2544" w:rsidRDefault="00B609F6" w:rsidP="005448BB">
      <w:pPr>
        <w:spacing w:after="0"/>
      </w:pPr>
      <w:r>
        <w:rPr>
          <w:b/>
        </w:rPr>
        <w:t>4.1</w:t>
      </w:r>
      <w:r w:rsidRPr="00337E9D">
        <w:rPr>
          <w:b/>
        </w:rPr>
        <w:t>.</w:t>
      </w:r>
      <w:r>
        <w:t xml:space="preserve"> </w:t>
      </w:r>
      <w:r w:rsidR="001F2544">
        <w:t xml:space="preserve">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 w:rsidR="00F522E2">
        <w:t>”</w:t>
      </w:r>
      <w:r w:rsidR="00ED6AB1">
        <w:t xml:space="preserve"> </w:t>
      </w:r>
      <w:r w:rsidR="002F4DC2">
        <w:t>in</w:t>
      </w:r>
      <w:r w:rsidR="001F2544">
        <w:t xml:space="preserve"> </w:t>
      </w:r>
      <w:r w:rsidR="0092775F">
        <w:t>Module2/Application/</w:t>
      </w:r>
      <w:proofErr w:type="spellStart"/>
      <w:r w:rsidR="007B21A9">
        <w:t>Functions.fs</w:t>
      </w:r>
      <w:proofErr w:type="spellEnd"/>
      <w:r w:rsidR="007B21A9">
        <w:t xml:space="preserve"> by partially applying </w:t>
      </w:r>
      <w:proofErr w:type="spellStart"/>
      <w:r w:rsidR="007B21A9">
        <w:t>vipCondition</w:t>
      </w:r>
      <w:proofErr w:type="spellEnd"/>
      <w:r w:rsidR="007B21A9">
        <w:t xml:space="preserve"> to </w:t>
      </w:r>
      <w:proofErr w:type="spellStart"/>
      <w:r w:rsidR="007B21A9">
        <w:t>increaseCredit</w:t>
      </w:r>
      <w:proofErr w:type="spellEnd"/>
      <w:r w:rsidR="007B21A9">
        <w:t>:</w:t>
      </w:r>
    </w:p>
    <w:p w:rsidR="004B018D" w:rsidRDefault="004B018D" w:rsidP="005448BB">
      <w:pPr>
        <w:spacing w:after="0"/>
      </w:pPr>
    </w:p>
    <w:bookmarkStart w:id="24" w:name="_MON_1470986481"/>
    <w:bookmarkEnd w:id="24"/>
    <w:p w:rsidR="001F2544" w:rsidRDefault="00ED6AB1" w:rsidP="001F2544">
      <w:r>
        <w:object w:dxaOrig="9026" w:dyaOrig="543">
          <v:shape id="_x0000_i1037" type="#_x0000_t75" style="width:453.4pt;height:28.5pt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525344420" r:id="rId45"/>
        </w:object>
      </w:r>
    </w:p>
    <w:p w:rsidR="00F522E2" w:rsidRDefault="00F522E2" w:rsidP="005448BB">
      <w:pPr>
        <w:spacing w:after="0"/>
      </w:pPr>
    </w:p>
    <w:p w:rsidR="00F522E2" w:rsidRDefault="007B21A9" w:rsidP="005448BB">
      <w:pPr>
        <w:spacing w:after="0"/>
      </w:pPr>
      <w:r>
        <w:rPr>
          <w:b/>
        </w:rPr>
        <w:lastRenderedPageBreak/>
        <w:t>4.2</w:t>
      </w:r>
      <w:r w:rsidRPr="00337E9D">
        <w:rPr>
          <w:b/>
        </w:rPr>
        <w:t>.</w:t>
      </w:r>
      <w:r w:rsidR="00F522E2">
        <w:t xml:space="preserve"> </w:t>
      </w:r>
      <w:r w:rsidR="00D673E4">
        <w:t>Open Module2/Tests/</w:t>
      </w:r>
      <w:proofErr w:type="spellStart"/>
      <w:r w:rsidR="00D673E4">
        <w:t>Tests.fs</w:t>
      </w:r>
      <w:proofErr w:type="spellEnd"/>
      <w:r w:rsidR="00D673E4">
        <w:t>, u</w:t>
      </w:r>
      <w:r w:rsidR="00B720EE">
        <w:t>ncomment test 2-6, save all the files and run the tests.</w:t>
      </w:r>
    </w:p>
    <w:p w:rsidR="007B21A9" w:rsidRDefault="007B21A9" w:rsidP="005448BB">
      <w:pPr>
        <w:spacing w:after="0"/>
      </w:pPr>
    </w:p>
    <w:p w:rsidR="007B21A9" w:rsidRDefault="007B21A9" w:rsidP="007B21A9">
      <w:pPr>
        <w:pStyle w:val="Heading2"/>
      </w:pPr>
      <w:r>
        <w:t xml:space="preserve">Step 5: Create an </w:t>
      </w:r>
      <w:proofErr w:type="spellStart"/>
      <w:r w:rsidRPr="007B21A9">
        <w:t>upgradeCustomer</w:t>
      </w:r>
      <w:proofErr w:type="spellEnd"/>
      <w:r w:rsidRPr="007B21A9">
        <w:t xml:space="preserve"> </w:t>
      </w:r>
      <w:r>
        <w:t>function</w:t>
      </w:r>
    </w:p>
    <w:p w:rsidR="001F2544" w:rsidRDefault="001F2544" w:rsidP="005448BB">
      <w:pPr>
        <w:spacing w:after="0"/>
      </w:pPr>
    </w:p>
    <w:p w:rsidR="001F2544" w:rsidRDefault="00E4471A" w:rsidP="005448BB">
      <w:pPr>
        <w:spacing w:after="0"/>
      </w:pPr>
      <w:r>
        <w:rPr>
          <w:b/>
        </w:rPr>
        <w:t>5.1</w:t>
      </w:r>
      <w:r w:rsidR="007B21A9" w:rsidRPr="00337E9D">
        <w:rPr>
          <w:b/>
        </w:rPr>
        <w:t>.</w:t>
      </w:r>
      <w:r w:rsidR="001F2544">
        <w:t xml:space="preserve"> Create a function call</w:t>
      </w:r>
      <w:r w:rsidR="002F4DC2">
        <w:t>ed “</w:t>
      </w:r>
      <w:proofErr w:type="spellStart"/>
      <w:r w:rsidR="002F4DC2">
        <w:t>upgradeCustomer</w:t>
      </w:r>
      <w:proofErr w:type="spellEnd"/>
      <w:r w:rsidR="002F4DC2">
        <w:t>” in</w:t>
      </w:r>
      <w:r w:rsidR="001F2544">
        <w:t xml:space="preserve"> </w:t>
      </w:r>
      <w:r w:rsidR="0092775F">
        <w:t>Module2/Application/</w:t>
      </w:r>
      <w:proofErr w:type="spellStart"/>
      <w:r w:rsidR="007B21A9">
        <w:t>Functions.fs</w:t>
      </w:r>
      <w:proofErr w:type="spellEnd"/>
      <w:r w:rsidR="007B21A9">
        <w:t xml:space="preserve"> that</w:t>
      </w:r>
    </w:p>
    <w:p w:rsidR="00A13870" w:rsidRDefault="00A13870" w:rsidP="00A13870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Calls </w:t>
      </w:r>
      <w:proofErr w:type="spellStart"/>
      <w:r>
        <w:t>getSpendings</w:t>
      </w:r>
      <w:proofErr w:type="spellEnd"/>
      <w:r>
        <w:t xml:space="preserve"> with the customer and assigns the result to a </w:t>
      </w:r>
      <w:proofErr w:type="spellStart"/>
      <w:r>
        <w:t>customerWithSpendings</w:t>
      </w:r>
      <w:proofErr w:type="spellEnd"/>
      <w:r>
        <w:t xml:space="preserve"> value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Then </w:t>
      </w:r>
      <w:r w:rsidR="00A53A67">
        <w:t xml:space="preserve">it </w:t>
      </w:r>
      <w:r>
        <w:t xml:space="preserve">calls </w:t>
      </w:r>
      <w:proofErr w:type="spellStart"/>
      <w:r>
        <w:t>tryPromotingToVip</w:t>
      </w:r>
      <w:proofErr w:type="spellEnd"/>
      <w:r>
        <w:t xml:space="preserve"> passing </w:t>
      </w:r>
      <w:proofErr w:type="spellStart"/>
      <w:r>
        <w:t>customerWithSpendings</w:t>
      </w:r>
      <w:proofErr w:type="spellEnd"/>
      <w:r>
        <w:t xml:space="preserve"> and assigns the result to a </w:t>
      </w:r>
      <w:proofErr w:type="spellStart"/>
      <w:r>
        <w:t>promotedCustomer</w:t>
      </w:r>
      <w:proofErr w:type="spellEnd"/>
      <w:r>
        <w:t xml:space="preserve"> value.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Then </w:t>
      </w:r>
      <w:r w:rsidR="00A53A67">
        <w:t xml:space="preserve">it </w:t>
      </w:r>
      <w:r>
        <w:t xml:space="preserve">calls </w:t>
      </w:r>
      <w:proofErr w:type="spellStart"/>
      <w:r>
        <w:t>increaseCreditUsingVip</w:t>
      </w:r>
      <w:proofErr w:type="spellEnd"/>
      <w:r>
        <w:t xml:space="preserve"> with </w:t>
      </w:r>
      <w:proofErr w:type="spellStart"/>
      <w:r>
        <w:t>promotedCustomer</w:t>
      </w:r>
      <w:proofErr w:type="spellEnd"/>
      <w:r>
        <w:t xml:space="preserve"> and assigns the result to an </w:t>
      </w:r>
      <w:proofErr w:type="spellStart"/>
      <w:r>
        <w:t>upgradedCustomer</w:t>
      </w:r>
      <w:proofErr w:type="spellEnd"/>
      <w:r>
        <w:t xml:space="preserve"> value.</w:t>
      </w:r>
    </w:p>
    <w:p w:rsidR="00A13870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Returns the </w:t>
      </w:r>
      <w:proofErr w:type="spellStart"/>
      <w:r>
        <w:t>upgradedCustomer</w:t>
      </w:r>
      <w:proofErr w:type="spellEnd"/>
      <w:r>
        <w:t xml:space="preserve"> value</w:t>
      </w:r>
    </w:p>
    <w:p w:rsidR="007B21A9" w:rsidRDefault="007B21A9" w:rsidP="005448BB">
      <w:pPr>
        <w:spacing w:after="0"/>
      </w:pPr>
    </w:p>
    <w:bookmarkStart w:id="25" w:name="_MON_1470987108"/>
    <w:bookmarkEnd w:id="25"/>
    <w:p w:rsidR="001F2544" w:rsidRDefault="00ED6AB1" w:rsidP="001F2544">
      <w:r>
        <w:object w:dxaOrig="9026" w:dyaOrig="1603">
          <v:shape id="_x0000_i1038" type="#_x0000_t75" style="width:453.4pt;height:80.25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525344421" r:id="rId47"/>
        </w:object>
      </w:r>
    </w:p>
    <w:p w:rsidR="007C3484" w:rsidRDefault="007C3484" w:rsidP="001F2544">
      <w:pPr>
        <w:spacing w:after="0"/>
      </w:pPr>
    </w:p>
    <w:p w:rsidR="001F2544" w:rsidRDefault="00E4471A" w:rsidP="001F2544">
      <w:pPr>
        <w:spacing w:after="0"/>
      </w:pPr>
      <w:r>
        <w:rPr>
          <w:b/>
        </w:rPr>
        <w:t>5.2</w:t>
      </w:r>
      <w:r w:rsidRPr="00337E9D">
        <w:rPr>
          <w:b/>
        </w:rPr>
        <w:t>.</w:t>
      </w:r>
      <w:r w:rsidR="001F2544">
        <w:t xml:space="preserve"> </w:t>
      </w:r>
      <w:r w:rsidR="009D1B7F">
        <w:t>Execute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</w:t>
      </w:r>
      <w:r w:rsidR="009D1B7F">
        <w:t>in</w:t>
      </w:r>
      <w:r w:rsidR="001F2544">
        <w:t xml:space="preserve">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7C3484" w:rsidRDefault="00DE4F99" w:rsidP="001F2544">
      <w:pPr>
        <w:spacing w:after="0"/>
      </w:pPr>
      <w:r>
        <w:t xml:space="preserve"> </w:t>
      </w:r>
    </w:p>
    <w:p w:rsidR="001F2544" w:rsidRDefault="00E4471A" w:rsidP="001F2544">
      <w:pPr>
        <w:spacing w:after="0"/>
      </w:pPr>
      <w:r>
        <w:rPr>
          <w:b/>
        </w:rPr>
        <w:t>5.3</w:t>
      </w:r>
      <w:r w:rsidRPr="00337E9D">
        <w:rPr>
          <w:b/>
        </w:rPr>
        <w:t>.</w:t>
      </w:r>
      <w:r w:rsidR="001F2544">
        <w:t xml:space="preserve">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p w:rsidR="00E4471A" w:rsidRDefault="00E4471A" w:rsidP="001F2544">
      <w:pPr>
        <w:spacing w:after="0"/>
      </w:pPr>
    </w:p>
    <w:bookmarkStart w:id="26" w:name="_MON_1470987266"/>
    <w:bookmarkEnd w:id="26"/>
    <w:p w:rsidR="001F2544" w:rsidRDefault="00ED6AB1" w:rsidP="001F2544">
      <w:pPr>
        <w:spacing w:after="0"/>
      </w:pPr>
      <w:r>
        <w:object w:dxaOrig="9360" w:dyaOrig="1557">
          <v:shape id="_x0000_i1039" type="#_x0000_t75" style="width:454.5pt;height:79.5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525344422" r:id="rId49"/>
        </w:object>
      </w:r>
    </w:p>
    <w:p w:rsidR="007C3484" w:rsidRDefault="007C3484" w:rsidP="001F2544">
      <w:pPr>
        <w:spacing w:after="0"/>
      </w:pPr>
    </w:p>
    <w:p w:rsidR="001F2544" w:rsidRDefault="00E4471A" w:rsidP="001F2544">
      <w:pPr>
        <w:spacing w:after="0"/>
      </w:pPr>
      <w:r>
        <w:rPr>
          <w:b/>
        </w:rPr>
        <w:t>5.4</w:t>
      </w:r>
      <w:r w:rsidRPr="00337E9D">
        <w:rPr>
          <w:b/>
        </w:rPr>
        <w:t>.</w:t>
      </w:r>
      <w:r w:rsidR="001F2544">
        <w:t xml:space="preserve"> </w:t>
      </w:r>
      <w:r w:rsidR="009D1B7F">
        <w:t>Execute</w:t>
      </w:r>
      <w:r w:rsidR="0038465A">
        <w:t xml:space="preserve"> the new</w:t>
      </w:r>
      <w:r w:rsidR="009D1B7F">
        <w:t xml:space="preserve"> “</w:t>
      </w:r>
      <w:proofErr w:type="spellStart"/>
      <w:r w:rsidR="009D1B7F">
        <w:t>upgradeCustomer</w:t>
      </w:r>
      <w:proofErr w:type="spellEnd"/>
      <w:r w:rsidR="009D1B7F">
        <w:t>” in</w:t>
      </w:r>
      <w:r w:rsidR="00DE4F99">
        <w:t xml:space="preserve"> the F# Interactive and test it again</w:t>
      </w:r>
      <w:r w:rsidR="001F2544">
        <w:t xml:space="preserve">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1F2544" w:rsidRDefault="00E4471A" w:rsidP="001F2544">
      <w:pPr>
        <w:spacing w:after="0"/>
      </w:pPr>
      <w:r>
        <w:rPr>
          <w:b/>
        </w:rPr>
        <w:t>5.5</w:t>
      </w:r>
      <w:r w:rsidRPr="00337E9D">
        <w:rPr>
          <w:b/>
        </w:rPr>
        <w:t>.</w:t>
      </w:r>
      <w:r w:rsidR="001F2544">
        <w:t xml:space="preserve">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p w:rsidR="00E4471A" w:rsidRDefault="00E4471A" w:rsidP="001F2544">
      <w:pPr>
        <w:spacing w:after="0"/>
      </w:pPr>
    </w:p>
    <w:bookmarkStart w:id="27" w:name="_MON_1470987428"/>
    <w:bookmarkEnd w:id="27"/>
    <w:p w:rsidR="001F2544" w:rsidRDefault="00ED6AB1" w:rsidP="001F2544">
      <w:pPr>
        <w:spacing w:after="0"/>
      </w:pPr>
      <w:r>
        <w:object w:dxaOrig="9026" w:dyaOrig="549">
          <v:shape id="_x0000_i1040" type="#_x0000_t75" style="width:453.4pt;height:28.9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525344423" r:id="rId51"/>
        </w:object>
      </w:r>
    </w:p>
    <w:p w:rsidR="005E7143" w:rsidRDefault="005E7143" w:rsidP="001F2544">
      <w:pPr>
        <w:spacing w:after="0"/>
      </w:pPr>
    </w:p>
    <w:p w:rsidR="00F522E2" w:rsidRDefault="00E4471A" w:rsidP="00F522E2">
      <w:r>
        <w:rPr>
          <w:b/>
        </w:rPr>
        <w:t>5.6</w:t>
      </w:r>
      <w:r w:rsidRPr="00337E9D">
        <w:rPr>
          <w:b/>
        </w:rPr>
        <w:t>.</w:t>
      </w:r>
      <w:r w:rsidR="006F6EE0">
        <w:t xml:space="preserve"> </w:t>
      </w:r>
      <w:r w:rsidR="00D673E4">
        <w:t>Open Module2/Tests/</w:t>
      </w:r>
      <w:proofErr w:type="spellStart"/>
      <w:r w:rsidR="00D673E4">
        <w:t>Tests.fs</w:t>
      </w:r>
      <w:proofErr w:type="spellEnd"/>
      <w:r w:rsidR="00D673E4">
        <w:t>, u</w:t>
      </w:r>
      <w:r w:rsidR="006F6EE0">
        <w:t>ncomment tests 2-7 and 2-8, save all the files and run the tests.</w:t>
      </w:r>
    </w:p>
    <w:p w:rsidR="00C96D52" w:rsidRDefault="00C96D52">
      <w:r>
        <w:br w:type="page"/>
      </w:r>
    </w:p>
    <w:p w:rsidR="00C53151" w:rsidRDefault="00281A86" w:rsidP="00C53151">
      <w:pPr>
        <w:pStyle w:val="Heading1"/>
      </w:pPr>
      <w:bookmarkStart w:id="28" w:name="_Toc397286534"/>
      <w:bookmarkStart w:id="29" w:name="_Toc439596086"/>
      <w:r>
        <w:lastRenderedPageBreak/>
        <w:t>Module</w:t>
      </w:r>
      <w:r w:rsidR="00C53151">
        <w:t xml:space="preserve"> 3</w:t>
      </w:r>
      <w:bookmarkEnd w:id="28"/>
      <w:bookmarkEnd w:id="29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7506D4" w:rsidP="00C53151">
      <w:pPr>
        <w:pStyle w:val="ListParagraph"/>
        <w:numPr>
          <w:ilvl w:val="0"/>
          <w:numId w:val="6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5FC28A" wp14:editId="1AB703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691" w:rsidRDefault="00790691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FC28A" id="_x0000_s1037" type="#_x0000_t202" style="position:absolute;left:0;text-align:left;margin-left:267.9pt;margin-top:.55pt;width:319.1pt;height:22.8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DEQhuLJAIAAE0EAAAOAAAAAAAAAAAAAAAAAC4CAABkcnMvZTJvRG9jLnht&#10;bFBLAQItABQABgAIAAAAIQB6CgqW3AAAAAUBAAAPAAAAAAAAAAAAAAAAAH4EAABkcnMvZG93bnJl&#10;di54bWxQSwUGAAAAAAQABADzAAAAhwUAAAAA&#10;">
                <v:textbox>
                  <w:txbxContent>
                    <w:p w:rsidR="00790691" w:rsidRDefault="00790691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151">
        <w:t>Pattern matching</w:t>
      </w:r>
      <w:r w:rsidR="00C53151"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A422E5">
        <w:t>: 20</w:t>
      </w:r>
      <w:r w:rsidR="00E443E6">
        <w:t xml:space="preserve"> minutes</w:t>
      </w:r>
    </w:p>
    <w:p w:rsidR="00AD6A24" w:rsidRDefault="00AD6A24" w:rsidP="00E443E6"/>
    <w:p w:rsidR="00A52E29" w:rsidRDefault="00A52E29" w:rsidP="00A52E29">
      <w:pPr>
        <w:pStyle w:val="Heading2"/>
      </w:pPr>
      <w:r>
        <w:t xml:space="preserve">Step 1: Create an </w:t>
      </w:r>
      <w:proofErr w:type="spellStart"/>
      <w:r w:rsidRPr="007B21A9">
        <w:t>upgradeCustomer</w:t>
      </w:r>
      <w:proofErr w:type="spellEnd"/>
      <w:r w:rsidRPr="007B21A9">
        <w:t xml:space="preserve"> </w:t>
      </w:r>
      <w:r>
        <w:t>function</w:t>
      </w:r>
    </w:p>
    <w:p w:rsidR="00A52E29" w:rsidRDefault="00A52E29" w:rsidP="005448BB">
      <w:pPr>
        <w:spacing w:after="0"/>
      </w:pPr>
    </w:p>
    <w:p w:rsidR="00A52E29" w:rsidRDefault="009C4771" w:rsidP="005448BB">
      <w:pPr>
        <w:spacing w:after="0"/>
      </w:pPr>
      <w:r>
        <w:rPr>
          <w:b/>
        </w:rPr>
        <w:t>1.1</w:t>
      </w:r>
      <w:r w:rsidRPr="00337E9D">
        <w:rPr>
          <w:b/>
        </w:rPr>
        <w:t>.</w:t>
      </w:r>
      <w:r w:rsidR="00C53151">
        <w:t xml:space="preserve"> </w:t>
      </w:r>
      <w:r w:rsidR="00F41FF5">
        <w:t xml:space="preserve">Go </w:t>
      </w:r>
      <w:r w:rsidR="00C53151">
        <w:t xml:space="preserve">to the </w:t>
      </w:r>
      <w:r w:rsidR="00F41FF5">
        <w:t>Module3/Application</w:t>
      </w:r>
      <w:r w:rsidR="00FA6B00">
        <w:t xml:space="preserve">, open </w:t>
      </w:r>
      <w:proofErr w:type="spellStart"/>
      <w:r w:rsidR="00FA6B00">
        <w:t>Types.fs</w:t>
      </w:r>
      <w:proofErr w:type="spellEnd"/>
      <w:r w:rsidR="00FA6B00">
        <w:t xml:space="preserve"> and c</w:t>
      </w:r>
      <w:r w:rsidR="00807030">
        <w:t>reate</w:t>
      </w:r>
      <w:r w:rsidR="00A52E29">
        <w:t>:</w:t>
      </w:r>
    </w:p>
    <w:p w:rsidR="00A52E29" w:rsidRDefault="00A52E29" w:rsidP="00A52E29">
      <w:pPr>
        <w:pStyle w:val="ListParagraph"/>
        <w:numPr>
          <w:ilvl w:val="0"/>
          <w:numId w:val="20"/>
        </w:numPr>
        <w:spacing w:after="0"/>
      </w:pPr>
      <w:r>
        <w:t>A</w:t>
      </w:r>
      <w:r w:rsidR="00C53151">
        <w:t xml:space="preserve"> record called “</w:t>
      </w:r>
      <w:proofErr w:type="spellStart"/>
      <w:r w:rsidR="00C53151">
        <w:t>PersonalDetails</w:t>
      </w:r>
      <w:proofErr w:type="spellEnd"/>
      <w:r w:rsidR="00C53151">
        <w:t>”</w:t>
      </w:r>
      <w:r>
        <w:t xml:space="preserve"> with the following fields: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proofErr w:type="spellStart"/>
      <w:r>
        <w:t>FirstName</w:t>
      </w:r>
      <w:proofErr w:type="spellEnd"/>
      <w:r>
        <w:t>: string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proofErr w:type="spellStart"/>
      <w:r>
        <w:t>LastName</w:t>
      </w:r>
      <w:proofErr w:type="spellEnd"/>
      <w:r>
        <w:t>: string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proofErr w:type="spellStart"/>
      <w:r>
        <w:t>DateOfBirth</w:t>
      </w:r>
      <w:proofErr w:type="spellEnd"/>
      <w:r>
        <w:t xml:space="preserve">: </w:t>
      </w:r>
      <w:proofErr w:type="spellStart"/>
      <w:r>
        <w:t>DateTime</w:t>
      </w:r>
      <w:proofErr w:type="spellEnd"/>
    </w:p>
    <w:p w:rsidR="00A52E29" w:rsidRDefault="00A52E29" w:rsidP="00A52E29">
      <w:pPr>
        <w:pStyle w:val="ListParagraph"/>
        <w:numPr>
          <w:ilvl w:val="0"/>
          <w:numId w:val="20"/>
        </w:numPr>
        <w:spacing w:after="0"/>
      </w:pPr>
      <w:r>
        <w:t>A</w:t>
      </w:r>
      <w:r w:rsidR="00C53151">
        <w:t xml:space="preserve"> discriminated </w:t>
      </w:r>
      <w:r>
        <w:t>union called “Notifications” with the following</w:t>
      </w:r>
      <w:r w:rsidR="009C4771">
        <w:t xml:space="preserve"> cases:</w:t>
      </w:r>
    </w:p>
    <w:p w:rsidR="009C4771" w:rsidRDefault="009C4771" w:rsidP="009C4771">
      <w:pPr>
        <w:pStyle w:val="ListParagraph"/>
        <w:numPr>
          <w:ilvl w:val="1"/>
          <w:numId w:val="20"/>
        </w:numPr>
        <w:spacing w:after="0"/>
      </w:pPr>
      <w:proofErr w:type="spellStart"/>
      <w:r>
        <w:t>NoNotifications</w:t>
      </w:r>
      <w:proofErr w:type="spellEnd"/>
    </w:p>
    <w:p w:rsidR="009C4771" w:rsidRDefault="009C4771" w:rsidP="009C4771">
      <w:pPr>
        <w:pStyle w:val="ListParagraph"/>
        <w:numPr>
          <w:ilvl w:val="1"/>
          <w:numId w:val="20"/>
        </w:numPr>
        <w:spacing w:after="0"/>
      </w:pPr>
      <w:proofErr w:type="spellStart"/>
      <w:r>
        <w:t>ReceiveNotification</w:t>
      </w:r>
      <w:proofErr w:type="spellEnd"/>
      <w:r>
        <w:t xml:space="preserve"> of </w:t>
      </w:r>
      <w:proofErr w:type="spellStart"/>
      <w:r>
        <w:t>receiveDeals</w:t>
      </w:r>
      <w:proofErr w:type="spellEnd"/>
      <w:r>
        <w:t xml:space="preserve">: bool * </w:t>
      </w:r>
      <w:proofErr w:type="spellStart"/>
      <w:r>
        <w:t>receiveAlerts</w:t>
      </w:r>
      <w:proofErr w:type="spellEnd"/>
      <w:r>
        <w:t>: bool</w:t>
      </w:r>
    </w:p>
    <w:p w:rsidR="00A52E29" w:rsidRDefault="00A52E29" w:rsidP="00A52E29">
      <w:pPr>
        <w:pStyle w:val="ListParagraph"/>
        <w:numPr>
          <w:ilvl w:val="0"/>
          <w:numId w:val="20"/>
        </w:numPr>
        <w:spacing w:after="0"/>
      </w:pPr>
      <w:r>
        <w:t>T</w:t>
      </w:r>
      <w:r w:rsidR="00C53151">
        <w:t>wo units of measure</w:t>
      </w:r>
      <w:r w:rsidR="00FA6B00">
        <w:t>:</w:t>
      </w:r>
      <w:r w:rsidR="00C53151">
        <w:t xml:space="preserve"> “AUD” and “USD”. </w:t>
      </w:r>
    </w:p>
    <w:p w:rsidR="00C53151" w:rsidRDefault="00A52E29" w:rsidP="00A52E29">
      <w:pPr>
        <w:pStyle w:val="ListParagraph"/>
        <w:numPr>
          <w:ilvl w:val="0"/>
          <w:numId w:val="20"/>
        </w:numPr>
        <w:spacing w:after="0"/>
      </w:pPr>
      <w:r>
        <w:t xml:space="preserve">Then </w:t>
      </w:r>
      <w:r w:rsidR="00C16BF3">
        <w:t>a</w:t>
      </w:r>
      <w:r w:rsidR="00C53151">
        <w:t>dd</w:t>
      </w:r>
      <w:r w:rsidR="00807030">
        <w:t xml:space="preserve"> the following new fields to the Customer</w:t>
      </w:r>
      <w:r w:rsidR="00FA6B00">
        <w:t xml:space="preserve"> </w:t>
      </w:r>
      <w:r w:rsidR="00904F52">
        <w:t>(the new types should</w:t>
      </w:r>
      <w:r w:rsidR="00C16BF3">
        <w:t xml:space="preserve"> be</w:t>
      </w:r>
      <w:r w:rsidR="00C53151">
        <w:t xml:space="preserve"> declare</w:t>
      </w:r>
      <w:r w:rsidR="00C16BF3">
        <w:t>d</w:t>
      </w:r>
      <w:r w:rsidR="00904F52">
        <w:t xml:space="preserve"> above</w:t>
      </w:r>
      <w:r>
        <w:t xml:space="preserve"> “Customer”)</w:t>
      </w:r>
    </w:p>
    <w:p w:rsidR="00807030" w:rsidRDefault="00820511" w:rsidP="00807030">
      <w:pPr>
        <w:pStyle w:val="ListParagraph"/>
        <w:numPr>
          <w:ilvl w:val="1"/>
          <w:numId w:val="20"/>
        </w:numPr>
        <w:spacing w:after="0"/>
      </w:pPr>
      <w:proofErr w:type="spellStart"/>
      <w:r>
        <w:t>PersonalDetails</w:t>
      </w:r>
      <w:proofErr w:type="spellEnd"/>
      <w:r>
        <w:t xml:space="preserve">: </w:t>
      </w:r>
      <w:proofErr w:type="spellStart"/>
      <w:r>
        <w:t>PersonalDetails</w:t>
      </w:r>
      <w:proofErr w:type="spellEnd"/>
      <w:r>
        <w:t xml:space="preserve"> option</w:t>
      </w:r>
    </w:p>
    <w:p w:rsidR="00820511" w:rsidRDefault="00820511" w:rsidP="00807030">
      <w:pPr>
        <w:pStyle w:val="ListParagraph"/>
        <w:numPr>
          <w:ilvl w:val="1"/>
          <w:numId w:val="20"/>
        </w:numPr>
        <w:spacing w:after="0"/>
      </w:pPr>
      <w:r>
        <w:t>Notifications: Notifications</w:t>
      </w:r>
    </w:p>
    <w:p w:rsidR="00820511" w:rsidRDefault="00820511" w:rsidP="00820511">
      <w:pPr>
        <w:pStyle w:val="ListParagraph"/>
        <w:numPr>
          <w:ilvl w:val="0"/>
          <w:numId w:val="20"/>
        </w:numPr>
        <w:spacing w:after="0"/>
      </w:pPr>
      <w:r>
        <w:t>Finally update the Credit field to use the decimal&lt;USD&gt; type</w:t>
      </w:r>
    </w:p>
    <w:p w:rsidR="00A52E29" w:rsidRDefault="00A52E29" w:rsidP="00A52E29">
      <w:pPr>
        <w:pStyle w:val="ListParagraph"/>
        <w:spacing w:after="0"/>
        <w:ind w:left="765"/>
      </w:pPr>
    </w:p>
    <w:bookmarkStart w:id="30" w:name="_MON_1472401802"/>
    <w:bookmarkEnd w:id="30"/>
    <w:p w:rsidR="00C53151" w:rsidRDefault="0038452E" w:rsidP="00C53151">
      <w:r>
        <w:object w:dxaOrig="9026" w:dyaOrig="5876">
          <v:shape id="_x0000_i1041" type="#_x0000_t75" style="width:453.4pt;height:291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525344424" r:id="rId53"/>
        </w:object>
      </w:r>
    </w:p>
    <w:p w:rsidR="007C3484" w:rsidRDefault="009C4771" w:rsidP="005448BB">
      <w:pPr>
        <w:spacing w:after="0"/>
      </w:pPr>
      <w:r>
        <w:rPr>
          <w:b/>
        </w:rPr>
        <w:t>1.2</w:t>
      </w:r>
      <w:r w:rsidRPr="00337E9D">
        <w:rPr>
          <w:b/>
        </w:rPr>
        <w:t>.</w:t>
      </w:r>
      <w:r>
        <w:t xml:space="preserve"> </w:t>
      </w:r>
      <w:r w:rsidR="00FE4261">
        <w:t>Highlight</w:t>
      </w:r>
      <w:r w:rsidR="00C53151">
        <w:t xml:space="preserve"> </w:t>
      </w:r>
      <w:r w:rsidR="00FE4261">
        <w:t xml:space="preserve">all but the “module Types” line and </w:t>
      </w:r>
      <w:r w:rsidR="00B00E8E">
        <w:t>execute</w:t>
      </w:r>
      <w:r w:rsidR="00FE4261">
        <w:t xml:space="preserve"> i</w:t>
      </w:r>
      <w:r w:rsidR="00B00E8E">
        <w:t>t in</w:t>
      </w:r>
      <w:r w:rsidR="00F34C72">
        <w:t xml:space="preserve"> the F# Interactive (including</w:t>
      </w:r>
      <w:r w:rsidR="00FE4261">
        <w:t xml:space="preserve"> “open System”).</w:t>
      </w:r>
    </w:p>
    <w:p w:rsidR="009C4771" w:rsidRDefault="009C4771" w:rsidP="009C4771">
      <w:pPr>
        <w:pStyle w:val="Heading2"/>
      </w:pPr>
      <w:r>
        <w:lastRenderedPageBreak/>
        <w:t xml:space="preserve">Step 2: Update the </w:t>
      </w:r>
      <w:proofErr w:type="spellStart"/>
      <w:r>
        <w:t>increaseCredit</w:t>
      </w:r>
      <w:proofErr w:type="spellEnd"/>
      <w:r>
        <w:t xml:space="preserve"> function</w:t>
      </w:r>
    </w:p>
    <w:p w:rsidR="009C4771" w:rsidRDefault="009C4771" w:rsidP="005448BB">
      <w:pPr>
        <w:spacing w:after="0"/>
      </w:pPr>
    </w:p>
    <w:p w:rsidR="00C53151" w:rsidRDefault="009C4771" w:rsidP="005448BB">
      <w:pPr>
        <w:spacing w:after="0"/>
      </w:pPr>
      <w:r>
        <w:rPr>
          <w:b/>
        </w:rPr>
        <w:t>2.1</w:t>
      </w:r>
      <w:r w:rsidRPr="00337E9D">
        <w:rPr>
          <w:b/>
        </w:rPr>
        <w:t>.</w:t>
      </w:r>
      <w:r w:rsidR="00542B11">
        <w:t xml:space="preserve"> Update the “</w:t>
      </w:r>
      <w:proofErr w:type="spellStart"/>
      <w:r w:rsidR="00542B11">
        <w:t>increaseCredit</w:t>
      </w:r>
      <w:proofErr w:type="spellEnd"/>
      <w:r w:rsidR="00542B11">
        <w:t>” function to use</w:t>
      </w:r>
      <w:r w:rsidR="00E32AFE">
        <w:t xml:space="preserve"> the</w:t>
      </w:r>
      <w:r w:rsidR="00542B11">
        <w:t xml:space="preserve"> USD</w:t>
      </w:r>
      <w:r w:rsidR="00E32AFE">
        <w:t xml:space="preserve"> type</w:t>
      </w:r>
      <w:r w:rsidR="002F4DC2">
        <w:t xml:space="preserve"> in</w:t>
      </w:r>
      <w:r w:rsidR="0071218A">
        <w:t xml:space="preserve"> </w:t>
      </w:r>
      <w:r w:rsidR="0092775F">
        <w:t>Module3/Application/</w:t>
      </w:r>
      <w:proofErr w:type="spellStart"/>
      <w:r w:rsidR="0071218A">
        <w:t>Functions.fs</w:t>
      </w:r>
      <w:proofErr w:type="spellEnd"/>
      <w:r w:rsidR="00542B11">
        <w:t>:</w:t>
      </w:r>
    </w:p>
    <w:p w:rsidR="009C4771" w:rsidRDefault="009C4771" w:rsidP="005448BB">
      <w:pPr>
        <w:spacing w:after="0"/>
      </w:pPr>
    </w:p>
    <w:bookmarkStart w:id="31" w:name="_MON_1472403573"/>
    <w:bookmarkEnd w:id="31"/>
    <w:p w:rsidR="00542B11" w:rsidRDefault="00E170CC" w:rsidP="00C53151">
      <w:r>
        <w:object w:dxaOrig="9026" w:dyaOrig="1158">
          <v:shape id="_x0000_i1042" type="#_x0000_t75" style="width:453.4pt;height:58.5pt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525344425" r:id="rId55"/>
        </w:object>
      </w:r>
    </w:p>
    <w:p w:rsidR="00C5634C" w:rsidRDefault="00C5634C" w:rsidP="005448BB">
      <w:pPr>
        <w:spacing w:after="0"/>
      </w:pPr>
    </w:p>
    <w:p w:rsidR="00C5634C" w:rsidRDefault="009C4771" w:rsidP="00455055">
      <w:pPr>
        <w:spacing w:after="0"/>
      </w:pPr>
      <w:r>
        <w:rPr>
          <w:b/>
        </w:rPr>
        <w:t>2.2</w:t>
      </w:r>
      <w:r w:rsidRPr="00337E9D">
        <w:rPr>
          <w:b/>
        </w:rPr>
        <w:t>.</w:t>
      </w:r>
      <w:r w:rsidR="00255F27">
        <w:t xml:space="preserve"> Open Module3/Tests/</w:t>
      </w:r>
      <w:proofErr w:type="spellStart"/>
      <w:r w:rsidR="00255F27">
        <w:t>Tests.fs</w:t>
      </w:r>
      <w:proofErr w:type="spellEnd"/>
      <w:r w:rsidR="00255F27">
        <w:t>, uncomment the tests</w:t>
      </w:r>
      <w:r w:rsidR="00455055">
        <w:t xml:space="preserve"> 3</w:t>
      </w:r>
      <w:r w:rsidR="00255F27">
        <w:t>-1,</w:t>
      </w:r>
      <w:r w:rsidR="00C91859">
        <w:t xml:space="preserve"> 3-2 and the customer </w:t>
      </w:r>
      <w:r w:rsidR="00455055">
        <w:t>defined at the top,</w:t>
      </w:r>
      <w:r w:rsidR="00255F27">
        <w:t xml:space="preserve"> save all the files and run the tests by executing </w:t>
      </w:r>
      <w:r w:rsidR="00455055">
        <w:t>Module3</w:t>
      </w:r>
      <w:r w:rsidR="00255F27">
        <w:t>/</w:t>
      </w:r>
      <w:r w:rsidR="00455055">
        <w:t>runtests.bat (Win) or</w:t>
      </w:r>
      <w:r w:rsidR="00255F27">
        <w:t xml:space="preserve"> Mo</w:t>
      </w:r>
      <w:r w:rsidR="00455055">
        <w:t>dule3</w:t>
      </w:r>
      <w:r w:rsidR="00255F27">
        <w:t>/</w:t>
      </w:r>
      <w:r w:rsidR="00CF17D0">
        <w:t>runtests.sh (M</w:t>
      </w:r>
      <w:r w:rsidR="00255F27">
        <w:t xml:space="preserve">ac or Linux) </w:t>
      </w:r>
      <w:r w:rsidR="00B00E8E">
        <w:t>in the Command Prompt/Terminal</w:t>
      </w:r>
      <w:r w:rsidR="00255F27">
        <w:t>. Check that the tests pass.</w:t>
      </w:r>
    </w:p>
    <w:p w:rsidR="007C3484" w:rsidRDefault="007C3484" w:rsidP="005448BB">
      <w:pPr>
        <w:spacing w:after="0"/>
      </w:pPr>
    </w:p>
    <w:p w:rsidR="009C4771" w:rsidRDefault="009C4771" w:rsidP="009C4771">
      <w:pPr>
        <w:pStyle w:val="Heading2"/>
      </w:pPr>
      <w:r>
        <w:t xml:space="preserve">Step 3: Create an </w:t>
      </w:r>
      <w:proofErr w:type="spellStart"/>
      <w:r>
        <w:t>isAdult</w:t>
      </w:r>
      <w:proofErr w:type="spellEnd"/>
      <w:r>
        <w:t xml:space="preserve"> function</w:t>
      </w:r>
    </w:p>
    <w:p w:rsidR="009C4771" w:rsidRDefault="009C4771" w:rsidP="005448BB">
      <w:pPr>
        <w:spacing w:after="0"/>
      </w:pPr>
    </w:p>
    <w:p w:rsidR="00C53151" w:rsidRDefault="002A2CCB" w:rsidP="005448BB">
      <w:pPr>
        <w:spacing w:after="0"/>
      </w:pPr>
      <w:r>
        <w:rPr>
          <w:b/>
        </w:rPr>
        <w:t>3.1</w:t>
      </w:r>
      <w:r w:rsidRPr="00337E9D">
        <w:rPr>
          <w:b/>
        </w:rPr>
        <w:t>.</w:t>
      </w:r>
      <w:r>
        <w:t xml:space="preserve"> </w:t>
      </w:r>
      <w:r w:rsidR="00C53151">
        <w:t xml:space="preserve">Create a function called </w:t>
      </w:r>
      <w:r w:rsidR="002F4DC2">
        <w:t>“</w:t>
      </w:r>
      <w:proofErr w:type="spellStart"/>
      <w:r w:rsidR="002F4DC2">
        <w:t>isAdult</w:t>
      </w:r>
      <w:proofErr w:type="spellEnd"/>
      <w:r w:rsidR="002F4DC2">
        <w:t xml:space="preserve">” in </w:t>
      </w:r>
      <w:r w:rsidR="0092775F">
        <w:t>Module3/Application/</w:t>
      </w:r>
      <w:proofErr w:type="spellStart"/>
      <w:r>
        <w:t>Functions.fs</w:t>
      </w:r>
      <w:proofErr w:type="spellEnd"/>
      <w:r>
        <w:t xml:space="preserve"> that</w:t>
      </w:r>
    </w:p>
    <w:p w:rsidR="002A2CCB" w:rsidRDefault="002A2CCB" w:rsidP="002A2CCB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2A2CCB" w:rsidRDefault="002A2CCB" w:rsidP="002A2CCB">
      <w:pPr>
        <w:pStyle w:val="ListParagraph"/>
        <w:numPr>
          <w:ilvl w:val="0"/>
          <w:numId w:val="19"/>
        </w:numPr>
        <w:spacing w:after="0"/>
      </w:pPr>
      <w:r>
        <w:t xml:space="preserve">Returns true </w:t>
      </w:r>
      <w:r w:rsidR="00794537">
        <w:t>if the customer is 18 years or older, or false otherwise</w:t>
      </w:r>
    </w:p>
    <w:p w:rsidR="00794537" w:rsidRDefault="00794537" w:rsidP="00794537">
      <w:pPr>
        <w:pStyle w:val="ListParagraph"/>
        <w:spacing w:after="0"/>
      </w:pPr>
    </w:p>
    <w:bookmarkStart w:id="32" w:name="_MON_1471024033"/>
    <w:bookmarkEnd w:id="32"/>
    <w:p w:rsidR="00C53151" w:rsidRDefault="00BD0A67" w:rsidP="00C53151">
      <w:r>
        <w:object w:dxaOrig="9026" w:dyaOrig="1285">
          <v:shape id="_x0000_i1043" type="#_x0000_t75" style="width:453.4pt;height:64.15pt" o:ole="" o:bordertopcolor="this" o:borderleftcolor="this" o:borderbottomcolor="this" o:borderrightcolor="this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525344426" r:id="rId57"/>
        </w:object>
      </w:r>
    </w:p>
    <w:p w:rsidR="007C3484" w:rsidRDefault="007C3484" w:rsidP="005448BB">
      <w:pPr>
        <w:spacing w:after="0"/>
      </w:pPr>
    </w:p>
    <w:p w:rsidR="00C53151" w:rsidRDefault="00794537" w:rsidP="005448BB">
      <w:pPr>
        <w:spacing w:after="0"/>
      </w:pPr>
      <w:r>
        <w:rPr>
          <w:b/>
        </w:rPr>
        <w:t>3.2</w:t>
      </w:r>
      <w:r w:rsidRPr="00337E9D">
        <w:rPr>
          <w:b/>
        </w:rPr>
        <w:t>.</w:t>
      </w:r>
      <w:r>
        <w:t xml:space="preserve"> </w:t>
      </w:r>
      <w:r w:rsidR="00FF5385">
        <w:t>Execute “</w:t>
      </w:r>
      <w:proofErr w:type="spellStart"/>
      <w:r w:rsidR="00FF5385">
        <w:t>isAdult</w:t>
      </w:r>
      <w:proofErr w:type="spellEnd"/>
      <w:r w:rsidR="00FF5385">
        <w:t>” in</w:t>
      </w:r>
      <w:r w:rsidR="00C53151">
        <w:t xml:space="preserve"> the F# Interactive</w:t>
      </w:r>
      <w:r w:rsidR="00E63BBB">
        <w:t xml:space="preserve">, open </w:t>
      </w:r>
      <w:r w:rsidR="0092775F">
        <w:t>Module3/Application/</w:t>
      </w:r>
      <w:proofErr w:type="spellStart"/>
      <w:r w:rsidR="00E63BBB">
        <w:t>Try.fsx</w:t>
      </w:r>
      <w:proofErr w:type="spellEnd"/>
      <w:r w:rsidR="00E63BBB">
        <w:t xml:space="preserve"> and send customer1 and customer2 to the F# Interactive, </w:t>
      </w:r>
      <w:r w:rsidR="006062CC">
        <w:t>then</w:t>
      </w:r>
      <w:r w:rsidR="00E63BBB">
        <w:t xml:space="preserve"> test </w:t>
      </w:r>
      <w:proofErr w:type="spellStart"/>
      <w:r w:rsidR="00E63BBB">
        <w:t>isAdult</w:t>
      </w:r>
      <w:proofErr w:type="spellEnd"/>
      <w:r w:rsidR="00E63BBB">
        <w:t xml:space="preserve"> with both</w:t>
      </w:r>
      <w:r w:rsidR="006062CC">
        <w:t xml:space="preserve"> customers</w:t>
      </w:r>
      <w:r w:rsidR="00C53151">
        <w:t>.</w:t>
      </w:r>
    </w:p>
    <w:p w:rsidR="00DC365E" w:rsidRDefault="00DC365E" w:rsidP="005448BB">
      <w:pPr>
        <w:spacing w:after="0"/>
      </w:pPr>
    </w:p>
    <w:p w:rsidR="006F25EE" w:rsidRDefault="00794537" w:rsidP="005448BB">
      <w:pPr>
        <w:spacing w:after="0"/>
      </w:pPr>
      <w:r>
        <w:rPr>
          <w:b/>
        </w:rPr>
        <w:t>3.3.</w:t>
      </w:r>
      <w:r>
        <w:t xml:space="preserve"> </w:t>
      </w:r>
      <w:r w:rsidR="002B7785">
        <w:t>Open Module3</w:t>
      </w:r>
      <w:r w:rsidR="00284BC2">
        <w:t>/Tests/</w:t>
      </w:r>
      <w:proofErr w:type="spellStart"/>
      <w:r w:rsidR="00284BC2">
        <w:t>Tests.fs</w:t>
      </w:r>
      <w:proofErr w:type="spellEnd"/>
      <w:r w:rsidR="00284BC2">
        <w:t>, uncomment tests 3-3, 3-4 and 3-5, save all the files and run the tests.</w:t>
      </w:r>
    </w:p>
    <w:p w:rsidR="00DC365E" w:rsidRDefault="00DC365E" w:rsidP="005448BB">
      <w:pPr>
        <w:spacing w:after="0"/>
      </w:pPr>
    </w:p>
    <w:p w:rsidR="00794537" w:rsidRDefault="00794537" w:rsidP="00794537">
      <w:pPr>
        <w:pStyle w:val="Heading2"/>
      </w:pPr>
      <w:r>
        <w:t xml:space="preserve">Step 4: Create a </w:t>
      </w:r>
      <w:proofErr w:type="spellStart"/>
      <w:r>
        <w:t>getAlert</w:t>
      </w:r>
      <w:proofErr w:type="spellEnd"/>
      <w:r>
        <w:t xml:space="preserve"> function</w:t>
      </w:r>
    </w:p>
    <w:p w:rsidR="00794537" w:rsidRDefault="00794537" w:rsidP="005448BB">
      <w:pPr>
        <w:spacing w:after="0"/>
      </w:pPr>
    </w:p>
    <w:p w:rsidR="00C53151" w:rsidRDefault="0067721B" w:rsidP="005448BB">
      <w:pPr>
        <w:spacing w:after="0"/>
      </w:pPr>
      <w:r>
        <w:rPr>
          <w:b/>
        </w:rPr>
        <w:t>4.1.</w:t>
      </w:r>
      <w:r>
        <w:t xml:space="preserve"> </w:t>
      </w:r>
      <w:r w:rsidR="00C53151">
        <w:t>Create a function called “</w:t>
      </w:r>
      <w:proofErr w:type="spellStart"/>
      <w:r w:rsidR="00C53151">
        <w:t>getAlert</w:t>
      </w:r>
      <w:proofErr w:type="spellEnd"/>
      <w:r w:rsidR="00C53151">
        <w:t xml:space="preserve">” in </w:t>
      </w:r>
      <w:r w:rsidR="0092775F">
        <w:t>Module3/Application/</w:t>
      </w:r>
      <w:proofErr w:type="spellStart"/>
      <w:r w:rsidR="00C53151">
        <w:t>Func</w:t>
      </w:r>
      <w:r w:rsidR="00AD6A24">
        <w:t>tions.fs</w:t>
      </w:r>
      <w:proofErr w:type="spellEnd"/>
      <w:r w:rsidR="00AD6A24">
        <w:t xml:space="preserve"> that</w:t>
      </w:r>
    </w:p>
    <w:p w:rsidR="00AD6A24" w:rsidRDefault="00AD6A24" w:rsidP="00AD6A24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AD6A24" w:rsidRDefault="00AD6A24" w:rsidP="00AD6A24">
      <w:pPr>
        <w:pStyle w:val="ListParagraph"/>
        <w:numPr>
          <w:ilvl w:val="0"/>
          <w:numId w:val="19"/>
        </w:numPr>
        <w:spacing w:after="0"/>
      </w:pPr>
      <w:r>
        <w:t xml:space="preserve">Returns an option with the </w:t>
      </w:r>
      <w:r w:rsidR="00E32AFE">
        <w:t>string</w:t>
      </w:r>
      <w:r>
        <w:t xml:space="preserve"> “Alert for customer: #Id” if the customer allowed to receive alerts.</w:t>
      </w:r>
    </w:p>
    <w:p w:rsidR="00AD6A24" w:rsidRDefault="00AD6A24" w:rsidP="005448BB">
      <w:pPr>
        <w:spacing w:after="0"/>
      </w:pPr>
    </w:p>
    <w:bookmarkStart w:id="33" w:name="_MON_1471025395"/>
    <w:bookmarkEnd w:id="33"/>
    <w:p w:rsidR="00C53151" w:rsidRDefault="00B31F31" w:rsidP="00C53151">
      <w:r>
        <w:object w:dxaOrig="9026" w:dyaOrig="1495">
          <v:shape id="_x0000_i1044" type="#_x0000_t75" style="width:453.4pt;height:1in" o:ole="" o:bordertopcolor="this" o:borderleftcolor="this" o:borderbottomcolor="this" o:borderrightcolor="this">
            <v:imagedata r:id="rId5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525344427" r:id="rId59"/>
        </w:object>
      </w:r>
    </w:p>
    <w:p w:rsidR="00C53151" w:rsidRDefault="00AD6A24" w:rsidP="005448BB">
      <w:pPr>
        <w:spacing w:after="0"/>
      </w:pPr>
      <w:r>
        <w:rPr>
          <w:b/>
        </w:rPr>
        <w:t>4.2.</w:t>
      </w:r>
      <w:r>
        <w:t xml:space="preserve"> </w:t>
      </w:r>
      <w:r w:rsidR="00FF5385">
        <w:t>Execute “</w:t>
      </w:r>
      <w:proofErr w:type="spellStart"/>
      <w:r w:rsidR="00FF5385">
        <w:t>getAlert</w:t>
      </w:r>
      <w:proofErr w:type="spellEnd"/>
      <w:r w:rsidR="00FF5385">
        <w:t>” in</w:t>
      </w:r>
      <w:r w:rsidR="00C53151">
        <w:t xml:space="preserve"> the F# Interactive and test it with customer1 and customer2.</w:t>
      </w:r>
    </w:p>
    <w:p w:rsidR="0098521F" w:rsidRDefault="0098521F" w:rsidP="005448BB">
      <w:pPr>
        <w:spacing w:after="0"/>
        <w:rPr>
          <w:b/>
        </w:rPr>
      </w:pPr>
    </w:p>
    <w:p w:rsidR="003D1DCB" w:rsidRDefault="00AD6A24" w:rsidP="005448BB">
      <w:pPr>
        <w:spacing w:after="0"/>
      </w:pPr>
      <w:r>
        <w:rPr>
          <w:b/>
        </w:rPr>
        <w:t>4.3.</w:t>
      </w:r>
      <w:r>
        <w:t xml:space="preserve"> </w:t>
      </w:r>
      <w:r w:rsidR="002B7785">
        <w:t>Open Module3</w:t>
      </w:r>
      <w:r w:rsidR="00A65E32">
        <w:t>/Tests/</w:t>
      </w:r>
      <w:proofErr w:type="spellStart"/>
      <w:r w:rsidR="00A65E32">
        <w:t>Tests.fs</w:t>
      </w:r>
      <w:proofErr w:type="spellEnd"/>
      <w:r w:rsidR="00A65E32">
        <w:t>, uncomment tests 3-6 and 3-7, save all the files and run the tests.</w:t>
      </w:r>
      <w:r w:rsidR="003D1DCB">
        <w:br w:type="page"/>
      </w:r>
    </w:p>
    <w:p w:rsidR="003D1DCB" w:rsidRDefault="00281A86" w:rsidP="003D1DCB">
      <w:pPr>
        <w:pStyle w:val="Heading1"/>
      </w:pPr>
      <w:bookmarkStart w:id="34" w:name="_Toc397286538"/>
      <w:bookmarkStart w:id="35" w:name="_Toc439596087"/>
      <w:r>
        <w:lastRenderedPageBreak/>
        <w:t>Module</w:t>
      </w:r>
      <w:r w:rsidR="003D1DCB">
        <w:t xml:space="preserve"> 4</w:t>
      </w:r>
      <w:bookmarkEnd w:id="34"/>
      <w:bookmarkEnd w:id="35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 xml:space="preserve">Functional </w:t>
      </w:r>
      <w:r w:rsidR="002402F0">
        <w:t>l</w:t>
      </w:r>
      <w:r>
        <w:t>ists</w:t>
      </w:r>
    </w:p>
    <w:p w:rsidR="003A7604" w:rsidRPr="002743C6" w:rsidRDefault="007506D4" w:rsidP="00A52E29">
      <w:pPr>
        <w:pStyle w:val="ListParagraph"/>
        <w:numPr>
          <w:ilvl w:val="0"/>
          <w:numId w:val="7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67CA42" wp14:editId="6DC70C4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691" w:rsidRDefault="00790691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7CA42" id="_x0000_s1038" type="#_x0000_t202" style="position:absolute;left:0;text-align:left;margin-left:267.9pt;margin-top:.55pt;width:319.1pt;height:22.8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ActkvQJAIAAE0EAAAOAAAAAAAAAAAAAAAAAC4CAABkcnMvZTJvRG9jLnht&#10;bFBLAQItABQABgAIAAAAIQB6CgqW3AAAAAUBAAAPAAAAAAAAAAAAAAAAAH4EAABkcnMvZG93bnJl&#10;di54bWxQSwUGAAAAAAQABADzAAAAhwUAAAAA&#10;">
                <v:textbox>
                  <w:txbxContent>
                    <w:p w:rsidR="00790691" w:rsidRDefault="00790691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02F0">
        <w:t>Object-o</w:t>
      </w:r>
      <w:r w:rsidR="001F229A">
        <w:t>riented</w:t>
      </w:r>
      <w:r w:rsidR="002402F0">
        <w:t xml:space="preserve"> P</w:t>
      </w:r>
      <w:r w:rsidR="003A7604">
        <w:t>rogramming</w:t>
      </w:r>
    </w:p>
    <w:p w:rsidR="003D1DCB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E81C16">
      <w:pPr>
        <w:spacing w:after="0"/>
      </w:pPr>
      <w:r>
        <w:t>Duration</w:t>
      </w:r>
      <w:r w:rsidR="00765BEA">
        <w:t>: 20</w:t>
      </w:r>
      <w:r w:rsidR="00627D65">
        <w:t xml:space="preserve"> minutes</w:t>
      </w:r>
    </w:p>
    <w:p w:rsidR="00627D65" w:rsidRDefault="00627D65" w:rsidP="00E81C16">
      <w:pPr>
        <w:spacing w:after="0"/>
      </w:pPr>
    </w:p>
    <w:p w:rsidR="007105B0" w:rsidRDefault="007105B0" w:rsidP="007105B0">
      <w:pPr>
        <w:pStyle w:val="Heading2"/>
      </w:pPr>
      <w:r>
        <w:t xml:space="preserve">Step 1: Create a </w:t>
      </w:r>
      <w:proofErr w:type="spellStart"/>
      <w:r>
        <w:t>getSpendings</w:t>
      </w:r>
      <w:proofErr w:type="spellEnd"/>
      <w:r>
        <w:t xml:space="preserve"> function</w:t>
      </w:r>
      <w:r w:rsidR="001A0294">
        <w:t xml:space="preserve"> in the Data module</w:t>
      </w:r>
    </w:p>
    <w:p w:rsidR="007105B0" w:rsidRDefault="007105B0" w:rsidP="00E81C16">
      <w:pPr>
        <w:spacing w:after="0"/>
      </w:pPr>
    </w:p>
    <w:p w:rsidR="006D4E7B" w:rsidRDefault="007105B0" w:rsidP="00E81C16">
      <w:pPr>
        <w:spacing w:after="0"/>
      </w:pPr>
      <w:r>
        <w:rPr>
          <w:b/>
        </w:rPr>
        <w:t>1.1</w:t>
      </w:r>
      <w:r w:rsidRPr="00337E9D">
        <w:rPr>
          <w:b/>
        </w:rPr>
        <w:t>.</w:t>
      </w:r>
      <w:r>
        <w:t xml:space="preserve"> </w:t>
      </w:r>
      <w:r w:rsidR="005F176E">
        <w:t>Go to the Module4/Application, open</w:t>
      </w:r>
      <w:r>
        <w:t xml:space="preserve"> </w:t>
      </w:r>
      <w:proofErr w:type="spellStart"/>
      <w:r>
        <w:t>Data.fs</w:t>
      </w:r>
      <w:proofErr w:type="spellEnd"/>
      <w:r>
        <w:t xml:space="preserve"> and create a “</w:t>
      </w:r>
      <w:proofErr w:type="spellStart"/>
      <w:r>
        <w:t>getSpendings</w:t>
      </w:r>
      <w:proofErr w:type="spellEnd"/>
      <w:r>
        <w:t>” function that</w:t>
      </w:r>
    </w:p>
    <w:p w:rsidR="007105B0" w:rsidRDefault="007105B0" w:rsidP="007105B0">
      <w:pPr>
        <w:pStyle w:val="ListParagraph"/>
        <w:numPr>
          <w:ilvl w:val="0"/>
          <w:numId w:val="19"/>
        </w:numPr>
        <w:spacing w:after="0"/>
      </w:pPr>
      <w:r>
        <w:t>Receives the id of the customer as parameter</w:t>
      </w:r>
    </w:p>
    <w:p w:rsidR="007105B0" w:rsidRDefault="007105B0" w:rsidP="007105B0">
      <w:pPr>
        <w:pStyle w:val="ListParagraph"/>
        <w:numPr>
          <w:ilvl w:val="0"/>
          <w:numId w:val="19"/>
        </w:numPr>
        <w:spacing w:after="0"/>
      </w:pPr>
      <w:r>
        <w:t xml:space="preserve">Uses the </w:t>
      </w:r>
      <w:proofErr w:type="spellStart"/>
      <w:r>
        <w:t>JsonProvider</w:t>
      </w:r>
      <w:proofErr w:type="spellEnd"/>
      <w:r>
        <w:t xml:space="preserve"> with</w:t>
      </w:r>
      <w:r w:rsidR="00F26F2C">
        <w:t xml:space="preserve"> the</w:t>
      </w:r>
      <w:r>
        <w:t xml:space="preserve"> </w:t>
      </w:r>
      <w:proofErr w:type="spellStart"/>
      <w:r>
        <w:t>Data.json</w:t>
      </w:r>
      <w:proofErr w:type="spellEnd"/>
      <w:r w:rsidR="00F26F2C">
        <w:t xml:space="preserve"> file</w:t>
      </w:r>
      <w:r>
        <w:t xml:space="preserve"> (both </w:t>
      </w:r>
      <w:r w:rsidR="00125F0C">
        <w:t xml:space="preserve">as </w:t>
      </w:r>
      <w:r>
        <w:t>schema and data)</w:t>
      </w:r>
    </w:p>
    <w:p w:rsidR="007105B0" w:rsidRDefault="007105B0" w:rsidP="007105B0">
      <w:pPr>
        <w:pStyle w:val="ListParagraph"/>
        <w:numPr>
          <w:ilvl w:val="0"/>
          <w:numId w:val="19"/>
        </w:numPr>
        <w:spacing w:after="0"/>
      </w:pPr>
      <w:r>
        <w:t xml:space="preserve">Returns the </w:t>
      </w:r>
      <w:r w:rsidR="00F26F2C">
        <w:t xml:space="preserve">list of </w:t>
      </w:r>
      <w:proofErr w:type="spellStart"/>
      <w:r w:rsidR="00F26F2C">
        <w:t>s</w:t>
      </w:r>
      <w:r>
        <w:t>pendings</w:t>
      </w:r>
      <w:proofErr w:type="spellEnd"/>
      <w:r>
        <w:t xml:space="preserve"> as a sequence</w:t>
      </w:r>
    </w:p>
    <w:p w:rsidR="006D4E7B" w:rsidRPr="003A333A" w:rsidRDefault="006D4E7B" w:rsidP="00E81C16">
      <w:pPr>
        <w:spacing w:after="0"/>
      </w:pPr>
    </w:p>
    <w:bookmarkStart w:id="36" w:name="_MON_1472417191"/>
    <w:bookmarkEnd w:id="36"/>
    <w:p w:rsidR="006D4E7B" w:rsidRDefault="00E170CC" w:rsidP="006D4E7B">
      <w:r>
        <w:object w:dxaOrig="9026" w:dyaOrig="2716">
          <v:shape id="_x0000_i1045" type="#_x0000_t75" style="width:453.4pt;height:135.75pt" o:ole="" o:bordertopcolor="this" o:borderleftcolor="this" o:borderbottomcolor="this" o:borderrightcolor="this">
            <v:imagedata r:id="rId6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525344428" r:id="rId61"/>
        </w:object>
      </w:r>
    </w:p>
    <w:p w:rsidR="006D4E7B" w:rsidRDefault="006D4E7B" w:rsidP="00E81C16">
      <w:pPr>
        <w:spacing w:after="0"/>
      </w:pPr>
    </w:p>
    <w:p w:rsidR="00BF5F9D" w:rsidRDefault="00BF5F9D" w:rsidP="00BF5F9D">
      <w:pPr>
        <w:pStyle w:val="Heading2"/>
      </w:pPr>
      <w:r>
        <w:t xml:space="preserve">Step 2: Create a </w:t>
      </w:r>
      <w:proofErr w:type="spellStart"/>
      <w:r>
        <w:t>getSpendingsByMonth</w:t>
      </w:r>
      <w:proofErr w:type="spellEnd"/>
      <w:r>
        <w:t xml:space="preserve"> function</w:t>
      </w:r>
    </w:p>
    <w:p w:rsidR="00BF5F9D" w:rsidRDefault="00BF5F9D" w:rsidP="00E81C16">
      <w:pPr>
        <w:spacing w:after="0"/>
      </w:pPr>
    </w:p>
    <w:p w:rsidR="006D4E7B" w:rsidRDefault="00BF5F9D" w:rsidP="00E81C16">
      <w:pPr>
        <w:spacing w:after="0"/>
      </w:pPr>
      <w:r>
        <w:rPr>
          <w:b/>
        </w:rPr>
        <w:t>2.1</w:t>
      </w:r>
      <w:r w:rsidRPr="00337E9D">
        <w:rPr>
          <w:b/>
        </w:rPr>
        <w:t>.</w:t>
      </w:r>
      <w:r w:rsidR="006D4E7B">
        <w:t xml:space="preserve"> Create a new function called “</w:t>
      </w:r>
      <w:proofErr w:type="spellStart"/>
      <w:r w:rsidR="006D4E7B">
        <w:t>getSpendingsByMonth</w:t>
      </w:r>
      <w:proofErr w:type="spellEnd"/>
      <w:r w:rsidR="006D4E7B">
        <w:t xml:space="preserve">” in </w:t>
      </w:r>
      <w:r w:rsidR="005F176E">
        <w:t>Module4/Application/</w:t>
      </w:r>
      <w:proofErr w:type="spellStart"/>
      <w:r w:rsidR="006D4E7B">
        <w:t>Functions.fs</w:t>
      </w:r>
      <w:proofErr w:type="spellEnd"/>
      <w:r w:rsidR="006D4E7B">
        <w:t xml:space="preserve"> right</w:t>
      </w:r>
      <w:r w:rsidR="004E0C41">
        <w:t xml:space="preserve"> after “</w:t>
      </w:r>
      <w:proofErr w:type="spellStart"/>
      <w:r w:rsidR="004E0C41">
        <w:t>tryPromoteToVip</w:t>
      </w:r>
      <w:proofErr w:type="spellEnd"/>
      <w:r w:rsidR="004E0C41">
        <w:t>” and</w:t>
      </w:r>
      <w:r>
        <w:t xml:space="preserve"> before “</w:t>
      </w:r>
      <w:proofErr w:type="spellStart"/>
      <w:r>
        <w:t>getSpendings</w:t>
      </w:r>
      <w:proofErr w:type="spellEnd"/>
      <w:r>
        <w:t>” that</w:t>
      </w:r>
    </w:p>
    <w:p w:rsidR="00BF5F9D" w:rsidRDefault="00BF5F9D" w:rsidP="00BF5F9D">
      <w:pPr>
        <w:pStyle w:val="ListParagraph"/>
        <w:numPr>
          <w:ilvl w:val="0"/>
          <w:numId w:val="21"/>
        </w:numPr>
        <w:spacing w:after="0"/>
      </w:pPr>
      <w:r>
        <w:t>Receives a customer as parameter</w:t>
      </w:r>
    </w:p>
    <w:p w:rsidR="00BF5F9D" w:rsidRDefault="00BF5F9D" w:rsidP="00BF5F9D">
      <w:pPr>
        <w:pStyle w:val="ListParagraph"/>
        <w:numPr>
          <w:ilvl w:val="0"/>
          <w:numId w:val="21"/>
        </w:numPr>
        <w:spacing w:after="0"/>
      </w:pPr>
      <w:r>
        <w:t xml:space="preserve">Calls the </w:t>
      </w:r>
      <w:proofErr w:type="spellStart"/>
      <w:r>
        <w:t>Data.getSpendings</w:t>
      </w:r>
      <w:proofErr w:type="spellEnd"/>
      <w:r>
        <w:t xml:space="preserve"> function with the customer’s id and </w:t>
      </w:r>
      <w:r w:rsidR="00EA56C8">
        <w:t xml:space="preserve">it </w:t>
      </w:r>
      <w:r>
        <w:t>returns its result</w:t>
      </w:r>
    </w:p>
    <w:p w:rsidR="007105B0" w:rsidRDefault="007105B0" w:rsidP="00E81C16">
      <w:pPr>
        <w:spacing w:after="0"/>
      </w:pPr>
    </w:p>
    <w:bookmarkStart w:id="37" w:name="_MON_1472417466"/>
    <w:bookmarkEnd w:id="37"/>
    <w:p w:rsidR="006D4E7B" w:rsidRDefault="006D4E7B" w:rsidP="006D4E7B">
      <w:r>
        <w:object w:dxaOrig="9026" w:dyaOrig="714">
          <v:shape id="_x0000_i1046" type="#_x0000_t75" style="width:453.4pt;height:35.65pt" o:ole="" o:bordertopcolor="this" o:borderleftcolor="this" o:borderbottomcolor="this" o:borderrightcolor="this">
            <v:imagedata r:id="rId6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6" DrawAspect="Content" ObjectID="_1525344429" r:id="rId63"/>
        </w:object>
      </w:r>
    </w:p>
    <w:p w:rsidR="003D1DCB" w:rsidRDefault="003D1DCB" w:rsidP="00E81C16">
      <w:pPr>
        <w:spacing w:after="0"/>
      </w:pPr>
    </w:p>
    <w:p w:rsidR="00462C9A" w:rsidRDefault="00BF5F9D" w:rsidP="00E81C16">
      <w:pPr>
        <w:spacing w:after="0"/>
      </w:pPr>
      <w:r>
        <w:rPr>
          <w:b/>
        </w:rPr>
        <w:t>2.2</w:t>
      </w:r>
      <w:r w:rsidRPr="00337E9D">
        <w:rPr>
          <w:b/>
        </w:rPr>
        <w:t>.</w:t>
      </w:r>
      <w:r>
        <w:rPr>
          <w:b/>
        </w:rPr>
        <w:t xml:space="preserve"> </w:t>
      </w:r>
      <w:r w:rsidR="00CF17D0">
        <w:t>Open Module4/Tests/</w:t>
      </w:r>
      <w:proofErr w:type="spellStart"/>
      <w:r w:rsidR="00CF17D0">
        <w:t>Tests.fs</w:t>
      </w:r>
      <w:proofErr w:type="spellEnd"/>
      <w:r w:rsidR="00CF17D0">
        <w:t>, uncomment the test 4-1, save all the files and run the tests by executing Module4/runtests.bat (Win) or Module4</w:t>
      </w:r>
      <w:r w:rsidR="0000164D">
        <w:t>/runtests.sh (Mac or Linux) in</w:t>
      </w:r>
      <w:r w:rsidR="00CF17D0">
        <w:t xml:space="preserve"> the </w:t>
      </w:r>
      <w:r w:rsidR="0000164D">
        <w:t>Command Prompt/Terminal</w:t>
      </w:r>
      <w:r w:rsidR="00CF17D0">
        <w:t>. Check that the test passes.</w:t>
      </w:r>
    </w:p>
    <w:p w:rsidR="00CF17D0" w:rsidRDefault="00CF17D0" w:rsidP="00E81C16">
      <w:pPr>
        <w:spacing w:after="0"/>
      </w:pPr>
    </w:p>
    <w:p w:rsidR="00125F0C" w:rsidRDefault="00125F0C" w:rsidP="00E81C16">
      <w:pPr>
        <w:spacing w:after="0"/>
      </w:pPr>
    </w:p>
    <w:p w:rsidR="00125F0C" w:rsidRDefault="00125F0C" w:rsidP="00E81C16">
      <w:pPr>
        <w:spacing w:after="0"/>
      </w:pPr>
    </w:p>
    <w:p w:rsidR="00BF5F9D" w:rsidRDefault="00BF5F9D" w:rsidP="00BF5F9D">
      <w:pPr>
        <w:pStyle w:val="Heading2"/>
      </w:pPr>
      <w:r>
        <w:lastRenderedPageBreak/>
        <w:t xml:space="preserve">Step 3: Update the </w:t>
      </w:r>
      <w:proofErr w:type="spellStart"/>
      <w:r>
        <w:t>getSpendings</w:t>
      </w:r>
      <w:proofErr w:type="spellEnd"/>
      <w:r>
        <w:t xml:space="preserve"> function</w:t>
      </w:r>
    </w:p>
    <w:p w:rsidR="00BF5F9D" w:rsidRDefault="00BF5F9D" w:rsidP="00BF5F9D">
      <w:pPr>
        <w:spacing w:after="0"/>
      </w:pPr>
    </w:p>
    <w:p w:rsidR="001A0294" w:rsidRDefault="001A0294" w:rsidP="00E81C16">
      <w:pPr>
        <w:spacing w:after="0"/>
      </w:pPr>
      <w:r>
        <w:rPr>
          <w:b/>
        </w:rPr>
        <w:t>3.1</w:t>
      </w:r>
      <w:r w:rsidRPr="00337E9D">
        <w:rPr>
          <w:b/>
        </w:rPr>
        <w:t>.</w:t>
      </w:r>
      <w:r>
        <w:rPr>
          <w:b/>
        </w:rPr>
        <w:t xml:space="preserve"> </w:t>
      </w:r>
      <w:r w:rsidR="00240B5A">
        <w:t>Open Module4/Application/</w:t>
      </w:r>
      <w:proofErr w:type="spellStart"/>
      <w:r w:rsidR="00240B5A">
        <w:t>Functions.fs</w:t>
      </w:r>
      <w:proofErr w:type="spellEnd"/>
      <w:r w:rsidR="00240B5A">
        <w:t xml:space="preserve"> and c</w:t>
      </w:r>
      <w:r w:rsidR="003D1DCB">
        <w:t>hange th</w:t>
      </w:r>
      <w:r w:rsidR="00A670FD">
        <w:t>e implementation of “</w:t>
      </w:r>
      <w:proofErr w:type="spellStart"/>
      <w:r w:rsidR="00A670FD">
        <w:t>getSpending</w:t>
      </w:r>
      <w:r w:rsidR="003D1DCB">
        <w:t>s</w:t>
      </w:r>
      <w:proofErr w:type="spellEnd"/>
      <w:r w:rsidR="003D1DCB">
        <w:t>”</w:t>
      </w:r>
      <w:r w:rsidR="00EA56C8">
        <w:t xml:space="preserve"> to</w:t>
      </w:r>
      <w:r>
        <w:t>:</w:t>
      </w:r>
    </w:p>
    <w:p w:rsidR="003D1DCB" w:rsidRDefault="001A0294" w:rsidP="001A0294">
      <w:pPr>
        <w:pStyle w:val="ListParagraph"/>
        <w:numPr>
          <w:ilvl w:val="0"/>
          <w:numId w:val="22"/>
        </w:numPr>
        <w:spacing w:after="0"/>
      </w:pPr>
      <w:r>
        <w:t xml:space="preserve">Call </w:t>
      </w:r>
      <w:proofErr w:type="spellStart"/>
      <w:r>
        <w:t>getSpendingsByMonth</w:t>
      </w:r>
      <w:proofErr w:type="spellEnd"/>
      <w:r>
        <w:t xml:space="preserve"> passing the customer</w:t>
      </w:r>
    </w:p>
    <w:p w:rsidR="001A0294" w:rsidRDefault="001A0294" w:rsidP="001A0294">
      <w:pPr>
        <w:pStyle w:val="ListParagraph"/>
        <w:numPr>
          <w:ilvl w:val="0"/>
          <w:numId w:val="22"/>
        </w:numPr>
        <w:spacing w:after="0"/>
      </w:pPr>
      <w:r>
        <w:t xml:space="preserve">Take the average of the result using </w:t>
      </w:r>
      <w:proofErr w:type="spellStart"/>
      <w:r>
        <w:t>List.average</w:t>
      </w:r>
      <w:proofErr w:type="spellEnd"/>
    </w:p>
    <w:p w:rsidR="001A0294" w:rsidRDefault="001A0294" w:rsidP="001A0294">
      <w:pPr>
        <w:pStyle w:val="ListParagraph"/>
        <w:numPr>
          <w:ilvl w:val="0"/>
          <w:numId w:val="22"/>
        </w:numPr>
        <w:spacing w:after="0"/>
      </w:pPr>
      <w:r>
        <w:t xml:space="preserve">Return a tuple with the customer and the </w:t>
      </w:r>
      <w:proofErr w:type="spellStart"/>
      <w:r>
        <w:t>spendings</w:t>
      </w:r>
      <w:proofErr w:type="spellEnd"/>
    </w:p>
    <w:p w:rsidR="001A0294" w:rsidRDefault="001A0294" w:rsidP="00E81C16">
      <w:pPr>
        <w:spacing w:after="0"/>
      </w:pPr>
    </w:p>
    <w:bookmarkStart w:id="38" w:name="_MON_1471671746"/>
    <w:bookmarkEnd w:id="38"/>
    <w:p w:rsidR="003D1DCB" w:rsidRPr="00DC5AA4" w:rsidRDefault="00B154E7" w:rsidP="003D1DCB">
      <w:r>
        <w:object w:dxaOrig="9026" w:dyaOrig="1603">
          <v:shape id="_x0000_i1047" type="#_x0000_t75" style="width:453.4pt;height:78.4pt" o:ole="" o:bordertopcolor="this" o:borderleftcolor="this" o:borderbottomcolor="this" o:borderrightcolor="this">
            <v:imagedata r:id="rId6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7" DrawAspect="Content" ObjectID="_1525344430" r:id="rId65"/>
        </w:object>
      </w:r>
    </w:p>
    <w:p w:rsidR="005674DF" w:rsidRDefault="005674DF" w:rsidP="00E81C16">
      <w:pPr>
        <w:spacing w:after="0"/>
      </w:pPr>
    </w:p>
    <w:p w:rsidR="00E96EB3" w:rsidRDefault="001A0294" w:rsidP="00E81C16">
      <w:pPr>
        <w:spacing w:after="0"/>
      </w:pPr>
      <w:r>
        <w:rPr>
          <w:b/>
        </w:rPr>
        <w:t>3.2</w:t>
      </w:r>
      <w:r w:rsidRPr="00337E9D">
        <w:rPr>
          <w:b/>
        </w:rPr>
        <w:t>.</w:t>
      </w:r>
      <w:r>
        <w:rPr>
          <w:b/>
        </w:rPr>
        <w:t xml:space="preserve"> </w:t>
      </w:r>
      <w:r w:rsidR="00240B5A">
        <w:t>Open Module4/Te</w:t>
      </w:r>
      <w:r w:rsidR="00904FC8">
        <w:t>sts/</w:t>
      </w:r>
      <w:proofErr w:type="spellStart"/>
      <w:r w:rsidR="00904FC8">
        <w:t>Tests.fs</w:t>
      </w:r>
      <w:proofErr w:type="spellEnd"/>
      <w:r w:rsidR="00904FC8">
        <w:t>, uncomment test 4-2</w:t>
      </w:r>
      <w:r w:rsidR="00240B5A">
        <w:t>, save all the files and run the tests.</w:t>
      </w:r>
    </w:p>
    <w:p w:rsidR="00904FC8" w:rsidRDefault="00904FC8"/>
    <w:p w:rsidR="00125F0C" w:rsidRDefault="00125F0C" w:rsidP="00125F0C">
      <w:pPr>
        <w:pStyle w:val="Heading2"/>
      </w:pPr>
      <w:r>
        <w:t xml:space="preserve">Step 4: Create a </w:t>
      </w:r>
      <w:proofErr w:type="spellStart"/>
      <w:r>
        <w:t>getCustomers</w:t>
      </w:r>
      <w:proofErr w:type="spellEnd"/>
      <w:r>
        <w:t xml:space="preserve"> function</w:t>
      </w:r>
    </w:p>
    <w:p w:rsidR="00125F0C" w:rsidRPr="00125F0C" w:rsidRDefault="00125F0C" w:rsidP="00125F0C">
      <w:pPr>
        <w:spacing w:after="0"/>
      </w:pPr>
    </w:p>
    <w:p w:rsidR="00125F0C" w:rsidRDefault="00125F0C" w:rsidP="00125F0C">
      <w:pPr>
        <w:spacing w:after="0"/>
      </w:pPr>
      <w:r>
        <w:rPr>
          <w:b/>
        </w:rPr>
        <w:t>4.1</w:t>
      </w:r>
      <w:r w:rsidRPr="00337E9D">
        <w:rPr>
          <w:b/>
        </w:rPr>
        <w:t>.</w:t>
      </w:r>
      <w:r>
        <w:rPr>
          <w:b/>
        </w:rPr>
        <w:t xml:space="preserve"> </w:t>
      </w:r>
      <w:r w:rsidR="00076B17">
        <w:t>Open Module4/Application/</w:t>
      </w:r>
      <w:proofErr w:type="spellStart"/>
      <w:r w:rsidR="003A7604">
        <w:t>Data.fs</w:t>
      </w:r>
      <w:proofErr w:type="spellEnd"/>
      <w:r w:rsidR="003A7604">
        <w:t xml:space="preserve"> and </w:t>
      </w:r>
      <w:r>
        <w:t>create a “</w:t>
      </w:r>
      <w:proofErr w:type="spellStart"/>
      <w:r>
        <w:t>getCustomers</w:t>
      </w:r>
      <w:proofErr w:type="spellEnd"/>
      <w:r>
        <w:t>”</w:t>
      </w:r>
      <w:r w:rsidR="003A7604">
        <w:t xml:space="preserve"> </w:t>
      </w:r>
      <w:r>
        <w:t>functions that</w:t>
      </w:r>
    </w:p>
    <w:p w:rsidR="003A7604" w:rsidRDefault="00125F0C" w:rsidP="00125F0C">
      <w:pPr>
        <w:pStyle w:val="ListParagraph"/>
        <w:numPr>
          <w:ilvl w:val="0"/>
          <w:numId w:val="23"/>
        </w:numPr>
        <w:spacing w:after="0"/>
      </w:pPr>
      <w:r>
        <w:t>Receives zero parameters (unit)</w:t>
      </w:r>
    </w:p>
    <w:p w:rsidR="00125F0C" w:rsidRDefault="00125F0C" w:rsidP="00125F0C">
      <w:pPr>
        <w:pStyle w:val="ListParagraph"/>
        <w:numPr>
          <w:ilvl w:val="0"/>
          <w:numId w:val="23"/>
        </w:numPr>
        <w:spacing w:after="0"/>
      </w:pPr>
      <w:r>
        <w:t xml:space="preserve">Uses the </w:t>
      </w:r>
      <w:proofErr w:type="spellStart"/>
      <w:r>
        <w:t>CsvProvider</w:t>
      </w:r>
      <w:proofErr w:type="spellEnd"/>
      <w:r>
        <w:t xml:space="preserve"> with Data.csv (both as schema and data)</w:t>
      </w:r>
    </w:p>
    <w:p w:rsidR="00125F0C" w:rsidRDefault="00125F0C" w:rsidP="00125F0C">
      <w:pPr>
        <w:pStyle w:val="ListParagraph"/>
        <w:numPr>
          <w:ilvl w:val="0"/>
          <w:numId w:val="23"/>
        </w:numPr>
        <w:spacing w:after="0"/>
      </w:pPr>
      <w:r>
        <w:t>Returns a sequence of customers</w:t>
      </w:r>
    </w:p>
    <w:p w:rsidR="00125F0C" w:rsidRDefault="00125F0C" w:rsidP="00125F0C">
      <w:pPr>
        <w:spacing w:after="0"/>
      </w:pPr>
    </w:p>
    <w:bookmarkStart w:id="39" w:name="_MON_1472411984"/>
    <w:bookmarkEnd w:id="39"/>
    <w:p w:rsidR="003A7604" w:rsidRDefault="0038452E" w:rsidP="003A7604">
      <w:r>
        <w:object w:dxaOrig="9026" w:dyaOrig="3383">
          <v:shape id="_x0000_i1048" type="#_x0000_t75" style="width:453.4pt;height:165.75pt" o:ole="" o:bordertopcolor="this" o:borderleftcolor="this" o:borderbottomcolor="this" o:borderrightcolor="this">
            <v:imagedata r:id="rId6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8" DrawAspect="Content" ObjectID="_1525344431" r:id="rId67"/>
        </w:object>
      </w:r>
    </w:p>
    <w:p w:rsidR="00596BE8" w:rsidRDefault="00596BE8" w:rsidP="00E81C16">
      <w:pPr>
        <w:spacing w:after="0"/>
      </w:pPr>
    </w:p>
    <w:p w:rsidR="00125F0C" w:rsidRDefault="00125F0C" w:rsidP="00E81C16">
      <w:pPr>
        <w:spacing w:after="0"/>
      </w:pPr>
    </w:p>
    <w:p w:rsidR="00125F0C" w:rsidRDefault="00125F0C" w:rsidP="00E81C16">
      <w:pPr>
        <w:spacing w:after="0"/>
      </w:pPr>
    </w:p>
    <w:p w:rsidR="00125F0C" w:rsidRDefault="00125F0C" w:rsidP="00E81C16">
      <w:pPr>
        <w:spacing w:after="0"/>
      </w:pPr>
    </w:p>
    <w:p w:rsidR="00125F0C" w:rsidRDefault="00125F0C" w:rsidP="00E81C16">
      <w:pPr>
        <w:spacing w:after="0"/>
      </w:pPr>
    </w:p>
    <w:p w:rsidR="00125F0C" w:rsidRDefault="00125F0C" w:rsidP="00E81C16">
      <w:pPr>
        <w:spacing w:after="0"/>
      </w:pPr>
    </w:p>
    <w:p w:rsidR="00125F0C" w:rsidRDefault="00125F0C" w:rsidP="00E81C16">
      <w:pPr>
        <w:spacing w:after="0"/>
      </w:pPr>
    </w:p>
    <w:p w:rsidR="00125F0C" w:rsidRDefault="00125F0C" w:rsidP="00E81C16">
      <w:pPr>
        <w:spacing w:after="0"/>
      </w:pPr>
    </w:p>
    <w:p w:rsidR="00125F0C" w:rsidRDefault="00125F0C" w:rsidP="00E81C16">
      <w:pPr>
        <w:spacing w:after="0"/>
      </w:pPr>
    </w:p>
    <w:p w:rsidR="00125F0C" w:rsidRDefault="00125F0C" w:rsidP="00125F0C">
      <w:pPr>
        <w:pStyle w:val="Heading2"/>
      </w:pPr>
      <w:r>
        <w:lastRenderedPageBreak/>
        <w:t xml:space="preserve">Step 5: Create a </w:t>
      </w:r>
      <w:proofErr w:type="spellStart"/>
      <w:r>
        <w:t>CustomerService</w:t>
      </w:r>
      <w:proofErr w:type="spellEnd"/>
      <w:r>
        <w:t xml:space="preserve"> class</w:t>
      </w:r>
    </w:p>
    <w:p w:rsidR="00125F0C" w:rsidRDefault="00125F0C" w:rsidP="00E81C16">
      <w:pPr>
        <w:spacing w:after="0"/>
      </w:pPr>
    </w:p>
    <w:p w:rsidR="003A7604" w:rsidRDefault="00125F0C" w:rsidP="00E81C16">
      <w:pPr>
        <w:spacing w:after="0"/>
      </w:pPr>
      <w:r>
        <w:rPr>
          <w:b/>
        </w:rPr>
        <w:t>5.1</w:t>
      </w:r>
      <w:r w:rsidRPr="00337E9D">
        <w:rPr>
          <w:b/>
        </w:rPr>
        <w:t>.</w:t>
      </w:r>
      <w:r>
        <w:rPr>
          <w:b/>
        </w:rPr>
        <w:t xml:space="preserve"> </w:t>
      </w:r>
      <w:r w:rsidR="00076B17">
        <w:t>Open</w:t>
      </w:r>
      <w:r w:rsidR="003A7604">
        <w:t xml:space="preserve"> </w:t>
      </w:r>
      <w:r w:rsidR="00076B17">
        <w:t>Module4/Application/</w:t>
      </w:r>
      <w:proofErr w:type="spellStart"/>
      <w:r w:rsidR="003A7604">
        <w:t>Service</w:t>
      </w:r>
      <w:r>
        <w:t>s.fs</w:t>
      </w:r>
      <w:proofErr w:type="spellEnd"/>
      <w:r>
        <w:t xml:space="preserve"> and add a “</w:t>
      </w:r>
      <w:proofErr w:type="spellStart"/>
      <w:r>
        <w:t>CustomerService</w:t>
      </w:r>
      <w:proofErr w:type="spellEnd"/>
      <w:r>
        <w:t>” class</w:t>
      </w:r>
      <w:r w:rsidR="004F7E77">
        <w:t xml:space="preserve"> with</w:t>
      </w:r>
    </w:p>
    <w:p w:rsidR="004F7E77" w:rsidRDefault="004F7E77" w:rsidP="004F7E77">
      <w:pPr>
        <w:pStyle w:val="ListParagraph"/>
        <w:numPr>
          <w:ilvl w:val="0"/>
          <w:numId w:val="24"/>
        </w:numPr>
        <w:spacing w:after="0"/>
      </w:pPr>
      <w:r>
        <w:t xml:space="preserve">A </w:t>
      </w:r>
      <w:proofErr w:type="spellStart"/>
      <w:r>
        <w:t>GetCustomers</w:t>
      </w:r>
      <w:proofErr w:type="spellEnd"/>
      <w:r>
        <w:t xml:space="preserve"> method that receives no parameters (unit) and calls the </w:t>
      </w:r>
      <w:proofErr w:type="spellStart"/>
      <w:r>
        <w:t>Data.getCustomers</w:t>
      </w:r>
      <w:proofErr w:type="spellEnd"/>
      <w:r>
        <w:t xml:space="preserve"> function</w:t>
      </w:r>
    </w:p>
    <w:p w:rsidR="004F7E77" w:rsidRDefault="004F7E77" w:rsidP="00EA56C8">
      <w:pPr>
        <w:pStyle w:val="ListParagraph"/>
        <w:numPr>
          <w:ilvl w:val="0"/>
          <w:numId w:val="24"/>
        </w:numPr>
        <w:spacing w:after="0"/>
      </w:pPr>
      <w:r>
        <w:t>A</w:t>
      </w:r>
      <w:r w:rsidR="00EA56C8">
        <w:t>n</w:t>
      </w:r>
      <w:r>
        <w:t xml:space="preserve"> </w:t>
      </w:r>
      <w:proofErr w:type="spellStart"/>
      <w:r>
        <w:t>UpgradeCustomers</w:t>
      </w:r>
      <w:proofErr w:type="spellEnd"/>
      <w:r>
        <w:t xml:space="preserve"> method that receives the id of the customer, </w:t>
      </w:r>
      <w:r w:rsidR="00EA56C8">
        <w:t xml:space="preserve">it </w:t>
      </w:r>
      <w:r>
        <w:t xml:space="preserve">finds the customer using </w:t>
      </w:r>
      <w:proofErr w:type="spellStart"/>
      <w:r>
        <w:t>Data.getCustomers</w:t>
      </w:r>
      <w:proofErr w:type="spellEnd"/>
      <w:r>
        <w:t xml:space="preserve"> and the</w:t>
      </w:r>
      <w:r w:rsidR="00EA56C8">
        <w:t>n</w:t>
      </w:r>
      <w:r>
        <w:t xml:space="preserve"> calls </w:t>
      </w:r>
      <w:proofErr w:type="spellStart"/>
      <w:r>
        <w:t>Functions.upgradeCustomers</w:t>
      </w:r>
      <w:proofErr w:type="spellEnd"/>
    </w:p>
    <w:p w:rsidR="00125F0C" w:rsidRDefault="00125F0C" w:rsidP="00E81C16">
      <w:pPr>
        <w:spacing w:after="0"/>
      </w:pPr>
    </w:p>
    <w:p w:rsidR="003A7604" w:rsidRDefault="003A7604" w:rsidP="003A7604">
      <w:r>
        <w:t xml:space="preserve"> </w:t>
      </w:r>
      <w:bookmarkStart w:id="40" w:name="_MON_1472413541"/>
      <w:bookmarkEnd w:id="40"/>
      <w:r w:rsidR="006B4A59">
        <w:object w:dxaOrig="9026" w:dyaOrig="1826">
          <v:shape id="_x0000_i1049" type="#_x0000_t75" style="width:453.4pt;height:93pt" o:ole="" o:bordertopcolor="this" o:borderleftcolor="this" o:borderbottomcolor="this" o:borderrightcolor="this">
            <v:imagedata r:id="rId6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9" DrawAspect="Content" ObjectID="_1525344432" r:id="rId69"/>
        </w:object>
      </w:r>
    </w:p>
    <w:p w:rsidR="00596BE8" w:rsidRDefault="00596BE8" w:rsidP="00E81C16">
      <w:pPr>
        <w:spacing w:after="0"/>
      </w:pPr>
    </w:p>
    <w:p w:rsidR="00815DB8" w:rsidRDefault="004F7E77" w:rsidP="00E81C16">
      <w:pPr>
        <w:spacing w:after="0"/>
      </w:pPr>
      <w:r>
        <w:rPr>
          <w:b/>
        </w:rPr>
        <w:t>5.2</w:t>
      </w:r>
      <w:r w:rsidRPr="00337E9D">
        <w:rPr>
          <w:b/>
        </w:rPr>
        <w:t>.</w:t>
      </w:r>
      <w:r>
        <w:rPr>
          <w:b/>
        </w:rPr>
        <w:t xml:space="preserve"> </w:t>
      </w:r>
      <w:r w:rsidR="00D11AD7">
        <w:t>Open Module4/Tes</w:t>
      </w:r>
      <w:r w:rsidR="001504B7">
        <w:t>ts/</w:t>
      </w:r>
      <w:proofErr w:type="spellStart"/>
      <w:r w:rsidR="001504B7">
        <w:t>Tests.fs</w:t>
      </w:r>
      <w:proofErr w:type="spellEnd"/>
      <w:r w:rsidR="001504B7">
        <w:t>, uncomment tests 4-3 and 4-4</w:t>
      </w:r>
      <w:r w:rsidR="00D11AD7">
        <w:t>, save all the files and run the tests.</w:t>
      </w:r>
    </w:p>
    <w:p w:rsidR="00815DB8" w:rsidRDefault="00815DB8" w:rsidP="00E81C16">
      <w:pPr>
        <w:spacing w:after="0"/>
      </w:pPr>
    </w:p>
    <w:p w:rsidR="003A7604" w:rsidRDefault="004F7E77" w:rsidP="00E81C16">
      <w:pPr>
        <w:spacing w:after="0"/>
      </w:pPr>
      <w:r>
        <w:rPr>
          <w:b/>
        </w:rPr>
        <w:t>5.3</w:t>
      </w:r>
      <w:r w:rsidRPr="00337E9D">
        <w:rPr>
          <w:b/>
        </w:rPr>
        <w:t>.</w:t>
      </w:r>
      <w:r>
        <w:rPr>
          <w:b/>
        </w:rPr>
        <w:t xml:space="preserve"> </w:t>
      </w:r>
      <w:r w:rsidR="00077975">
        <w:t xml:space="preserve">Open </w:t>
      </w:r>
      <w:r w:rsidR="00076B17">
        <w:t>Module4/Application/</w:t>
      </w:r>
      <w:proofErr w:type="spellStart"/>
      <w:r w:rsidR="00585974">
        <w:t>Program.fs</w:t>
      </w:r>
      <w:proofErr w:type="spellEnd"/>
      <w:r w:rsidR="00585974">
        <w:t xml:space="preserve">, uncomment all </w:t>
      </w:r>
      <w:r w:rsidR="00076B17">
        <w:t xml:space="preserve">the code, save all the files and run the application by executing Module4/runtapp.bat (Win) or Module4/runapp.sh (Mac or Linux) </w:t>
      </w:r>
      <w:r w:rsidR="0000164D">
        <w:t>in the Command Prompt/Terminal</w:t>
      </w:r>
      <w:r w:rsidR="00076B17">
        <w:t>.</w:t>
      </w:r>
    </w:p>
    <w:p w:rsidR="000A0370" w:rsidRDefault="000A0370" w:rsidP="00E81C16">
      <w:pPr>
        <w:spacing w:after="0"/>
      </w:pPr>
    </w:p>
    <w:p w:rsidR="000A0370" w:rsidRDefault="004F7E77" w:rsidP="00E81C16">
      <w:pPr>
        <w:spacing w:after="0"/>
      </w:pPr>
      <w:r>
        <w:rPr>
          <w:b/>
        </w:rPr>
        <w:t>5.4</w:t>
      </w:r>
      <w:r w:rsidRPr="00337E9D">
        <w:rPr>
          <w:b/>
        </w:rPr>
        <w:t>.</w:t>
      </w:r>
      <w:r>
        <w:rPr>
          <w:b/>
        </w:rPr>
        <w:t xml:space="preserve"> </w:t>
      </w:r>
      <w:r w:rsidR="000A0370">
        <w:t>Try the application, upgrade different customers.</w:t>
      </w:r>
    </w:p>
    <w:sectPr w:rsidR="000A0370">
      <w:footerReference w:type="default" r:id="rId70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807" w:rsidRDefault="00583807">
      <w:pPr>
        <w:spacing w:after="0" w:line="240" w:lineRule="auto"/>
      </w:pPr>
      <w:r>
        <w:separator/>
      </w:r>
    </w:p>
  </w:endnote>
  <w:endnote w:type="continuationSeparator" w:id="0">
    <w:p w:rsidR="00583807" w:rsidRDefault="00583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MS Gothic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691" w:rsidRDefault="00583807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90691">
          <w:t>F# Workshop</w:t>
        </w:r>
      </w:sdtContent>
    </w:sdt>
    <w:r w:rsidR="00790691">
      <w:ptab w:relativeTo="margin" w:alignment="right" w:leader="none"/>
    </w:r>
    <w:r w:rsidR="00790691">
      <w:fldChar w:fldCharType="begin"/>
    </w:r>
    <w:r w:rsidR="00790691">
      <w:instrText xml:space="preserve"> PAGE   \* MERGEFORMAT </w:instrText>
    </w:r>
    <w:r w:rsidR="00790691">
      <w:fldChar w:fldCharType="separate"/>
    </w:r>
    <w:r w:rsidR="00A14AF6">
      <w:rPr>
        <w:noProof/>
      </w:rPr>
      <w:t>12</w:t>
    </w:r>
    <w:r w:rsidR="0079069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807" w:rsidRDefault="00583807">
      <w:pPr>
        <w:spacing w:after="0" w:line="240" w:lineRule="auto"/>
      </w:pPr>
      <w:r>
        <w:separator/>
      </w:r>
    </w:p>
  </w:footnote>
  <w:footnote w:type="continuationSeparator" w:id="0">
    <w:p w:rsidR="00583807" w:rsidRDefault="00583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2169E"/>
    <w:multiLevelType w:val="hybridMultilevel"/>
    <w:tmpl w:val="E51ACD5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E0ACF"/>
    <w:multiLevelType w:val="hybridMultilevel"/>
    <w:tmpl w:val="C026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A076F"/>
    <w:multiLevelType w:val="hybridMultilevel"/>
    <w:tmpl w:val="8CBA47D0"/>
    <w:lvl w:ilvl="0" w:tplc="BF7CAD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E55AA"/>
    <w:multiLevelType w:val="hybridMultilevel"/>
    <w:tmpl w:val="4BBE1F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C6D511F"/>
    <w:multiLevelType w:val="hybridMultilevel"/>
    <w:tmpl w:val="C6D2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4374D"/>
    <w:multiLevelType w:val="hybridMultilevel"/>
    <w:tmpl w:val="7026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F6095"/>
    <w:multiLevelType w:val="hybridMultilevel"/>
    <w:tmpl w:val="EB5A9E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61FE2"/>
    <w:multiLevelType w:val="hybridMultilevel"/>
    <w:tmpl w:val="C9A0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E6047"/>
    <w:multiLevelType w:val="hybridMultilevel"/>
    <w:tmpl w:val="C234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0E72F3"/>
    <w:multiLevelType w:val="hybridMultilevel"/>
    <w:tmpl w:val="45682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5D5975"/>
    <w:multiLevelType w:val="hybridMultilevel"/>
    <w:tmpl w:val="3076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37FAA"/>
    <w:multiLevelType w:val="hybridMultilevel"/>
    <w:tmpl w:val="C8FAC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42167"/>
    <w:multiLevelType w:val="hybridMultilevel"/>
    <w:tmpl w:val="3EB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23434E"/>
    <w:multiLevelType w:val="hybridMultilevel"/>
    <w:tmpl w:val="71D0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205501"/>
    <w:multiLevelType w:val="hybridMultilevel"/>
    <w:tmpl w:val="AAA27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6"/>
  </w:num>
  <w:num w:numId="5">
    <w:abstractNumId w:val="21"/>
  </w:num>
  <w:num w:numId="6">
    <w:abstractNumId w:val="1"/>
  </w:num>
  <w:num w:numId="7">
    <w:abstractNumId w:val="22"/>
  </w:num>
  <w:num w:numId="8">
    <w:abstractNumId w:val="7"/>
  </w:num>
  <w:num w:numId="9">
    <w:abstractNumId w:val="13"/>
  </w:num>
  <w:num w:numId="10">
    <w:abstractNumId w:val="4"/>
  </w:num>
  <w:num w:numId="11">
    <w:abstractNumId w:val="17"/>
  </w:num>
  <w:num w:numId="12">
    <w:abstractNumId w:val="2"/>
  </w:num>
  <w:num w:numId="13">
    <w:abstractNumId w:val="23"/>
  </w:num>
  <w:num w:numId="14">
    <w:abstractNumId w:val="11"/>
  </w:num>
  <w:num w:numId="15">
    <w:abstractNumId w:val="16"/>
  </w:num>
  <w:num w:numId="16">
    <w:abstractNumId w:val="14"/>
  </w:num>
  <w:num w:numId="17">
    <w:abstractNumId w:val="15"/>
  </w:num>
  <w:num w:numId="18">
    <w:abstractNumId w:val="0"/>
  </w:num>
  <w:num w:numId="19">
    <w:abstractNumId w:val="19"/>
  </w:num>
  <w:num w:numId="20">
    <w:abstractNumId w:val="8"/>
  </w:num>
  <w:num w:numId="21">
    <w:abstractNumId w:val="20"/>
  </w:num>
  <w:num w:numId="22">
    <w:abstractNumId w:val="12"/>
  </w:num>
  <w:num w:numId="23">
    <w:abstractNumId w:val="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164D"/>
    <w:rsid w:val="00001C62"/>
    <w:rsid w:val="00002EE8"/>
    <w:rsid w:val="00004304"/>
    <w:rsid w:val="00005282"/>
    <w:rsid w:val="000055DF"/>
    <w:rsid w:val="000159B7"/>
    <w:rsid w:val="00020806"/>
    <w:rsid w:val="000233C0"/>
    <w:rsid w:val="000268D4"/>
    <w:rsid w:val="00033DB5"/>
    <w:rsid w:val="00033F69"/>
    <w:rsid w:val="00040D02"/>
    <w:rsid w:val="00050618"/>
    <w:rsid w:val="000537E1"/>
    <w:rsid w:val="00056CB8"/>
    <w:rsid w:val="000620E6"/>
    <w:rsid w:val="00067FD3"/>
    <w:rsid w:val="00076B17"/>
    <w:rsid w:val="00077975"/>
    <w:rsid w:val="0008005D"/>
    <w:rsid w:val="00092542"/>
    <w:rsid w:val="0009544F"/>
    <w:rsid w:val="000A0370"/>
    <w:rsid w:val="000A4B6D"/>
    <w:rsid w:val="000A4F58"/>
    <w:rsid w:val="000A76D4"/>
    <w:rsid w:val="000B15B9"/>
    <w:rsid w:val="000B53D0"/>
    <w:rsid w:val="000B5632"/>
    <w:rsid w:val="000C0E35"/>
    <w:rsid w:val="000C3668"/>
    <w:rsid w:val="000C4499"/>
    <w:rsid w:val="000D2674"/>
    <w:rsid w:val="000E1C6A"/>
    <w:rsid w:val="000E2ECD"/>
    <w:rsid w:val="000F2A5D"/>
    <w:rsid w:val="000F46E4"/>
    <w:rsid w:val="00105680"/>
    <w:rsid w:val="00110778"/>
    <w:rsid w:val="00120F89"/>
    <w:rsid w:val="00125F0C"/>
    <w:rsid w:val="00126892"/>
    <w:rsid w:val="001365EA"/>
    <w:rsid w:val="001504B7"/>
    <w:rsid w:val="00171A19"/>
    <w:rsid w:val="00191CF2"/>
    <w:rsid w:val="00194079"/>
    <w:rsid w:val="001976A0"/>
    <w:rsid w:val="001A0294"/>
    <w:rsid w:val="001A1F68"/>
    <w:rsid w:val="001A2575"/>
    <w:rsid w:val="001B09F4"/>
    <w:rsid w:val="001E3842"/>
    <w:rsid w:val="001E5D76"/>
    <w:rsid w:val="001F229A"/>
    <w:rsid w:val="001F2544"/>
    <w:rsid w:val="001F3913"/>
    <w:rsid w:val="001F3E6B"/>
    <w:rsid w:val="001F7AD0"/>
    <w:rsid w:val="00203924"/>
    <w:rsid w:val="002061B8"/>
    <w:rsid w:val="00217F4D"/>
    <w:rsid w:val="00221C06"/>
    <w:rsid w:val="00233956"/>
    <w:rsid w:val="002365F8"/>
    <w:rsid w:val="002402F0"/>
    <w:rsid w:val="00240B5A"/>
    <w:rsid w:val="00246420"/>
    <w:rsid w:val="00255F27"/>
    <w:rsid w:val="00260B4C"/>
    <w:rsid w:val="0026527D"/>
    <w:rsid w:val="00270131"/>
    <w:rsid w:val="00274A5B"/>
    <w:rsid w:val="00281A86"/>
    <w:rsid w:val="00284BC2"/>
    <w:rsid w:val="00293564"/>
    <w:rsid w:val="0029746C"/>
    <w:rsid w:val="002A1E00"/>
    <w:rsid w:val="002A2CCB"/>
    <w:rsid w:val="002A45D1"/>
    <w:rsid w:val="002B35C2"/>
    <w:rsid w:val="002B7785"/>
    <w:rsid w:val="002C0186"/>
    <w:rsid w:val="002C1612"/>
    <w:rsid w:val="002C5555"/>
    <w:rsid w:val="002D6C22"/>
    <w:rsid w:val="002E0A67"/>
    <w:rsid w:val="002E5499"/>
    <w:rsid w:val="002F401D"/>
    <w:rsid w:val="002F4DC2"/>
    <w:rsid w:val="00300248"/>
    <w:rsid w:val="003019FB"/>
    <w:rsid w:val="0030691C"/>
    <w:rsid w:val="00310C8F"/>
    <w:rsid w:val="003116E3"/>
    <w:rsid w:val="003350E2"/>
    <w:rsid w:val="00337E9D"/>
    <w:rsid w:val="003405A5"/>
    <w:rsid w:val="00347C59"/>
    <w:rsid w:val="00347D82"/>
    <w:rsid w:val="00355463"/>
    <w:rsid w:val="00357829"/>
    <w:rsid w:val="003762DE"/>
    <w:rsid w:val="0038452E"/>
    <w:rsid w:val="0038465A"/>
    <w:rsid w:val="00384DE7"/>
    <w:rsid w:val="003A333A"/>
    <w:rsid w:val="003A7604"/>
    <w:rsid w:val="003B2474"/>
    <w:rsid w:val="003B530B"/>
    <w:rsid w:val="003C1CB9"/>
    <w:rsid w:val="003C1D19"/>
    <w:rsid w:val="003C5902"/>
    <w:rsid w:val="003C6793"/>
    <w:rsid w:val="003D0B7D"/>
    <w:rsid w:val="003D1DCB"/>
    <w:rsid w:val="003D3B40"/>
    <w:rsid w:val="003E3C49"/>
    <w:rsid w:val="003E4214"/>
    <w:rsid w:val="003E48B6"/>
    <w:rsid w:val="003E643A"/>
    <w:rsid w:val="00400472"/>
    <w:rsid w:val="004016BC"/>
    <w:rsid w:val="00401CF1"/>
    <w:rsid w:val="00403D12"/>
    <w:rsid w:val="004068BF"/>
    <w:rsid w:val="004117CD"/>
    <w:rsid w:val="00415677"/>
    <w:rsid w:val="00437233"/>
    <w:rsid w:val="00442C40"/>
    <w:rsid w:val="0044306A"/>
    <w:rsid w:val="0045319B"/>
    <w:rsid w:val="004546E0"/>
    <w:rsid w:val="00454824"/>
    <w:rsid w:val="00455055"/>
    <w:rsid w:val="0045706E"/>
    <w:rsid w:val="00462C9A"/>
    <w:rsid w:val="00464CAF"/>
    <w:rsid w:val="00470FD1"/>
    <w:rsid w:val="00474BBE"/>
    <w:rsid w:val="004807E3"/>
    <w:rsid w:val="004907B4"/>
    <w:rsid w:val="00496784"/>
    <w:rsid w:val="00497732"/>
    <w:rsid w:val="004B018D"/>
    <w:rsid w:val="004B2EBB"/>
    <w:rsid w:val="004B51E5"/>
    <w:rsid w:val="004C0A77"/>
    <w:rsid w:val="004C59DB"/>
    <w:rsid w:val="004E0C41"/>
    <w:rsid w:val="004E4A8D"/>
    <w:rsid w:val="004F6A48"/>
    <w:rsid w:val="004F7E77"/>
    <w:rsid w:val="005020FC"/>
    <w:rsid w:val="00504F5B"/>
    <w:rsid w:val="00515071"/>
    <w:rsid w:val="00535394"/>
    <w:rsid w:val="00540C3A"/>
    <w:rsid w:val="00542B11"/>
    <w:rsid w:val="00543B62"/>
    <w:rsid w:val="005448BB"/>
    <w:rsid w:val="00547719"/>
    <w:rsid w:val="00552D82"/>
    <w:rsid w:val="00553897"/>
    <w:rsid w:val="005674DF"/>
    <w:rsid w:val="00574214"/>
    <w:rsid w:val="00574340"/>
    <w:rsid w:val="005759E1"/>
    <w:rsid w:val="005763CF"/>
    <w:rsid w:val="00580745"/>
    <w:rsid w:val="00583262"/>
    <w:rsid w:val="00583807"/>
    <w:rsid w:val="00585974"/>
    <w:rsid w:val="00586354"/>
    <w:rsid w:val="00596BE8"/>
    <w:rsid w:val="00597807"/>
    <w:rsid w:val="005A4514"/>
    <w:rsid w:val="005B761D"/>
    <w:rsid w:val="005C53D3"/>
    <w:rsid w:val="005E7143"/>
    <w:rsid w:val="005F176E"/>
    <w:rsid w:val="005F532D"/>
    <w:rsid w:val="005F6920"/>
    <w:rsid w:val="00603316"/>
    <w:rsid w:val="006062CC"/>
    <w:rsid w:val="006063E1"/>
    <w:rsid w:val="00617068"/>
    <w:rsid w:val="00627D65"/>
    <w:rsid w:val="00632FE1"/>
    <w:rsid w:val="006559C7"/>
    <w:rsid w:val="00657179"/>
    <w:rsid w:val="006634EE"/>
    <w:rsid w:val="00663532"/>
    <w:rsid w:val="00671DA8"/>
    <w:rsid w:val="0067721B"/>
    <w:rsid w:val="00686B9D"/>
    <w:rsid w:val="006905F0"/>
    <w:rsid w:val="006A6377"/>
    <w:rsid w:val="006A6822"/>
    <w:rsid w:val="006B1D1F"/>
    <w:rsid w:val="006B2055"/>
    <w:rsid w:val="006B4A59"/>
    <w:rsid w:val="006B78B6"/>
    <w:rsid w:val="006B7BCF"/>
    <w:rsid w:val="006C23C1"/>
    <w:rsid w:val="006D4E7B"/>
    <w:rsid w:val="006D59CF"/>
    <w:rsid w:val="006E0D51"/>
    <w:rsid w:val="006E2744"/>
    <w:rsid w:val="006F25EE"/>
    <w:rsid w:val="006F3F4D"/>
    <w:rsid w:val="006F6EE0"/>
    <w:rsid w:val="007023E5"/>
    <w:rsid w:val="0070253D"/>
    <w:rsid w:val="007044CF"/>
    <w:rsid w:val="00705D2B"/>
    <w:rsid w:val="007105B0"/>
    <w:rsid w:val="0071064E"/>
    <w:rsid w:val="0071218A"/>
    <w:rsid w:val="00714308"/>
    <w:rsid w:val="00714DD6"/>
    <w:rsid w:val="00717210"/>
    <w:rsid w:val="0071766D"/>
    <w:rsid w:val="00722022"/>
    <w:rsid w:val="00724CED"/>
    <w:rsid w:val="007309A9"/>
    <w:rsid w:val="00732C0C"/>
    <w:rsid w:val="00734265"/>
    <w:rsid w:val="00735906"/>
    <w:rsid w:val="00735FB9"/>
    <w:rsid w:val="00741FA4"/>
    <w:rsid w:val="007449BA"/>
    <w:rsid w:val="00744BDE"/>
    <w:rsid w:val="00745A0B"/>
    <w:rsid w:val="007506D4"/>
    <w:rsid w:val="00765BEA"/>
    <w:rsid w:val="007737E5"/>
    <w:rsid w:val="0077547E"/>
    <w:rsid w:val="00782D7E"/>
    <w:rsid w:val="00790691"/>
    <w:rsid w:val="00794537"/>
    <w:rsid w:val="007948C9"/>
    <w:rsid w:val="007A46C6"/>
    <w:rsid w:val="007A61E0"/>
    <w:rsid w:val="007A6A27"/>
    <w:rsid w:val="007B1A4B"/>
    <w:rsid w:val="007B21A9"/>
    <w:rsid w:val="007C0D60"/>
    <w:rsid w:val="007C3484"/>
    <w:rsid w:val="007D10CD"/>
    <w:rsid w:val="007D3B50"/>
    <w:rsid w:val="007E0568"/>
    <w:rsid w:val="00804F65"/>
    <w:rsid w:val="00807030"/>
    <w:rsid w:val="00815DB8"/>
    <w:rsid w:val="00820511"/>
    <w:rsid w:val="00821E2A"/>
    <w:rsid w:val="00830166"/>
    <w:rsid w:val="00835336"/>
    <w:rsid w:val="00842330"/>
    <w:rsid w:val="008547B4"/>
    <w:rsid w:val="0086789F"/>
    <w:rsid w:val="00873104"/>
    <w:rsid w:val="008759DA"/>
    <w:rsid w:val="008817F5"/>
    <w:rsid w:val="00891E93"/>
    <w:rsid w:val="00897E92"/>
    <w:rsid w:val="008A2D6D"/>
    <w:rsid w:val="008B36F5"/>
    <w:rsid w:val="008D2B5F"/>
    <w:rsid w:val="008D53BB"/>
    <w:rsid w:val="008D59E6"/>
    <w:rsid w:val="008D66B7"/>
    <w:rsid w:val="008E6D93"/>
    <w:rsid w:val="008F36D7"/>
    <w:rsid w:val="008F4F4D"/>
    <w:rsid w:val="009012A7"/>
    <w:rsid w:val="00904F52"/>
    <w:rsid w:val="00904FC8"/>
    <w:rsid w:val="009065C0"/>
    <w:rsid w:val="00921132"/>
    <w:rsid w:val="00926576"/>
    <w:rsid w:val="0092775F"/>
    <w:rsid w:val="00931CB8"/>
    <w:rsid w:val="00941D17"/>
    <w:rsid w:val="00946ADF"/>
    <w:rsid w:val="00947E63"/>
    <w:rsid w:val="009508D2"/>
    <w:rsid w:val="00950F67"/>
    <w:rsid w:val="009571A1"/>
    <w:rsid w:val="00961015"/>
    <w:rsid w:val="0096399B"/>
    <w:rsid w:val="00971E9A"/>
    <w:rsid w:val="00976D7B"/>
    <w:rsid w:val="00983CEA"/>
    <w:rsid w:val="0098521F"/>
    <w:rsid w:val="00993D4B"/>
    <w:rsid w:val="00995B8D"/>
    <w:rsid w:val="009A5811"/>
    <w:rsid w:val="009A7A15"/>
    <w:rsid w:val="009B1E0F"/>
    <w:rsid w:val="009B4554"/>
    <w:rsid w:val="009C0840"/>
    <w:rsid w:val="009C4771"/>
    <w:rsid w:val="009D1B7F"/>
    <w:rsid w:val="009E6426"/>
    <w:rsid w:val="00A03F95"/>
    <w:rsid w:val="00A071F5"/>
    <w:rsid w:val="00A13870"/>
    <w:rsid w:val="00A14AF6"/>
    <w:rsid w:val="00A27653"/>
    <w:rsid w:val="00A36B31"/>
    <w:rsid w:val="00A422E5"/>
    <w:rsid w:val="00A45567"/>
    <w:rsid w:val="00A46D60"/>
    <w:rsid w:val="00A52E29"/>
    <w:rsid w:val="00A53A67"/>
    <w:rsid w:val="00A53DEA"/>
    <w:rsid w:val="00A60C9F"/>
    <w:rsid w:val="00A65E32"/>
    <w:rsid w:val="00A6602F"/>
    <w:rsid w:val="00A670FD"/>
    <w:rsid w:val="00A84D0F"/>
    <w:rsid w:val="00A92D13"/>
    <w:rsid w:val="00A96261"/>
    <w:rsid w:val="00A96A88"/>
    <w:rsid w:val="00AB0C26"/>
    <w:rsid w:val="00AB4BA0"/>
    <w:rsid w:val="00AB539E"/>
    <w:rsid w:val="00AC0D99"/>
    <w:rsid w:val="00AC31E5"/>
    <w:rsid w:val="00AC5B4E"/>
    <w:rsid w:val="00AD64BE"/>
    <w:rsid w:val="00AD6A24"/>
    <w:rsid w:val="00AE7668"/>
    <w:rsid w:val="00AF5972"/>
    <w:rsid w:val="00AF5DEA"/>
    <w:rsid w:val="00B00E8E"/>
    <w:rsid w:val="00B06572"/>
    <w:rsid w:val="00B154E7"/>
    <w:rsid w:val="00B30798"/>
    <w:rsid w:val="00B30A7D"/>
    <w:rsid w:val="00B31F31"/>
    <w:rsid w:val="00B3273E"/>
    <w:rsid w:val="00B438A6"/>
    <w:rsid w:val="00B554CD"/>
    <w:rsid w:val="00B609F6"/>
    <w:rsid w:val="00B720EE"/>
    <w:rsid w:val="00B77118"/>
    <w:rsid w:val="00B867E7"/>
    <w:rsid w:val="00B86845"/>
    <w:rsid w:val="00B944D4"/>
    <w:rsid w:val="00BA209D"/>
    <w:rsid w:val="00BA2F2C"/>
    <w:rsid w:val="00BA619A"/>
    <w:rsid w:val="00BA67BB"/>
    <w:rsid w:val="00BC305E"/>
    <w:rsid w:val="00BD0A67"/>
    <w:rsid w:val="00BD4E3B"/>
    <w:rsid w:val="00BF5F9D"/>
    <w:rsid w:val="00C12B75"/>
    <w:rsid w:val="00C16BF3"/>
    <w:rsid w:val="00C16DFE"/>
    <w:rsid w:val="00C23E26"/>
    <w:rsid w:val="00C27301"/>
    <w:rsid w:val="00C371E2"/>
    <w:rsid w:val="00C4067E"/>
    <w:rsid w:val="00C4224B"/>
    <w:rsid w:val="00C53151"/>
    <w:rsid w:val="00C5317B"/>
    <w:rsid w:val="00C5634C"/>
    <w:rsid w:val="00C57750"/>
    <w:rsid w:val="00C62B7B"/>
    <w:rsid w:val="00C6633D"/>
    <w:rsid w:val="00C70850"/>
    <w:rsid w:val="00C7703A"/>
    <w:rsid w:val="00C82306"/>
    <w:rsid w:val="00C86BB0"/>
    <w:rsid w:val="00C8717C"/>
    <w:rsid w:val="00C91859"/>
    <w:rsid w:val="00C96D52"/>
    <w:rsid w:val="00CB5475"/>
    <w:rsid w:val="00CB5E2D"/>
    <w:rsid w:val="00CB777C"/>
    <w:rsid w:val="00CC6BBD"/>
    <w:rsid w:val="00CD57A6"/>
    <w:rsid w:val="00CE667B"/>
    <w:rsid w:val="00CF17D0"/>
    <w:rsid w:val="00D037C5"/>
    <w:rsid w:val="00D03BFE"/>
    <w:rsid w:val="00D054B8"/>
    <w:rsid w:val="00D06C16"/>
    <w:rsid w:val="00D10DCC"/>
    <w:rsid w:val="00D11AD7"/>
    <w:rsid w:val="00D14C34"/>
    <w:rsid w:val="00D1562E"/>
    <w:rsid w:val="00D22059"/>
    <w:rsid w:val="00D25A89"/>
    <w:rsid w:val="00D51A72"/>
    <w:rsid w:val="00D61FC6"/>
    <w:rsid w:val="00D673E4"/>
    <w:rsid w:val="00D73DAB"/>
    <w:rsid w:val="00D750A0"/>
    <w:rsid w:val="00D818CB"/>
    <w:rsid w:val="00D8256E"/>
    <w:rsid w:val="00D90913"/>
    <w:rsid w:val="00DA1A5F"/>
    <w:rsid w:val="00DA688E"/>
    <w:rsid w:val="00DC27F3"/>
    <w:rsid w:val="00DC365E"/>
    <w:rsid w:val="00DD391A"/>
    <w:rsid w:val="00DD4471"/>
    <w:rsid w:val="00DD7476"/>
    <w:rsid w:val="00DD7EC5"/>
    <w:rsid w:val="00DE158D"/>
    <w:rsid w:val="00DE2844"/>
    <w:rsid w:val="00DE290E"/>
    <w:rsid w:val="00DE3F0C"/>
    <w:rsid w:val="00DE4F99"/>
    <w:rsid w:val="00DF2D67"/>
    <w:rsid w:val="00E04D8F"/>
    <w:rsid w:val="00E14755"/>
    <w:rsid w:val="00E14F01"/>
    <w:rsid w:val="00E170CC"/>
    <w:rsid w:val="00E17866"/>
    <w:rsid w:val="00E223DE"/>
    <w:rsid w:val="00E27244"/>
    <w:rsid w:val="00E31F70"/>
    <w:rsid w:val="00E32AFE"/>
    <w:rsid w:val="00E40635"/>
    <w:rsid w:val="00E414EA"/>
    <w:rsid w:val="00E415D3"/>
    <w:rsid w:val="00E41F9E"/>
    <w:rsid w:val="00E443E6"/>
    <w:rsid w:val="00E4471A"/>
    <w:rsid w:val="00E45112"/>
    <w:rsid w:val="00E603F0"/>
    <w:rsid w:val="00E61283"/>
    <w:rsid w:val="00E61489"/>
    <w:rsid w:val="00E62558"/>
    <w:rsid w:val="00E630A3"/>
    <w:rsid w:val="00E63BBB"/>
    <w:rsid w:val="00E66E49"/>
    <w:rsid w:val="00E77591"/>
    <w:rsid w:val="00E8093B"/>
    <w:rsid w:val="00E81C16"/>
    <w:rsid w:val="00E8352D"/>
    <w:rsid w:val="00E91592"/>
    <w:rsid w:val="00E96EB3"/>
    <w:rsid w:val="00EA0994"/>
    <w:rsid w:val="00EA56C8"/>
    <w:rsid w:val="00EB27EE"/>
    <w:rsid w:val="00EB2B0A"/>
    <w:rsid w:val="00EC23A3"/>
    <w:rsid w:val="00EC28B2"/>
    <w:rsid w:val="00ED5212"/>
    <w:rsid w:val="00ED6AB1"/>
    <w:rsid w:val="00EE024A"/>
    <w:rsid w:val="00EE481C"/>
    <w:rsid w:val="00EF1A87"/>
    <w:rsid w:val="00EF6745"/>
    <w:rsid w:val="00F019DF"/>
    <w:rsid w:val="00F02768"/>
    <w:rsid w:val="00F02F70"/>
    <w:rsid w:val="00F031C5"/>
    <w:rsid w:val="00F2343F"/>
    <w:rsid w:val="00F250AE"/>
    <w:rsid w:val="00F26F2C"/>
    <w:rsid w:val="00F27849"/>
    <w:rsid w:val="00F34C72"/>
    <w:rsid w:val="00F41FF5"/>
    <w:rsid w:val="00F4458A"/>
    <w:rsid w:val="00F45EEC"/>
    <w:rsid w:val="00F51F31"/>
    <w:rsid w:val="00F522E2"/>
    <w:rsid w:val="00F564F4"/>
    <w:rsid w:val="00F64DAE"/>
    <w:rsid w:val="00F7002E"/>
    <w:rsid w:val="00F815C5"/>
    <w:rsid w:val="00F850E3"/>
    <w:rsid w:val="00F93E07"/>
    <w:rsid w:val="00F97607"/>
    <w:rsid w:val="00FA188F"/>
    <w:rsid w:val="00FA6B00"/>
    <w:rsid w:val="00FA7352"/>
    <w:rsid w:val="00FB1B98"/>
    <w:rsid w:val="00FB2458"/>
    <w:rsid w:val="00FB3A4C"/>
    <w:rsid w:val="00FD79D6"/>
    <w:rsid w:val="00FE4261"/>
    <w:rsid w:val="00FF19E8"/>
    <w:rsid w:val="00FF5332"/>
    <w:rsid w:val="00FF5385"/>
    <w:rsid w:val="00F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21" Type="http://schemas.openxmlformats.org/officeDocument/2006/relationships/image" Target="media/image3.emf"/><Relationship Id="rId42" Type="http://schemas.openxmlformats.org/officeDocument/2006/relationships/image" Target="media/image13.emf"/><Relationship Id="rId47" Type="http://schemas.openxmlformats.org/officeDocument/2006/relationships/oleObject" Target="embeddings/oleObject16.bin"/><Relationship Id="rId63" Type="http://schemas.openxmlformats.org/officeDocument/2006/relationships/oleObject" Target="embeddings/oleObject24.bin"/><Relationship Id="rId68" Type="http://schemas.openxmlformats.org/officeDocument/2006/relationships/image" Target="media/image26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image" Target="media/image7.emf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oleObject" Target="embeddings/oleObject11.bin"/><Relationship Id="rId40" Type="http://schemas.openxmlformats.org/officeDocument/2006/relationships/image" Target="media/image12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1.emf"/><Relationship Id="rId66" Type="http://schemas.openxmlformats.org/officeDocument/2006/relationships/image" Target="media/image25.emf"/><Relationship Id="rId5" Type="http://schemas.openxmlformats.org/officeDocument/2006/relationships/settings" Target="settings.xml"/><Relationship Id="rId61" Type="http://schemas.openxmlformats.org/officeDocument/2006/relationships/oleObject" Target="embeddings/oleObject23.bin"/><Relationship Id="rId19" Type="http://schemas.openxmlformats.org/officeDocument/2006/relationships/image" Target="media/image2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6.emf"/><Relationship Id="rId30" Type="http://schemas.openxmlformats.org/officeDocument/2006/relationships/oleObject" Target="embeddings/oleObject7.bin"/><Relationship Id="rId35" Type="http://schemas.openxmlformats.org/officeDocument/2006/relationships/image" Target="media/image10.emf"/><Relationship Id="rId43" Type="http://schemas.openxmlformats.org/officeDocument/2006/relationships/oleObject" Target="embeddings/oleObject14.bin"/><Relationship Id="rId48" Type="http://schemas.openxmlformats.org/officeDocument/2006/relationships/image" Target="media/image16.emf"/><Relationship Id="rId56" Type="http://schemas.openxmlformats.org/officeDocument/2006/relationships/image" Target="media/image20.emf"/><Relationship Id="rId64" Type="http://schemas.openxmlformats.org/officeDocument/2006/relationships/image" Target="media/image24.emf"/><Relationship Id="rId69" Type="http://schemas.openxmlformats.org/officeDocument/2006/relationships/oleObject" Target="embeddings/oleObject27.bin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72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5.emf"/><Relationship Id="rId33" Type="http://schemas.openxmlformats.org/officeDocument/2006/relationships/image" Target="media/image9.emf"/><Relationship Id="rId38" Type="http://schemas.openxmlformats.org/officeDocument/2006/relationships/image" Target="media/image11.emf"/><Relationship Id="rId46" Type="http://schemas.openxmlformats.org/officeDocument/2006/relationships/image" Target="media/image15.emf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6.bin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19.emf"/><Relationship Id="rId62" Type="http://schemas.openxmlformats.org/officeDocument/2006/relationships/image" Target="media/image23.emf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4.e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image" Target="media/image8.emf"/><Relationship Id="rId44" Type="http://schemas.openxmlformats.org/officeDocument/2006/relationships/image" Target="media/image14.emf"/><Relationship Id="rId52" Type="http://schemas.openxmlformats.org/officeDocument/2006/relationships/image" Target="media/image18.emf"/><Relationship Id="rId60" Type="http://schemas.openxmlformats.org/officeDocument/2006/relationships/image" Target="media/image22.emf"/><Relationship Id="rId65" Type="http://schemas.openxmlformats.org/officeDocument/2006/relationships/oleObject" Target="embeddings/oleObject25.bin"/><Relationship Id="rId73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39" Type="http://schemas.openxmlformats.org/officeDocument/2006/relationships/oleObject" Target="embeddings/oleObject12.bin"/><Relationship Id="rId34" Type="http://schemas.openxmlformats.org/officeDocument/2006/relationships/oleObject" Target="embeddings/oleObject9.bin"/><Relationship Id="rId50" Type="http://schemas.openxmlformats.org/officeDocument/2006/relationships/image" Target="media/image17.emf"/><Relationship Id="rId55" Type="http://schemas.openxmlformats.org/officeDocument/2006/relationships/oleObject" Target="embeddings/oleObject20.bin"/><Relationship Id="rId7" Type="http://schemas.openxmlformats.org/officeDocument/2006/relationships/footnotes" Target="footnotes.xml"/><Relationship Id="rId7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B55C0BAB-762D-44A1-A30B-03F29529EB5B}" type="presOf" srcId="{06ED21E7-79B8-4963-B94D-883701CCEBF3}" destId="{322547BF-FA17-4E5C-975E-1E2365FEC96B}" srcOrd="2" destOrd="0" presId="urn:microsoft.com/office/officeart/2005/8/layout/gear1"/>
    <dgm:cxn modelId="{4C6847B7-14E3-4BD1-8A55-7D7CD6DCDC9B}" type="presOf" srcId="{9FE8FA85-5A27-42A9-90CB-EFE270BBC4D8}" destId="{EE7CE306-6469-41A4-84AD-FC336EBAA72A}" srcOrd="2" destOrd="0" presId="urn:microsoft.com/office/officeart/2005/8/layout/gear1"/>
    <dgm:cxn modelId="{D2294244-6B1B-4578-8334-67FD0F39EEC8}" type="presOf" srcId="{9FE8FA85-5A27-42A9-90CB-EFE270BBC4D8}" destId="{A51FD8ED-619E-490B-A7DB-8E2B070B165E}" srcOrd="0" destOrd="0" presId="urn:microsoft.com/office/officeart/2005/8/layout/gear1"/>
    <dgm:cxn modelId="{518114FA-F48F-4075-B872-7ED9CE70E75F}" type="presOf" srcId="{8AED33B6-67C8-410C-BB34-1C1F37AD78CD}" destId="{E37894A0-CA82-4B21-891C-DD34C3EC6A39}" srcOrd="0" destOrd="0" presId="urn:microsoft.com/office/officeart/2005/8/layout/gear1"/>
    <dgm:cxn modelId="{5A7981CF-7FC2-4259-B0FE-565C8B8053F2}" type="presOf" srcId="{CE17E94F-E9B3-4D01-94CF-BF84BB0D10D6}" destId="{435CF0AE-72B1-496C-B685-5BF4899CD401}" srcOrd="0" destOrd="0" presId="urn:microsoft.com/office/officeart/2005/8/layout/gear1"/>
    <dgm:cxn modelId="{EA283E7D-F423-48A5-82F9-03C2D42AE082}" type="presOf" srcId="{06ED21E7-79B8-4963-B94D-883701CCEBF3}" destId="{005B9784-283A-42A4-8873-35CDA8D50128}" srcOrd="0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4ACCE24D-D461-451C-8111-1F47CFA66A89}" type="presOf" srcId="{1B8E77EF-3DD3-4E38-B208-5B07FF4B5E40}" destId="{34573F20-AECD-4E48-90F8-D213EA67693E}" srcOrd="0" destOrd="0" presId="urn:microsoft.com/office/officeart/2005/8/layout/gear1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71607E31-B30A-4F4D-A4B9-D15C756908A5}" type="presOf" srcId="{06ED21E7-79B8-4963-B94D-883701CCEBF3}" destId="{EB2F1A30-DFF1-4E79-AEDD-DD191798CE03}" srcOrd="1" destOrd="0" presId="urn:microsoft.com/office/officeart/2005/8/layout/gear1"/>
    <dgm:cxn modelId="{7C599EC4-2FFB-4324-B0E2-241705157891}" type="presOf" srcId="{9FE8FA85-5A27-42A9-90CB-EFE270BBC4D8}" destId="{DF31AEBD-271A-4B6B-89F0-55F0D6606C0B}" srcOrd="1" destOrd="0" presId="urn:microsoft.com/office/officeart/2005/8/layout/gear1"/>
    <dgm:cxn modelId="{D4AB074E-2597-4D02-853C-2598A6990F75}" type="presParOf" srcId="{435CF0AE-72B1-496C-B685-5BF4899CD401}" destId="{005B9784-283A-42A4-8873-35CDA8D50128}" srcOrd="0" destOrd="0" presId="urn:microsoft.com/office/officeart/2005/8/layout/gear1"/>
    <dgm:cxn modelId="{F87A9705-E11C-4ED6-B519-EE45A7F18CA0}" type="presParOf" srcId="{435CF0AE-72B1-496C-B685-5BF4899CD401}" destId="{EB2F1A30-DFF1-4E79-AEDD-DD191798CE03}" srcOrd="1" destOrd="0" presId="urn:microsoft.com/office/officeart/2005/8/layout/gear1"/>
    <dgm:cxn modelId="{C111A39A-2A16-40C3-B80C-B8E62D969362}" type="presParOf" srcId="{435CF0AE-72B1-496C-B685-5BF4899CD401}" destId="{322547BF-FA17-4E5C-975E-1E2365FEC96B}" srcOrd="2" destOrd="0" presId="urn:microsoft.com/office/officeart/2005/8/layout/gear1"/>
    <dgm:cxn modelId="{CFA53034-EA10-4A6E-85E4-17DEB636BDA6}" type="presParOf" srcId="{435CF0AE-72B1-496C-B685-5BF4899CD401}" destId="{A51FD8ED-619E-490B-A7DB-8E2B070B165E}" srcOrd="3" destOrd="0" presId="urn:microsoft.com/office/officeart/2005/8/layout/gear1"/>
    <dgm:cxn modelId="{5765B0D1-A4C1-4E04-B6EA-2A33B25C5C43}" type="presParOf" srcId="{435CF0AE-72B1-496C-B685-5BF4899CD401}" destId="{DF31AEBD-271A-4B6B-89F0-55F0D6606C0B}" srcOrd="4" destOrd="0" presId="urn:microsoft.com/office/officeart/2005/8/layout/gear1"/>
    <dgm:cxn modelId="{991AD293-D13A-42D8-9DCD-DB28171729AB}" type="presParOf" srcId="{435CF0AE-72B1-496C-B685-5BF4899CD401}" destId="{EE7CE306-6469-41A4-84AD-FC336EBAA72A}" srcOrd="5" destOrd="0" presId="urn:microsoft.com/office/officeart/2005/8/layout/gear1"/>
    <dgm:cxn modelId="{39E15C57-F82B-4565-8A2B-5044176F443E}" type="presParOf" srcId="{435CF0AE-72B1-496C-B685-5BF4899CD401}" destId="{E37894A0-CA82-4B21-891C-DD34C3EC6A39}" srcOrd="6" destOrd="0" presId="urn:microsoft.com/office/officeart/2005/8/layout/gear1"/>
    <dgm:cxn modelId="{B06EDB34-DC28-461F-9CE3-E23B5B4D323F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MS Gothic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247955"/>
    <w:rsid w:val="00271777"/>
    <w:rsid w:val="00327A65"/>
    <w:rsid w:val="00366B9B"/>
    <w:rsid w:val="00375C90"/>
    <w:rsid w:val="003D494B"/>
    <w:rsid w:val="004374C3"/>
    <w:rsid w:val="00443E19"/>
    <w:rsid w:val="00531D99"/>
    <w:rsid w:val="005C226A"/>
    <w:rsid w:val="005E6728"/>
    <w:rsid w:val="006105F2"/>
    <w:rsid w:val="006110FF"/>
    <w:rsid w:val="00615C05"/>
    <w:rsid w:val="00636217"/>
    <w:rsid w:val="006A333E"/>
    <w:rsid w:val="006D19F7"/>
    <w:rsid w:val="00770CBA"/>
    <w:rsid w:val="007748AF"/>
    <w:rsid w:val="007B2EF6"/>
    <w:rsid w:val="00851C51"/>
    <w:rsid w:val="00862B69"/>
    <w:rsid w:val="008C0841"/>
    <w:rsid w:val="00966A51"/>
    <w:rsid w:val="00980CEE"/>
    <w:rsid w:val="009F057C"/>
    <w:rsid w:val="009F71AA"/>
    <w:rsid w:val="00A03639"/>
    <w:rsid w:val="00A10A89"/>
    <w:rsid w:val="00A114E5"/>
    <w:rsid w:val="00AA0251"/>
    <w:rsid w:val="00AD0777"/>
    <w:rsid w:val="00AF58F3"/>
    <w:rsid w:val="00BA1EAB"/>
    <w:rsid w:val="00BA7574"/>
    <w:rsid w:val="00BC7246"/>
    <w:rsid w:val="00C4323B"/>
    <w:rsid w:val="00C60711"/>
    <w:rsid w:val="00C627E0"/>
    <w:rsid w:val="00D12557"/>
    <w:rsid w:val="00D25E1E"/>
    <w:rsid w:val="00D63A76"/>
    <w:rsid w:val="00D874F0"/>
    <w:rsid w:val="00DE5EC7"/>
    <w:rsid w:val="00DF0D8A"/>
    <w:rsid w:val="00DF4327"/>
    <w:rsid w:val="00E213A4"/>
    <w:rsid w:val="00E60614"/>
    <w:rsid w:val="00E6110C"/>
    <w:rsid w:val="00EA1D19"/>
    <w:rsid w:val="00F44425"/>
    <w:rsid w:val="00F620E0"/>
    <w:rsid w:val="00F74C02"/>
    <w:rsid w:val="00FC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F6ACD2-29D8-4D10-BBFF-2EC6EA743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12654</TotalTime>
  <Pages>1</Pages>
  <Words>2429</Words>
  <Characters>13848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Workshop</vt:lpstr>
    </vt:vector>
  </TitlesOfParts>
  <Company/>
  <LinksUpToDate>false</LinksUpToDate>
  <CharactersWithSpaces>16245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Workshop</dc:title>
  <dc:subject>Jorge Fioranelli</dc:subject>
  <dc:creator>Jorge Fioranelli</dc:creator>
  <cp:keywords/>
  <dc:description/>
  <cp:lastModifiedBy>Jorge Fioranelli</cp:lastModifiedBy>
  <cp:revision>248</cp:revision>
  <cp:lastPrinted>2016-05-21T17:59:00Z</cp:lastPrinted>
  <dcterms:created xsi:type="dcterms:W3CDTF">2014-11-05T10:22:00Z</dcterms:created>
  <dcterms:modified xsi:type="dcterms:W3CDTF">2016-05-21T17:59:00Z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