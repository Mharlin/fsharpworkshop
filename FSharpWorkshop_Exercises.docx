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47B6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47B62" w:rsidRDefault="00747B6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v2.2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47B62" w:rsidRDefault="00747B6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47B62" w:rsidRDefault="00747B6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47B62" w:rsidRDefault="00747B6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May-2016</w:t>
                                      </w:r>
                                    </w:p>
                                  </w:tc>
                                </w:tr>
                              </w:tbl>
                              <w:p w:rsidR="00747B62" w:rsidRDefault="00747B6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47B6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47B62" w:rsidRDefault="00747B6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v2.2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47B62" w:rsidRDefault="00747B6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47B62" w:rsidRDefault="00747B6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47B62" w:rsidRDefault="00747B6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May-2016</w:t>
                                </w:r>
                              </w:p>
                            </w:tc>
                          </w:tr>
                        </w:tbl>
                        <w:p w:rsidR="00747B62" w:rsidRDefault="00747B6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7B62" w:rsidRDefault="000E3141" w:rsidP="002A1E00">
                                <w:pPr>
                                  <w:pStyle w:val="Rubrik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47B62" w:rsidRPr="00C5317B">
                                      <w:t>F#</w:t>
                                    </w:r>
                                    <w:r w:rsidR="00747B62">
                                      <w:t xml:space="preserve"> Workshop</w:t>
                                    </w:r>
                                  </w:sdtContent>
                                </w:sdt>
                                <w:r w:rsidR="00747B62">
                                  <w:t xml:space="preserve"> </w:t>
                                </w:r>
                              </w:p>
                              <w:p w:rsidR="00747B62" w:rsidRPr="00246420" w:rsidRDefault="00747B62" w:rsidP="005A4514">
                                <w:pPr>
                                  <w:pStyle w:val="Underrubrik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47B62" w:rsidRDefault="00747B62" w:rsidP="002A1E00">
                          <w:pPr>
                            <w:pStyle w:val="Rubrik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747B62" w:rsidRPr="00246420" w:rsidRDefault="00747B62" w:rsidP="005A4514">
                          <w:pPr>
                            <w:pStyle w:val="Underrubrik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Innehllsfrteckningsrubrik"/>
          </w:pPr>
          <w:r>
            <w:t>Table of Contents</w:t>
          </w:r>
        </w:p>
        <w:p w:rsidR="00020806" w:rsidRDefault="000F2A5D" w:rsidP="00020806">
          <w:pPr>
            <w:pStyle w:val="Innehll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14AF6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0E3141" w:rsidP="00020806">
          <w:pPr>
            <w:pStyle w:val="Innehll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14AF6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0E3141" w:rsidP="00020806">
          <w:pPr>
            <w:pStyle w:val="Innehll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14AF6">
              <w:rPr>
                <w:noProof/>
                <w:webHidden/>
              </w:rPr>
              <w:t>8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0E3141" w:rsidP="00020806">
          <w:pPr>
            <w:pStyle w:val="Innehll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14AF6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0E3141" w:rsidP="00020806">
          <w:pPr>
            <w:pStyle w:val="Innehll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14AF6">
              <w:rPr>
                <w:noProof/>
                <w:webHidden/>
              </w:rPr>
              <w:t>13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Rubrik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sv-SE" w:eastAsia="sv-SE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7B62" w:rsidRPr="003A7604" w:rsidRDefault="00747B62" w:rsidP="003A7604">
                              <w:pPr>
                                <w:pStyle w:val="Normalweb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7B62" w:rsidRPr="003A7604" w:rsidRDefault="00747B62" w:rsidP="003A7604">
                              <w:pPr>
                                <w:pStyle w:val="Normalweb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7B62" w:rsidRPr="003A7604" w:rsidRDefault="00747B62" w:rsidP="003A7604">
                              <w:pPr>
                                <w:pStyle w:val="Normalweb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7B62" w:rsidRPr="003A7604" w:rsidRDefault="00747B62" w:rsidP="003A7604">
                              <w:pPr>
                                <w:pStyle w:val="Normalweb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2gnboIIIAABgJgAAFgAAAGRy&#10;cy9kaWFncmFtcy9kYXRhMS54bWzUWllv40YSfl9g/4Og9x71fRjxBH1iB5hMBhsn2CBYLGiJYwsr&#10;kQpJT+wN8t+3mjos+QgoO3YmL7bcNEtd5/dVdX/19fVyMfpcNu28rk7H5A0ej8pqWs/m1cXp+Puz&#10;hPR41HZFNSsWdVWejm/Kdvz127//7avZxfJkVnTFN/WsXIxAStWewNrp+LLrVieTSTu9LJdF+6Ze&#10;lRU8/VQ3y6KDP5uLyawpfgH5y8WEYiwns3lx0RTL8UZI8QQRy2Jejd/2e1p179tu+3G0zLt7Nzsd&#10;/+ojUdHwhKJxDPGACTLcJ+SS5s7hQHCQv41H3c0KtJzV06245ruyGy3qM1jPcq6a6mQ5nzZ1W3/q&#10;3kzr5aT+9Gk+LTe/iqbLSomJniyKm/qqm1yURUPGIMEXXRbQlIuiA2O3l/PVePRze7zgn6/m0/+2&#10;3c2inLTz5WpR0ixnI369Mh5NnyB4Wi/qpp0U02lZdfQ/IHa6FbtZG49Wl4tZA4Eynqxt3K4+NpuP&#10;YPXi5Lye3fQrxcmi7b7rd5nXV/lHWc0+Fk3xz4/NaFHkACsrZL/Poib9f0xyUIGY/vfqIS9iGQMl&#10;USFlnEbcSIac4QFpzRQm3keX2G8Hrus3fHY6/umsvO7+/aRtN3nvzZ1Nj86zFUazedPdnI5xFlzA&#10;3j82xbSDeMgaZU3gxeHaMY2DiVahFBNHXBuPTGAcUcaV9NjggPEuRldFc9YUVQteuq76ECceU0vA&#10;LkErDMYRGDnq8g+CKaEyYOkOjPPn+FDbGBhzEknlwYcEe+QcaEk8SUzZoLQPOy3b+flfU0uTok5W&#10;CyQsVYhTa5DB3qGYIlXYOc+DPnDGOrVeL1LPLsu6uXlSnEKMRaViQiwEqKWRaYgxrJFwWKXEnYj8&#10;Nk7ve5BSLqL2GOEQIcy9o0hLapCIKskovTEKAmBTw3P9/XPiVCRGHLYEKUsi4kpxZPqIVXnL0Ysg&#10;1C5O72fjX0RLzoRP2EakqCO5okI2yhy2LkEBMj5wTG61bAD+9xwzWsGCbdt6+i4Mx9j80odiCTgL&#10;+Lmq23lXArDAYg8XvupyPd1+S9m+74H0h6Jp12vTy2+K69HnYnE6Ztt6XlTz5fvPwGTy6uLzYrsO&#10;Quf/K/8B/GVRtuun5TVU6Px8jTLwH/tfsFmEoFt/2QbffgeRsHBGaSjSmtmc5xzASDEEZg1WB4EJ&#10;hTzf8Iqs5E6zTCwO7TcM3fqX1vbbkIud7d6fg/oVcB5Apt3iu9l1NujtQm9hutvHoQEyBO9ZeAf0&#10;51eLRdnFqjhflLO1Jftnf4wVo6OJWIZRSAmiMCqDACUCCoEYooz2EQOuv6QV22b6AQy3Z6ajjHlY&#10;oh4PF0ap4MollCwBWIgCIF6JiEikTIoUvckY/ZKKztruNRS1gqSgY0CSGKieBjtkVXBIR6AkAIBE&#10;ijhU0WFYeicvgL7uUuBxV+4nyiYvRtMrYK7TYlH+Cyge0ZRnJrxd+xHWAL8k9EV57f28SlBPPpTz&#10;i8vzuoE3EOF8+8adp/AuIkRh80XlXgCcs9EFRBWBCuYkOMkkjIRI0BNJDMxzcEg+zVPH5N4DDhua&#10;ezEqHxkG4smlAeKZSzW3ASXPmIzOWkXty4bkMbn3HEWZ0oZbjLzVFDxKCXiUeKimjHsWvbTMDFV0&#10;IFvPqbbF9Koqp12du97DBNwyQRr2Hz0GT0O9yrhQLFEMgOEDVFSugWgnaIIoYdFKJQ0bXGgGEtsH&#10;lL1XbX5H2X3t92uOzS0xBcKAiZCPlheqNN7xnrv0ZAM8uxEItIb7n/fmIYFSwynnSDriENhQI82g&#10;C5MqBZyYidEf8pZvP8EkqJn2nebANJ+VbT/z+HUgGID4b5tZT1byq9vP2dzPmL1sAglMsae+EwLK&#10;mnVISQpRw4HmA/1wCEMoGUFNdOKw6O2rP5Cn7dQfCPpb9SGWXlp97qUGGqIArCJ0cC5AhbBCIBWU&#10;DzL44M3j6h/r/YF19xXVF0QTwpNF0OMkxLESyGlFkYrB+KhwVCIdFMh97w+siDvvx2HVeKs+MPWX&#10;9r6wQKkJDD9V8oAPVBjkcIpISOG101hAEjyq/sBB6k79gQ3mK6ofLfRqUQHwcwrBD4GPNE0Gct/T&#10;AB1cxPpx9Y/NfRgGD+kPX1H9YYOJXa0/1t8Dq8NWYQDDg3DfTDV7mBk4gdlC7XoIOmg29SAmcAsD&#10;ZArT5MAlNKECGBOUCYJI4sonK6XVh7RpvyoMpA67tBhIW7ZmeoWqMGx8/OS4GJg4jym8HxcD5+QH&#10;cTGsaj8YF4pIrCIjyDEMDVKCCLHcGRSI8EpIg6GCPFouB6q9i4uBk5Ctme6mzwtQJeWFMdHDhCsl&#10;YIqMckCLSBHl0MoKAszRHE4I99NiYDXYqT+wGX1F9QO3MLDgEQFMwsQmYJhWC+bzn9pKA72GOvQ+&#10;HHHtW2Ag/u0s8OUBRtLKGnA1igRKIo9BIieIQTFyYBKJaG9vx/2ZrD/TAl9eCniAAeiZLYLzNQl8&#10;0cOxo87nVjpC+2CgxZSHjOGZFvjyGgbAP8Ew9IfREjhbtDJCFsDpDVEhOsmkC1Ye1MBnWuDIjpHd&#10;YREvUAaFknC+BY2S5T6PqDGUQRlzSMBhJhVeeH44on6mBY6shPzlLWAMsYEaBsDXH3UEmLRAq4iC&#10;o5oooqixh03jMy1wZN8oXt4CMBYBzBdwQK9pHppI6BwsfBKYAxjKxPmdWdNzLXBc6whDowwjLzo3&#10;yXwmn9YHT+HwXpKEoGNmCI4vYGLCA6PssHN+pgWOpMnqj7ZAP1Dbn6KdX2w44i+XNdzAWZ8SwtWS&#10;fswGV1yuu9FVM793h+nBO0Obi1D5xpDeXYMCie3q9mpVBIGb21Xt6hliR3DxKDdIzbsZJMpyXv1Q&#10;NvfEDb+sBYrD3RbQdnOOurVAb6/dvbC3/wcAAP//AwBQSwMEFAAGAAgAAAAhAGFM8Xj9AwAAqRAA&#10;AA4AAABkcnMvZTJvRG9jLnhtbOxY207sNhR9r9R/sPJecr9MxHCkQkFHqlp0TvsBxnEuUhKntpkZ&#10;/r7b206YwgwwVEV9gIfgON729vLyWhvOv+yGnmy4VJ0Y1154FniEj0xU3disvT//uP6p8IjSdKxo&#10;L0a+9h648r5c/PjD+XYqeSRa0VdcEphkVOV2Wnut1lPp+4q1fKDqTEx8hI+1kAPV8Cobv5J0C7MP&#10;vR8FQeZvhawmKRhXCnqv7EfvAueva87073WtuCb92oPcND4lPu/M0784p2Uj6dR2zKVB35HFQLsR&#10;Fl2muqKaknvZPZtq6JgUStT6jInBF3XdMY57gN2EwZPd3EhxP+FemnLbTAtMAO0TnN49LfttcytJ&#10;V629xCMjHeCIcFUSGmi2U1PCiBs5fZ9upeto7JvZ7a6Wg/kN+yA7BPVhAZXvNGHQGYdxlKSpRxh8&#10;i8JklRaJhZ21cDbP4lj7i4tM0yxMwtxGxkWYJVFsIv15Yd/kt6SznYBC6hEl9e9Q+t7SiSP4ymDg&#10;UIJ9WJRu+ahpI0aSWqBw0IKSKhUAdhSiIghWFoMZpTBJgjADhhqUinwVxThg2SotJ6n0DRcDMQ3Y&#10;mhj4bU+1SZGWdPOr0haaeRzgZBCxeWBLP/TcDO7Hb7yGM8cTMx142/hlL8mGwj2hjMHmkACwPo42&#10;o+qu75fAGJd9MdCNN6Ecb+IpwUsErixGvQQP3SjkodX7JeXajp8RsPs2EOjd3c6RHcmsyjtRPcDR&#10;St1fCisRdGStAIVgWiLZHK3MZfgAfmUzvy5bvpFAr+wkeoVRlIQxTAIsyuMEgwF+d6FCuHphDl/f&#10;SjJQYZPEJ8XczTiFYosunEQxo2doRtcSxHhRYKc+oIVWfa46CuMGklt2oEpfy0Win+hyEhRJANoC&#10;pAAxBlpg2CMvkixepTEYAEp0sopWKTIH9XWey+Vl7qNrHjW51127svkDsapmKCXvv1bK2Rt0PBPu&#10;t0/oJoH7+8QhD0xh3fdKsPsB9M6WE5AK1VDLqLablEdkWUE28msVmnYvsB2Z9l9gL9AfmzazbbQ1&#10;UMw9eNCsFuScX/3zfD9AVKAGs7T51jWtJj9LyjgpXhcWIgU4TZhBoQU/qALO6aM0iLIY5jWenoJz&#10;mcn2CFVEQeHMLMrjLA5mbGY2zS7l3EyaxDCv41pjrMhYHHoZuiu2DrjaC+Y0FxCHXc3u8aCrzYHH&#10;XS3C1F8Mfoer6d1sxEdd7SSB+QC6rWa6zR6GpYw5LKijXi+RogxcLLfccgX6p4EdqszewaZTDGyp&#10;PP5v/ApBWayezQSDHlfPvYlh8SrPoU6aqyR06kfx+qyS9sv//5hkroA5qRBHG4W/h/fN1dQi++/o&#10;E+XyH4aLvwEAAP//AwBQSwMEFAAGAAgAAAAhANIz3PkdAQAAZgMAABkAAABkcnMvX3JlbHMvZTJv&#10;RG9jLnhtbC5yZWxztJNdT8MgFIbvTfwPhHtLOz9jRndhY7LEG3X+gBNKWzLgVGBq/7246WITVr3Z&#10;JTzhPU9yXuaLD6PJm3ReoeW0yHJKpBVYK9ty+rK6P7uhxAewNWi0ktNBerooT0/mT1JDiI98p3pP&#10;Yor1nHYh9LeMedFJAz7DXtpIGnQGQjy6lvUg1tBKNsvzK+Z+Z9BylEmWNaduWZ9Tshr6OPnvbGwa&#10;JWSFYmOkDYkRrFbQOjCPGyXWz2HQMoaDa2Xg9Bt59rqHRRblKUt7zY7g9QADbkLCSW/BpE9xBJ8K&#10;AiRs6ng96XJ5wMUo4dBjEzKBhu3W9bWm63ETftZUOXiPPUwZ7MikxMUBiUQp/12cO9TofEJIbMHe&#10;h41+R/kJAAD//wMAUEsDBBQABgAIAAAAIQBlZHNM3QAAAAUBAAAPAAAAZHJzL2Rvd25yZXYueG1s&#10;TI9BS8NAEIXvgv9hGcGb3cS1UmM2pRT1VIS2gnibZqdJaHY2ZLdJ+u9dvehl4PEe732TLyfbioF6&#10;3zjWkM4SEMSlMw1XGj72r3cLED4gG2wdk4YLeVgW11c5ZsaNvKVhFyoRS9hnqKEOocuk9GVNFv3M&#10;dcTRO7reYoiyr6TpcYzltpX3SfIoLTYcF2rsaF1TedqdrYa3EceVSl+Gzem4vnzt5++fm5S0vr2Z&#10;Vs8gAk3hLww/+BEdish0cGc2XrQa4iPh90bv4UkpEAcNSi3mIItc/qcvvgEAAP//AwBQSwMEFAAG&#10;AAgAAAAhAA2pNCYIBAAA30EAABgAAABkcnMvZGlhZ3JhbXMvY29sb3JzMS54bWzsnF1vmzAUhu8n&#10;7T8g368kWTt1UWnVj0WqVE2T1l1PDhiCagyznTb997MNBpK1SQPOCKl7kwbEsXk4fn18fMjZxSLB&#10;ziOiLE6JB4ZHA+Ag4qdBTCIP/LqffDoFDuOQBBCnBHngGTFwcf7xw1kQJWM/xSllNyh0hBXCxuKY&#10;B2acZ2PXZf4MJZAdpRki4myY0gRy8ZVGbkDhk7CfYHc0GHxxgxhGFCagMAIbmEhgTIAzJ/GfOboN&#10;PDCnZJzEPk1ZGvIjP03cNAxjHxUfkHLZ9Il76ua34ELfR4SPfo/AubozHnOMnEeIPQDc/FCAmL98&#10;xIf8jvH8rPjf4c+ZIFSYAk5GY0F0KBqSJlwFrHYF488Y3U2xQ2AiLiNpgAZF62GM8TWmwriTID7z&#10;AEUZglychWPFFYmzeV90a7qF6tK8Xzgmb7SE+bDsZ3lVbgSFIfJ5bqegwRd32nJ5ZFJ2uzz0bflK&#10;BUHfeG5bf6thGFoMEMcR+S5colMWq87VnVvg7mHsx/h4RKQtCqkiEGczmCvIyUD8qZFfE5dCrw5B&#10;TbSkV/fyLkX1sxVVOcUeWwxhdJtEPzD020wuUkR4THhfNGTjmK/LO19UoUwepfDF1pGMmsIt6X9D&#10;VuOkp9ahX1gZGMfM4uk9hYSNbloEpcu68WUnsYcOW9/eVneBbRj9tFjVUrdcM1baWx7aWnynFmux&#10;7i8ZmsCqJWDYRgJEj1QeoArIt01V6AGuLbUdvhuDA76ociNGggMfYpzOZUZHpoUqEht7snrr1aVN&#10;IS6r5LrVYP8wQ8a4TaoBiaHFnK2HWXNfq8cibb2oFLStJwWJwWYDlDfYbIDCYLMBIIP0embjerHX&#10;UgrLpNzH2Dgd14XNSGBQfxydatVqoNFWtrtF2aneHRbKTjXzkFDuySJKpY5mMCi2u9elZHauAcbX&#10;WZWcDm/2Qk7fDe29UNwV2qdr0o399u29EOWDph1Gl77fYBEtI0QJprbj/nWNGzZfY//3qTF4MJ0U&#10;S8nEUl4p8DJOWe1LWl+W5YlVGZ1xypxeyhIuY5yPrWbkCe6VesGpFYxdCwZLcRy0Eeb2+eP+z20K&#10;YktJsBw9oDhetRj0FqIHVCw7ScUW5FPLGuPXItt6cdhup662Pdj5us94aKEDOPsAVRlB/x6gilns&#10;0+vp01Pi2aCowCYC5AtNevrVYfyLQb1C3CBdaxFvh7hBjtYi3g5xg8SsRfxmxKLMc5Y1L6KTsWP1&#10;EsNu41QtfP0LV4KHq/aYWbXDuG4XpkfpbzlM9UM1UvrBqQHOlTuXlZxLew8H4uTG4Ys6fHNKsm4P&#10;vbmH1++5fypC0eP9YnupfmEyNP+yqlyir+QRXmtk5+DblUCoNVX+mwbiZxnO/wIAAP//AwBQSwME&#10;FAAGAAgAAAAhAOWqnRv0AwAADVEAABwAAABkcnMvZGlhZ3JhbXMvcXVpY2tTdHlsZTEueG1s7Jzd&#10;btsgFMfvJ+0dLO5XJ+02VVGdqh+KVKmqqi57AIKxjYrBBZKmbz/AjtOpqep8KTjmJrGdHBz4wf8c&#10;DjgXl/OcBjMsJOEsAv2THggwQzwmLI3A3/HoxzkIpIIshpQzHIE3LMHl8Pu3izjNB1K9UXyLk0AX&#10;wuRAX4pAplQxCEOJMpxDecILzPSnCRc5VPpUpGEs4KsuPqfhaa/3O4wJTAXMQVUI3KCIHBIGgikj&#10;L1N8F0dgKtggJ0hwyRN1gnge8iQhCFdvUChz61/hefgyJejZViOUJC8oPgVDWzVFFMXBDNIIgLC8&#10;FGOJ/r+CoLqXqvxUHwfqrdBNVBYEgkIQ3aI9fSdTQmga7L2BRJjhs3h4AfXlHAuoDaSKABcq47pF&#10;ioygkeBMGWs4oCTN1BNJA0E0GZUJjB8VCGIi9Fl9g7rQGs/9hAZMlx8BxmPcq6pXf29/Ny/O4qrh&#10;1PxRVIe2qW112JPuNySeR+BM/yY4kEikkxsqAl0f3Ql1HfXrxLyaxtP1NwbmiwmhtLbtN7KtTIw1&#10;ThKM1Jr2tZG9v0ZS2+eEcVH9Bt3hsamA7TRU9asfnpTfr3pA1QC2N9hjzafsQIuzihZlD5qXqZ9F&#10;uf/O4nmVHW1DXjPMPLEVI8wozteje4MRpuZbjjCoJdVZZMYPfd1sXRNF48K8JLbFhRlai3jKBxxl&#10;sNMsYNlADrcOOAwtE4r5cGMZ3rlN66en1ZJgPknv8vSRQuS9Vy1tu9RDE7nXM973x5/Nrmzs55lU&#10;U2o3mEz8IDGJjRVzqN24obUHiSSTsYBMnt66GHM3m1h2bYaUpH88tb0Oo3Jevttk38RTK7O6exO/&#10;fVBb6GPfSX1s5jRW62Mzbf08rd7Mvg47DJwq7VpGhWVafW2HhSClfKocnBa1P523NgwopTL9wOcT&#10;2pBPMLRcjPL84mA5gMxK+3Ip19DymdW25MENLZ9ZbRMtn1ltC60CipvM4SyF91+r/Nd7at6PtXGs&#10;eX/WRmrer7WPmpvZpW0SGs2yQ85ll5ZOq3/rotPqOBIXPVLHkbjobjqIJEmvEHIxubcNi2bLG845&#10;EcTZyOP4+CBGs5hg5ytGdh+QHx0fnos5EA4lrsymfEeBNJOc1SuqzWydk6uJ1ypntEpySmLvPFZs&#10;ETmQWlkgLgtWB+Mry+Taq5YzqmUnHyOuN+a8Pjj69FYHh8ki7vVg7MPk7vgUG3B5Ko5RsSJmogzX&#10;NrN1ULosC1Nvz2K5sfBAEbBlcWyJ95ZO1S2LY8u4t5SFfp4jKxyUqGYycVQZrPj52sNwJ7/rYTg0&#10;M3dTpNq/ZXLtZ2UEno3nR+Yvmvmaw654LP80QP+L4fAfAAAA//8DAFBLAwQUAAYACAAAACEAFUBM&#10;faEJAACRTQAAGAAAAGRycy9kaWFncmFtcy9sYXlvdXQxLnhtbOxc23IbNxJ936r8w9S8W7xJsqwy&#10;7UrieHerZGfL66R2H8EZkJzUXBgMKFP5+jSuc+smZyg6tiM+iZwBGkDj9OlGo6mXr3dZGtxzUSZF&#10;Pg8nF+Mw4HlUxEm+moe/fHz77CYMSsnymKVFzufhAy/D16+++8fLeJXdpuyh2Mo3fBmAlLy8hWfz&#10;cC3l5nY0KqM1z1h5UWx4Dm+XhciYhK9iNYoF+wTys3Q0HY+vR3HCVoJloRXCjhCRsSQPg22e/L7l&#10;/47n4Vbkt1kSiaIslvIiKrJRsVwmEbd/mJBq6KvRzcgsYbTiTEzCV3pVMpEpD+5ZOg/DkXkU8zJq&#10;PomYvCuleQufA/mwAe0InjIJmizXySYMNiKZh7PxeOzEVA03ooh4Wdo20xu0UfQQpdw2mVzaJiOl&#10;+ProJcs2b5hkwbbksBWwiXYdMTx8V8Q8NbPcqAnb9SxW9sOndZFy+Kyl1jro706y6V/Kh5SrgaxK&#10;EOluoCBTw6qNADgZzcRF5LSwkdX7CfZwqh7qGeg5G6nRLq8UvssrETMAqIjsYLBRUn2c6Ic/CzMF&#10;9dR+tusGaZWES0zCtJIAwpoSzB7UJtRTn00NRqn4PPtmBRu9GYC/hw0JcpYBRsEaNkWZSG5hcs9E&#10;pdj1O7YzQJ+5nWF5kt3dA0kog0jvU/dc8DL5g/8LqCHlpXnLdyySfvPqglm6skBoD79hYPv2HROh&#10;EaRhobUMHc06yjXbcEsRog9FGIt/U0TbjOfa3q9HdfsE4xO3izTZgJmbIVj8mzERg341oHmxgbX+&#10;vHTQWRdF6ZT5HlQ6tt2TpdWwegiYYbukBHWvwYLlR00POexCGCy3eQTPcxkGBQyewk64VZvhIiAQ&#10;WdsU/dWqCDgle1vk8r9/gKACFNGVr4Ty37dW6PWV2zAj1sr5VOsOctSU56FhwUDwpZmvagQ7CmZ8&#10;cYWLgcX5WTxCTDpQzBifDWh00GwIMbRugGiUJfn9cpCo7xCtkj69aU343tj2zDRnatdQnwutECcN&#10;WwG9/riUj1h/n97AAMQW+t7Y+q9uUJTT6+9KU/u2H+wQqECUoqcH/kB/MnYDlpXzSBYQQjSMB2b6&#10;1tmo+dywM2+oZtzJhfeGDVN1gPocY46JMWkIKL7BdmCGm6SbvOoGmqutvy1or7J0d7s71+hW04YD&#10;fTGUL+xWHpiZmnd9YOP7K4bW35OlYe6GC4AIoqcLqNh6an3J2QUcckiXON5oi8dhO8XF0Ph3xOlc&#10;NgYtGvR9etNI9r0xA3x+rAtAzRkXRqvF86kOE/cTWdfi+vQ+0jO8OKlneI7D5ewZ4PisthUD5lft&#10;GfAZ45jp6TGUkViPgcshrQg8BqbAS9R/kSQzSApJNoSUiT8XNmIUknYpMQP5Zeqp7xh+6dWb1oQf&#10;G9uc6VCF7JU2HoqYPsxJI6VPb1ovvjemF9wF0DjpClPTtnY0w5V8mHZb8IOJkgE5NG0F5M+OjMgH&#10;DAoHhtaggyPy6al4tyNor7a0E68Hxp3DJw0ccsY409GgoQSNtaC9oTpPG0mc2TnwNjRRO6ER3ggP&#10;gchNap2JnUkT8TvpGyeeN4/xAL16k4CtemNMd9rAGzcBWi2eN49SS5/egjwo+96YWk4beL/AUXfY&#10;A7Tgt4/TumQMDgAf17nUc07GpIePyMmgoe4Mj38WJAQbHmCNBsqk7bT8tGcmVIrbce336omsQVJI&#10;iiGknCjcJtLDtGYeRbbfTrg9xeFG68Uz3jFsO+3Tm0aI742x7UnD7atzuE1DoME4qpk7o+z3FF3e&#10;aAva55p0bO5GGki2qi+WpSQjts5BwA1M3LKQuoKreQyrl7jVkQw7TAxpQISY2UDTwW2D1oHc4VqY&#10;4ikQWgsDBUVS/I9ym7OGLNNyH/zwNUO///ceAVoOH4HW6qMc1KxPbxpHvjcGblxVpK1VU8GEDb2d&#10;mHkfcYx/6tWbVosfG1sJEdjReulKU5ZhuZa4uD98GmhxwH5E+tQMxp7OTokTwICBuseOwTmgWduX&#10;OEUNzb13BO3VkPZpx+WAOgO5GRP1KjRQGkuvYcSEzmgOSOV+bIVZpKt5zO2t2Ka8qpGD2+qfWLSu&#10;1fRc0he6UM1TFd51Sq5sXY2uoLtbQBmVKgRyZXr1Mqmoqr/yXmmxTVMuf8rZIuVx7dZRr6zeuaqx&#10;Ana3hUu14iq5+z6H1YpfuZA/gp40Q2RJrGIDLatVamXq9tTUX7jSzC9Td2Vv0UueLptxTFW21qh5&#10;ecfEquZyGxVTFqxeuY1LjMXRPdOje4q+PdtAVulWC9gKvUiRmN7mK0ed79n7MMjYbh6qT27nvRw9&#10;SAVfI7j6bm1Bw9k5QdOmwl65cZtkKvYMjASUx3w2FAXrJOb/5AUUHzujOlDKtw9SluwrMhigFOe0&#10;nqhSDJnWGPMKK428pmm0VRq56pRG4lhULqAi1+Xq+yhyQKgTZI1dfUn2qdi1lD9onoZK2Xp1IE2s&#10;otjm8YfPaRYWhLqo1X8OkhiMH0IOzQs20DCztA31F227ptNGF79ai9HRTqOctREbHc/IeNjch5Hx&#10;nn0YGe/Zh5F1T62oVqGWZ1JHzydnZD2qqzdrXWI994zuwhrd2kYyZju7Yc0NbY8lRDWQmTwc3UCj&#10;ygC/regG6Mj8euUc3RDFoH1sCY+o+tiS7vllbEkZKepRfAbb8qb/9cJTjm58+vqJKqUT3bzAopsJ&#10;/OSpZ9lvz/BGp2Mrdj2HN93f7FhExr+dwxt30htf/O3Cm0nNVdi0TZ/4ZgLBCWWRKsCBVN3hAAca&#10;VSZYD3Dok68oQPgzKCCwMaA6Nn/FwcYjzr36OgFXD3H+8uHCqc5fx2W3vqG0hKG4Rr5K9s0ddUrz&#10;+pyr/BY1xnx6saC/oXmiYQ8aIPuroieqlE4sCLcNRhWNn4BN9lwZHJfr0vcmFdWeg8FzMBj24eS/&#10;XzCoy21M3mBIMIhmn8tk8VGwvAz1VcIdK6X+qv9/xf7YEJyj/+lvZZZO3vSNy0NXYaLqgVzPqccf&#10;4L+p2MxstBX33N2k1P9Hgrt3MQncxlWMjeDqrd2FRK21e4S0XvDVfyQowV0NfsAmwPO4aiR/lMIn&#10;HdELRL3cbynDBjUnev1wkG/ktm0U725OiddKhUzfqXaCLqU482pPtguG1G8rr2sfHEjiTp5jhxyH&#10;QwzXvXK7Ht6NBK8T+5fA2+fiEMA6LFfw9kkqpHUb3ndug+sW04A3XI/rRnpLzvCeh18M3uglhcMh&#10;Be+DJ3sP78bx3on9S+DtjxcIYLvw9nE30voMb/gXNl87e+Pkbtge/nvXqz8BAAD//wMAUEsDBBQA&#10;BgAIAAAAIQDDY4EKUAUAAGMVAAAZAAAAZHJzL2RpYWdyYW1zL2RyYXdpbmcxLnhtbOxY3W/bNhB/&#10;H7D/QdC7apESKdGoU8gfKQoUXbCkwF4ZibK1SZRG0k7SYf/7jqQc20m7tAHahyJ+kEnqeLw73u8+&#10;9PrNbdcGO6F008tZiF7FYSBk2VeNXM/Cj1fnUR4G2nBZ8baXYhbeCR2+Ofv1l9eVHqaV4jdAGAAP&#10;qafVupuFG2OG6WSiy43ouH7VD0LC27pXHTcwVevJuKlrJziO6aRq+FrxLtwz0cMjJl1Tql73tXlV&#10;9t2kr+umFHs2lkn+kAl/xOJpOTreyPDMqaWHKyWEH8vdWzVcDhfKT8sPuwsVNNUsBENJ3oFFwsn9&#10;q5EUFibWPA/2rj2jkVwPQddXon0HvP6JYzJnWZ5GOE+KKMVFGuV5lkQJWSyLfElihPN/R+nk7mvF&#10;sXQHWQ67tFOHT29r1Z295lOwaHALl48TmjAaBnezMGUoJciqxqfi1gQlvM8yjHNQu4T349hyP/AZ&#10;lDZvRd8FdjAL14IrBkLzKd+918bT7mnssu7bpjpv2tZNrMeIRauCHW9nIS9LIQ122zdb8RuI6NZj&#10;L5Pm5uFSu+0eLvF22PDTRRDX+aY9yQl/IkQrgxswBIuJ1ZODK9YtNzDsBrgmLddhwNs1AKU0yol2&#10;svuesRe1NegHi2+Nu+R64893snlzdY0RKmgbAGge259dBlO00l1wXYvSjFdkHdc7iBuZuxaQYCl/&#10;FzU4PvhB4jUv1fraXpdyWIBoASa7ts89a9hgd9Zwwfd7vUX0E3vHLQfZvnG/cArtz++lud/fNbIf&#10;b+7U3+xlecFrTz9iWHsDWFuY23lf3VmhruEfwoAeyvMGTP6ea3PBFUQdMAHEUvD9Ta8+hcGNsi6k&#10;/95yJcKgfSc1OFeMKJCZ44k6nlwfT+S2W/QABwRReCj9EGewn8sSzvCOOE4Wxl2FFVD2xdb0dTOC&#10;zstrX7TaXFqNQFU+HdwDFOm4eu+Eb3dwFnBvZAXoc8ODvweVqK/49eUncAFCKDiR4ygvh9IOQL6L&#10;0njXYyc+diCYe5c4Jt37C6wd3ha1ecgyIQe3BdqR4nr7AdKSv7gxqim7U4FWLbc5TMio+AjWA6nB&#10;9Z2LgjH/EsqmO0geYVA1ykBIGyOLObtQvDSQYixAQAx4Akt4grlcWN/7gfeJPx4E0YQhSpgLojTD&#10;CUk9AvdBNKUogzUXRCHYMpo7tzvm5Q7RcJoD4HGaKAg6X+arZUQRW0Upi+dRkS3nUb7C8ziL53Dy&#10;6runCUrSDBOnIMpSRJJTBSlNEYIkYrMEZYym2YirfbbZZ4CjLEGdJ71kiR+T5F6yhI8XL1niJUs8&#10;P0tcbUSv7p6VI3KMGIK+CiJkkmaEsdMImmCWJZCXbARNCM4I+YYUsUqynKVFHC2KHEfpHKMoZ2gR&#10;LZdJukhWC1ok7LunCIQxzmyVYzXIKcH0VEOWMiixvYbj2EPyCzmibFS5bbkqlOpvDrnCJvp1NbZh&#10;vPoT8nrdtVCGQacQpHnmUuspCT4mSRCmYGhXCx3zSY6JMLQ6hOLHVJDED6chkmOSkM+cCGoeyAhl&#10;+zLTZTtfV4xtk6t4vrIlMo0cSy2ow3w5z6c/sk+ywsreNm/+5p7VSfgK8qluwLUe9ryfopP4cnWX&#10;pCRLznEcFavFMkpXaR6x+DyPlhglq4JmlCXfqboLVA/FPoavDDEivhjr/TcBQBFDgAcAMmKUohEH&#10;+2o2QznGADv3ScCP/xfIrajN4hlgpin5DAJPwJxiBr/HMD0BM4pTiIZ4rMmPMX+K5jSHMBqPUeuY&#10;7ATNGQRneyD0Bi9otg2Ui2BP9PY/KZpHWPsPh24yfuc8+w8AAP//AwBQSwECLQAUAAYACAAAACEA&#10;YCY3KFwBAAB2BAAAEwAAAAAAAAAAAAAAAAAAAAAAW0NvbnRlbnRfVHlwZXNdLnhtbFBLAQItABQA&#10;BgAIAAAAIQA4/SH/1gAAAJQBAAALAAAAAAAAAAAAAAAAAI0BAABfcmVscy8ucmVsc1BLAQItABQA&#10;BgAIAAAAIQDaCduggggAAGAmAAAWAAAAAAAAAAAAAAAAAIwCAABkcnMvZGlhZ3JhbXMvZGF0YTEu&#10;eG1sUEsBAi0AFAAGAAgAAAAhAGFM8Xj9AwAAqRAAAA4AAAAAAAAAAAAAAAAAQgsAAGRycy9lMm9E&#10;b2MueG1sUEsBAi0AFAAGAAgAAAAhANIz3PkdAQAAZgMAABkAAAAAAAAAAAAAAAAAaw8AAGRycy9f&#10;cmVscy9lMm9Eb2MueG1sLnJlbHNQSwECLQAUAAYACAAAACEAZWRzTN0AAAAFAQAADwAAAAAAAAAA&#10;AAAAAAC/EAAAZHJzL2Rvd25yZXYueG1sUEsBAi0AFAAGAAgAAAAhAA2pNCYIBAAA30EAABgAAAAA&#10;AAAAAAAAAAAAyREAAGRycy9kaWFncmFtcy9jb2xvcnMxLnhtbFBLAQItABQABgAIAAAAIQDlqp0b&#10;9AMAAA1RAAAcAAAAAAAAAAAAAAAAAAcWAABkcnMvZGlhZ3JhbXMvcXVpY2tTdHlsZTEueG1sUEsB&#10;Ai0AFAAGAAgAAAAhABVATH2hCQAAkU0AABgAAAAAAAAAAAAAAAAANRoAAGRycy9kaWFncmFtcy9s&#10;YXlvdXQxLnhtbFBLAQItABQABgAIAAAAIQDDY4EKUAUAAGMVAAAZAAAAAAAAAAAAAAAAAAwkAABk&#10;cnMvZGlhZ3JhbXMvZHJhd2luZzEueG1sUEsFBgAAAAAKAAoAmwIAAJM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wKpxQAAANoAAAAPAAAAZHJzL2Rvd25yZXYueG1sRI9Ba8JA&#10;FITvQv/D8gpeRDe2WCW6kVIpSA9CtYjHR/aZhGTfprurSfvru4LQ4zAz3zCrdW8acSXnK8sKppME&#10;BHFudcWFgq/D+3gBwgdkjY1lUvBDHtbZw2CFqbYdf9J1HwoRIexTVFCG0KZS+rwkg35iW+Lona0z&#10;GKJ0hdQOuwg3jXxKkhdpsOK4UGJLbyXl9f5iFBx3x2/57Pz8NJr+1vaj32y7zUGp4WP/ugQRqA//&#10;4Xt7qxXM4HYl3gCZ/QEAAP//AwBQSwECLQAUAAYACAAAACEA2+H2y+4AAACFAQAAEwAAAAAAAAAA&#10;AAAAAAAAAAAAW0NvbnRlbnRfVHlwZXNdLnhtbFBLAQItABQABgAIAAAAIQBa9CxbvwAAABUBAAAL&#10;AAAAAAAAAAAAAAAAAB8BAABfcmVscy8ucmVsc1BLAQItABQABgAIAAAAIQA3cwKpxQAAANoAAAAP&#10;AAAAAAAAAAAAAAAAAAcCAABkcnMvZG93bnJldi54bWxQSwUGAAAAAAMAAwC3AAAA+QI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7B62" w:rsidRPr="003A7604" w:rsidRDefault="00747B62" w:rsidP="003A7604">
                        <w:pPr>
                          <w:pStyle w:val="Normalweb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KlwgAAANoAAAAPAAAAZHJzL2Rvd25yZXYueG1sRI9Bi8Iw&#10;FITvgv8hPMGbpvagbjUtq+JSj9v1Bzyat22xeSlN1Oqv3wjCHoeZ+YbZZoNpxY1611hWsJhHIIhL&#10;qxuuFJx/jrM1COeRNbaWScGDHGTpeLTFRNs7f9Ot8JUIEHYJKqi97xIpXVmTQTe3HXHwfm1v0AfZ&#10;V1L3eA9w08o4ipbSYMNhocaO9jWVl+JqFLSr+OOZf6133SUa4sLtn8dTflBqOhk+NyA8Df4//G7n&#10;WsESXlfCDZDpHwAAAP//AwBQSwECLQAUAAYACAAAACEA2+H2y+4AAACFAQAAEwAAAAAAAAAAAAAA&#10;AAAAAAAAW0NvbnRlbnRfVHlwZXNdLnhtbFBLAQItABQABgAIAAAAIQBa9CxbvwAAABUBAAALAAAA&#10;AAAAAAAAAAAAAB8BAABfcmVscy8ucmVsc1BLAQItABQABgAIAAAAIQDNHZKlwgAAANoAAAAPAAAA&#10;AAAAAAAAAAAAAAcCAABkcnMvZG93bnJldi54bWxQSwUGAAAAAAMAAwC3AAAA9gI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7B62" w:rsidRPr="003A7604" w:rsidRDefault="00747B62" w:rsidP="003A7604">
                        <w:pPr>
                          <w:pStyle w:val="Normalweb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13095;top:16126;width:29114;height:198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K8nwwAAANoAAAAPAAAAZHJzL2Rvd25yZXYueG1sRI9Bi8Iw&#10;FITvgv8hPMGbpnpQ6RplW9nFg3uwKou3R/O2LTYvpYla/71ZEDwOM/MNs1x3phY3al1lWcFkHIEg&#10;zq2uuFBwPHyNFiCcR9ZYWyYFD3KwXvV7S4y1vfOebpkvRICwi1FB6X0TS+nykgy6sW2Ig/dnW4M+&#10;yLaQusV7gJtaTqNoJg1WHBZKbCgtKb9kV6MgSvZue0qS37TY5d8/6fW88YezUsNB9/kBwlPn3+FX&#10;e6sVzOH/SrgBcvUEAAD//wMAUEsBAi0AFAAGAAgAAAAhANvh9svuAAAAhQEAABMAAAAAAAAAAAAA&#10;AAAAAAAAAFtDb250ZW50X1R5cGVzXS54bWxQSwECLQAUAAYACAAAACEAWvQsW78AAAAVAQAACwAA&#10;AAAAAAAAAAAAAAAfAQAAX3JlbHMvLnJlbHNQSwECLQAUAAYACAAAACEAu0yvJ8MAAADaAAAADwAA&#10;AAAAAAAAAAAAAAAHAgAAZHJzL2Rvd25yZXYueG1sUEsFBgAAAAADAAMAtwAAAPcCAAAAAA=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z7wAAAANoAAAAPAAAAZHJzL2Rvd25yZXYueG1sRE9Ni8Iw&#10;EL0L+x/CLHgRTVWUtWssUhTEg6IruMehmW3LNpPSpFr/vTkIHh/ve5l0phI3alxpWcF4FIEgzqwu&#10;OVdw+dkOv0A4j6yxskwKHuQgWX30lhhre+cT3c4+FyGEXYwKCu/rWEqXFWTQjWxNHLg/2xj0ATa5&#10;1A3eQ7ip5CSK5tJgyaGhwJrSgrL/c2sUHAd7b8t0v2mn1xmmx9nhd5GSUv3Pbv0NwlPn3+KXe6cV&#10;hK3hSrgBcvUEAAD//wMAUEsBAi0AFAAGAAgAAAAhANvh9svuAAAAhQEAABMAAAAAAAAAAAAAAAAA&#10;AAAAAFtDb250ZW50X1R5cGVzXS54bWxQSwECLQAUAAYACAAAACEAWvQsW78AAAAVAQAACwAAAAAA&#10;AAAAAAAAAAAfAQAAX3JlbHMvLnJlbHNQSwECLQAUAAYACAAAACEAASQc+8AAAADaAAAADwAAAAAA&#10;AAAAAAAAAAAHAgAAZHJzL2Rvd25yZXYueG1sUEsFBgAAAAADAAMAtwAAAPQC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gbXwwAAANoAAAAPAAAAZHJzL2Rvd25yZXYueG1sRI/BboMw&#10;EETvlfIP1kbqrTHl0BIag5pUVPQYkg9Y4S2g4DXCTqB8fV2pUo6jmXmj2eWz6cWNRtdZVvC8iUAQ&#10;11Z33Cg4n4qnBITzyBp7y6Tghxzk2ephh6m2Ex/pVvlGBAi7FBW03g+plK5uyaDb2IE4eN92NOiD&#10;HBupR5wC3PQyjqIXabDjsNDiQIeW6kt1NQr613i7lJ/JfrhEc1y5w1J8lR9KPa7n9zcQnmZ/D/+3&#10;S61gC39Xwg2Q2S8AAAD//wMAUEsBAi0AFAAGAAgAAAAhANvh9svuAAAAhQEAABMAAAAAAAAAAAAA&#10;AAAAAAAAAFtDb250ZW50X1R5cGVzXS54bWxQSwECLQAUAAYACAAAACEAWvQsW78AAAAVAQAACwAA&#10;AAAAAAAAAAAAAAAfAQAAX3JlbHMvLnJlbHNQSwECLQAUAAYACAAAACEAvIIG18MAAADaAAAADwAA&#10;AAAAAAAAAAAAAAAHAgAAZHJzL2Rvd25yZXYueG1sUEsFBgAAAAADAAMAtwAAAPcC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7B62" w:rsidRPr="003A7604" w:rsidRDefault="00747B62" w:rsidP="003A7604">
                        <w:pPr>
                          <w:pStyle w:val="Normalweb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jgawwAAANsAAAAPAAAAZHJzL2Rvd25yZXYueG1sRI/BbsJA&#10;DETvlfiHlZG4lQ05UBpYEFCB0mNTPsDKmiQi642yWwh8fX1A4mZrxjPPq83gWnWlPjSeDcymCSji&#10;0tuGKwOn38P7AlSIyBZbz2TgTgE269HbCjPrb/xD1yJWSkI4ZGigjrHLtA5lTQ7D1HfEop197zDK&#10;2lfa9niTcNfqNEnm2mHD0lBjR/uaykvx5wy0H+nnIz8udt0lGdIi7B+H7/zLmMl42C5BRRriy/y8&#10;zq3gC738IgPo9T8AAAD//wMAUEsBAi0AFAAGAAgAAAAhANvh9svuAAAAhQEAABMAAAAAAAAAAAAA&#10;AAAAAAAAAFtDb250ZW50X1R5cGVzXS54bWxQSwECLQAUAAYACAAAACEAWvQsW78AAAAVAQAACwAA&#10;AAAAAAAAAAAAAAAfAQAAX3JlbHMvLnJlbHNQSwECLQAUAAYACAAAACEA+7I4GsMAAADbAAAADwAA&#10;AAAAAAAAAAAAAAAHAgAAZHJzL2Rvd25yZXYueG1sUEsFBgAAAAADAAMAtwAAAPcC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47B62" w:rsidRPr="003A7604" w:rsidRDefault="00747B62" w:rsidP="003A7604">
                        <w:pPr>
                          <w:pStyle w:val="Normalweb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Rubrik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Rubrik3"/>
      </w:pPr>
      <w:r>
        <w:t>Windows</w:t>
      </w:r>
    </w:p>
    <w:p w:rsidR="00976D7B" w:rsidRDefault="00976D7B" w:rsidP="00976D7B">
      <w:pPr>
        <w:pStyle w:val="Liststycke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stycke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stycke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stycke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Rubrik3"/>
      </w:pPr>
      <w:r>
        <w:t>Mac</w:t>
      </w:r>
    </w:p>
    <w:p w:rsidR="00976D7B" w:rsidRDefault="00976D7B" w:rsidP="00976D7B">
      <w:pPr>
        <w:pStyle w:val="Liststycke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stycke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stycke"/>
        <w:numPr>
          <w:ilvl w:val="0"/>
          <w:numId w:val="13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Rubrik3"/>
      </w:pPr>
      <w:r>
        <w:t>Linux</w:t>
      </w:r>
    </w:p>
    <w:p w:rsidR="00976D7B" w:rsidRDefault="00976D7B" w:rsidP="00976D7B">
      <w:pPr>
        <w:pStyle w:val="Liststycke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stycke"/>
        <w:numPr>
          <w:ilvl w:val="0"/>
          <w:numId w:val="14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Rubrik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 xml:space="preserve">Every time you see a box with this icon: </w:t>
      </w:r>
      <w:r>
        <w:rPr>
          <w:noProof/>
          <w:lang w:val="sv-SE" w:eastAsia="sv-SE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sv-SE" w:eastAsia="sv-SE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42561320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Rubrik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0E3141" w:rsidP="00540C3A">
      <w:hyperlink r:id="rId17" w:history="1">
        <w:r w:rsidR="000A76D4" w:rsidRPr="00AF1F29">
          <w:rPr>
            <w:rStyle w:val="Hyperlnk"/>
          </w:rPr>
          <w:t>http://fsharpworkshop.com/</w:t>
        </w:r>
      </w:hyperlink>
    </w:p>
    <w:p w:rsidR="000A76D4" w:rsidRDefault="000E3141" w:rsidP="00540C3A">
      <w:hyperlink r:id="rId18" w:history="1">
        <w:r w:rsidR="000A76D4" w:rsidRPr="00AF1F29">
          <w:rPr>
            <w:rStyle w:val="Hyperl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Rubrik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 xml:space="preserve">Jorge </w:t>
      </w:r>
      <w:proofErr w:type="spellStart"/>
      <w:r>
        <w:t>Fioranelli</w:t>
      </w:r>
      <w:proofErr w:type="spellEnd"/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Rubrik2"/>
      </w:pPr>
      <w:r>
        <w:lastRenderedPageBreak/>
        <w:t>Before we start</w:t>
      </w:r>
    </w:p>
    <w:p w:rsidR="00D14C34" w:rsidRDefault="00D14C34" w:rsidP="00D14C34">
      <w:pPr>
        <w:pStyle w:val="Rubrik4"/>
      </w:pPr>
      <w:r>
        <w:t>Visual Studio Users (Windows)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a :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Rubrik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a :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Rubrik4"/>
      </w:pPr>
      <w:r>
        <w:t>Atom / Visual Studio Code Users (Windows, Mac or Linux)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stycke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a :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Rubrik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stycke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stycke"/>
        <w:numPr>
          <w:ilvl w:val="0"/>
          <w:numId w:val="4"/>
        </w:numPr>
      </w:pPr>
      <w:r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B62" w:rsidRDefault="00747B6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47B62" w:rsidRDefault="00747B6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stycke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stycke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FF5332">
        <w:t>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Rubrik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stycke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stycke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stycke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p w:rsidR="00C4067E" w:rsidRPr="00EE7E6E" w:rsidRDefault="00C4067E" w:rsidP="00C4067E"/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sv-SE" w:eastAsia="sv-SE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 xml:space="preserve">called customer1 </w:t>
      </w:r>
      <w:r w:rsidR="00DE3F0C">
        <w:t xml:space="preserve">and </w:t>
      </w:r>
      <w:r w:rsidR="00300248">
        <w:t>execute it in</w:t>
      </w:r>
      <w:r w:rsidR="00DE3F0C">
        <w:t xml:space="preserve"> the F# I</w:t>
      </w:r>
      <w:r w:rsidR="00F02768">
        <w:t>nteractive.</w:t>
      </w:r>
      <w:r>
        <w:t xml:space="preserve"> Use the following values:</w:t>
      </w:r>
    </w:p>
    <w:p w:rsidR="00FF5BD2" w:rsidRDefault="00FF5BD2" w:rsidP="00FF5BD2">
      <w:pPr>
        <w:pStyle w:val="Liststycke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stycke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stycke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1" w:name="_MON_1513529511"/>
    <w:bookmarkEnd w:id="11"/>
    <w:p w:rsidR="00F02768" w:rsidRDefault="00F02768" w:rsidP="005448BB">
      <w:pPr>
        <w:spacing w:after="0"/>
      </w:pPr>
      <w:r>
        <w:object w:dxaOrig="9026" w:dyaOrig="714">
          <v:shape id="_x0000_i1026" type="#_x0000_t75" style="width:453.4pt;height:33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42561321" r:id="rId20"/>
        </w:object>
      </w:r>
    </w:p>
    <w:p w:rsidR="00FF5BD2" w:rsidRDefault="00FF5BD2">
      <w:r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sv-SE" w:eastAsia="sv-SE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4</w:t>
      </w:r>
      <w:r w:rsidRPr="00403D12">
        <w:rPr>
          <w:b/>
        </w:rPr>
        <w:t>.</w:t>
      </w:r>
      <w:r>
        <w:t xml:space="preserve"> Create another C</w:t>
      </w:r>
      <w:r w:rsidR="00DE3F0C">
        <w:t>ustomer</w:t>
      </w:r>
      <w:r>
        <w:t xml:space="preserve"> called customer2</w:t>
      </w:r>
      <w:r w:rsidR="00DE3F0C">
        <w:t xml:space="preserve"> and </w:t>
      </w:r>
      <w:r w:rsidR="00E8352D">
        <w:t>execute it in</w:t>
      </w:r>
      <w:r w:rsidR="00DE3F0C">
        <w:t xml:space="preserve"> the F# Interactive.</w:t>
      </w:r>
      <w:r>
        <w:t xml:space="preserve"> Use the following values:</w:t>
      </w:r>
    </w:p>
    <w:p w:rsidR="00FF5BD2" w:rsidRDefault="00FF5BD2" w:rsidP="00FF5BD2">
      <w:pPr>
        <w:pStyle w:val="Liststycke"/>
        <w:numPr>
          <w:ilvl w:val="0"/>
          <w:numId w:val="17"/>
        </w:numPr>
        <w:spacing w:after="0"/>
      </w:pPr>
      <w:r>
        <w:t>Id = 2</w:t>
      </w:r>
    </w:p>
    <w:p w:rsidR="00FF5BD2" w:rsidRDefault="00FF5BD2" w:rsidP="00FF5BD2">
      <w:pPr>
        <w:pStyle w:val="Liststycke"/>
        <w:numPr>
          <w:ilvl w:val="0"/>
          <w:numId w:val="17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stycke"/>
        <w:numPr>
          <w:ilvl w:val="0"/>
          <w:numId w:val="17"/>
        </w:numPr>
        <w:spacing w:after="0"/>
      </w:pPr>
      <w:r>
        <w:t>Credit = 0M</w:t>
      </w:r>
    </w:p>
    <w:p w:rsidR="00FF5BD2" w:rsidRDefault="00FF5BD2" w:rsidP="00FF5BD2">
      <w:pPr>
        <w:pStyle w:val="Liststycke"/>
        <w:spacing w:after="0"/>
      </w:pPr>
    </w:p>
    <w:bookmarkStart w:id="12" w:name="_MON_1513530046"/>
    <w:bookmarkEnd w:id="12"/>
    <w:p w:rsidR="00DE3F0C" w:rsidRDefault="00DE3F0C" w:rsidP="005448BB">
      <w:pPr>
        <w:spacing w:after="0"/>
      </w:pPr>
      <w:r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42561322" r:id="rId22"/>
        </w:object>
      </w:r>
    </w:p>
    <w:p w:rsidR="00DE3F0C" w:rsidRDefault="00DE3F0C" w:rsidP="005448BB">
      <w:pPr>
        <w:spacing w:after="0"/>
      </w:pPr>
    </w:p>
    <w:p w:rsidR="00540C3A" w:rsidRDefault="00540C3A" w:rsidP="00FF5BD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sv-SE" w:eastAsia="sv-SE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5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Rubrik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stycke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proofErr w:type="spellStart"/>
      <w:r>
        <w:t>spendings</w:t>
      </w:r>
      <w:proofErr w:type="spellEnd"/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proofErr w:type="spellStart"/>
      <w:r w:rsidR="00AC31E5" w:rsidRPr="00AC31E5">
        <w:t>spendings</w:t>
      </w:r>
      <w:proofErr w:type="spellEnd"/>
      <w:r w:rsidR="00AC31E5" w:rsidRPr="00AC31E5">
        <w:t>)</w:t>
      </w:r>
    </w:p>
    <w:p w:rsidR="00AC31E5" w:rsidRDefault="00AC31E5" w:rsidP="00AC31E5">
      <w:pPr>
        <w:pStyle w:val="Liststycke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proofErr w:type="spellStart"/>
      <w:r>
        <w:t>spendings</w:t>
      </w:r>
      <w:proofErr w:type="spellEnd"/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p w:rsidR="00C4067E" w:rsidRDefault="00C4067E" w:rsidP="00C4067E"/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sv-SE" w:eastAsia="sv-SE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403D12" w:rsidP="005448BB">
      <w:pPr>
        <w:spacing w:after="0"/>
      </w:pPr>
      <w:r>
        <w:rPr>
          <w:b/>
        </w:rPr>
        <w:t>2.3</w:t>
      </w:r>
      <w:r w:rsidR="004546E0" w:rsidRPr="00403D12">
        <w:rPr>
          <w:b/>
        </w:rPr>
        <w:t>.</w:t>
      </w:r>
      <w:r w:rsidR="004546E0">
        <w:t xml:space="preserve"> Open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 and assign the result to </w:t>
      </w:r>
      <w:r w:rsidR="00001C62">
        <w:t xml:space="preserve">a value called </w:t>
      </w:r>
      <w:r w:rsidR="00AC31E5">
        <w:t xml:space="preserve">vipCustomer1. </w:t>
      </w:r>
      <w:r w:rsidR="00001C62">
        <w:t>Then execute it in</w:t>
      </w:r>
      <w:r w:rsidR="005020FC">
        <w:t xml:space="preserve"> the F# Interactive</w:t>
      </w:r>
      <w:r w:rsidR="00AC31E5">
        <w:t>. Use the following values:</w:t>
      </w:r>
    </w:p>
    <w:p w:rsidR="00AC31E5" w:rsidRDefault="00AC31E5" w:rsidP="00AC31E5">
      <w:pPr>
        <w:pStyle w:val="Liststycke"/>
        <w:numPr>
          <w:ilvl w:val="0"/>
          <w:numId w:val="19"/>
        </w:numPr>
        <w:spacing w:after="0"/>
      </w:pPr>
      <w:r>
        <w:t>(customer1, 101M)</w:t>
      </w:r>
    </w:p>
    <w:p w:rsidR="00AC31E5" w:rsidRDefault="00AC31E5" w:rsidP="00AC31E5">
      <w:pPr>
        <w:pStyle w:val="Liststycke"/>
        <w:spacing w:after="0"/>
      </w:pPr>
    </w:p>
    <w:bookmarkStart w:id="13" w:name="_MON_1513531166"/>
    <w:bookmarkEnd w:id="13"/>
    <w:p w:rsidR="005020FC" w:rsidRDefault="006C23C1" w:rsidP="005448BB">
      <w:pPr>
        <w:spacing w:after="0"/>
      </w:pPr>
      <w:r>
        <w:object w:dxaOrig="9026" w:dyaOrig="714">
          <v:shape id="_x0000_i1028" type="#_x0000_t75" style="width:453.4pt;height:34.9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42561323" r:id="rId24"/>
        </w:object>
      </w:r>
    </w:p>
    <w:p w:rsidR="00B3273E" w:rsidRDefault="00B3273E" w:rsidP="005448BB">
      <w:pPr>
        <w:spacing w:after="0"/>
      </w:pPr>
    </w:p>
    <w:p w:rsidR="00C4067E" w:rsidRDefault="00C4067E" w:rsidP="00AC31E5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sv-SE" w:eastAsia="sv-SE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Rubrik2"/>
      </w:pPr>
      <w:r>
        <w:t xml:space="preserve">Step 3: Create a </w:t>
      </w:r>
      <w:proofErr w:type="spellStart"/>
      <w:r w:rsidR="00C7703A">
        <w:t>getSpendings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stycke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stycke"/>
        <w:numPr>
          <w:ilvl w:val="0"/>
          <w:numId w:val="19"/>
        </w:numPr>
        <w:spacing w:after="0"/>
      </w:pPr>
      <w:r>
        <w:t xml:space="preserve">Returns a tuple with the customer and its </w:t>
      </w:r>
      <w:proofErr w:type="spellStart"/>
      <w:r>
        <w:t>spendings</w:t>
      </w:r>
      <w:proofErr w:type="spellEnd"/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stycke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divisible by 2, return </w:t>
      </w:r>
      <w:proofErr w:type="spellStart"/>
      <w:r>
        <w:t>spendings</w:t>
      </w:r>
      <w:proofErr w:type="spellEnd"/>
      <w:r>
        <w:t xml:space="preserve"> = 120M</w:t>
      </w:r>
    </w:p>
    <w:p w:rsidR="00FF5332" w:rsidRDefault="00FF5332" w:rsidP="0045319B">
      <w:pPr>
        <w:pStyle w:val="Liststycke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not divisible by 2, return </w:t>
      </w:r>
      <w:proofErr w:type="spellStart"/>
      <w:r>
        <w:t>spendings</w:t>
      </w:r>
      <w:proofErr w:type="spellEnd"/>
      <w:r>
        <w:t xml:space="preserve"> = 80M</w:t>
      </w:r>
    </w:p>
    <w:p w:rsidR="00FF5332" w:rsidRPr="000433E7" w:rsidRDefault="00FF5332" w:rsidP="00FF5332">
      <w:pPr>
        <w:pStyle w:val="Liststycke"/>
        <w:spacing w:after="0"/>
        <w:ind w:left="1440"/>
        <w:rPr>
          <w:lang w:val="sv-SE"/>
        </w:rPr>
      </w:pPr>
    </w:p>
    <w:p w:rsidR="00C4067E" w:rsidRDefault="00C4067E" w:rsidP="00C4067E"/>
    <w:p w:rsidR="00961015" w:rsidRDefault="00961015" w:rsidP="005448BB">
      <w:pPr>
        <w:spacing w:after="0"/>
      </w:pPr>
    </w:p>
    <w:p w:rsidR="00C4067E" w:rsidRDefault="00403D12" w:rsidP="005448BB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F850E3">
        <w:t>getSpendings</w:t>
      </w:r>
      <w:proofErr w:type="spellEnd"/>
      <w:r w:rsidR="00F850E3">
        <w:t xml:space="preserve"> in the</w:t>
      </w:r>
      <w:r w:rsidR="00C4067E">
        <w:t xml:space="preserve">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4" w:name="_Toc439596085"/>
      <w:r>
        <w:br w:type="page"/>
      </w:r>
    </w:p>
    <w:p w:rsidR="001F2544" w:rsidRDefault="00281A86" w:rsidP="001F2544">
      <w:pPr>
        <w:pStyle w:val="Rubrik1"/>
      </w:pPr>
      <w:r>
        <w:lastRenderedPageBreak/>
        <w:t>Module</w:t>
      </w:r>
      <w:r w:rsidR="001F2544">
        <w:t xml:space="preserve"> 2</w:t>
      </w:r>
      <w:bookmarkEnd w:id="14"/>
    </w:p>
    <w:p w:rsidR="001F2544" w:rsidRDefault="001F2544" w:rsidP="001F2544">
      <w:pPr>
        <w:pStyle w:val="Liststycke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stycke"/>
        <w:numPr>
          <w:ilvl w:val="0"/>
          <w:numId w:val="5"/>
        </w:numPr>
      </w:pPr>
      <w:r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B62" w:rsidRDefault="00747B6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47B62" w:rsidRDefault="00747B6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stycke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stycke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Rubrik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F45EEC" w:rsidRDefault="00F45EEC" w:rsidP="00F45EEC">
      <w:pPr>
        <w:pStyle w:val="Liststycke"/>
        <w:numPr>
          <w:ilvl w:val="0"/>
          <w:numId w:val="19"/>
        </w:numPr>
        <w:spacing w:after="0"/>
      </w:pPr>
      <w:r>
        <w:t>Receives a customer as parameter</w:t>
      </w:r>
    </w:p>
    <w:p w:rsidR="00F45EEC" w:rsidRDefault="00F45EEC" w:rsidP="00F45EEC">
      <w:pPr>
        <w:pStyle w:val="Liststycke"/>
        <w:numPr>
          <w:ilvl w:val="0"/>
          <w:numId w:val="19"/>
        </w:numPr>
        <w:spacing w:after="0"/>
      </w:pPr>
      <w:r>
        <w:t xml:space="preserve">Returns a </w:t>
      </w:r>
      <w:r w:rsidR="005B761D">
        <w:t xml:space="preserve">customer </w:t>
      </w:r>
      <w:r>
        <w:t>with extra credit, following these rules</w:t>
      </w:r>
    </w:p>
    <w:p w:rsidR="00F45EEC" w:rsidRDefault="00F45EEC" w:rsidP="00F45EEC">
      <w:pPr>
        <w:pStyle w:val="Liststycke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customer.IsVip</w:t>
      </w:r>
      <w:proofErr w:type="spellEnd"/>
      <w:r>
        <w:t xml:space="preserve"> is true, return an additional 100M of credit</w:t>
      </w:r>
    </w:p>
    <w:p w:rsidR="00F45EEC" w:rsidRDefault="00F45EEC" w:rsidP="00F45EEC">
      <w:pPr>
        <w:pStyle w:val="Liststycke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customer.IsVip</w:t>
      </w:r>
      <w:proofErr w:type="spellEnd"/>
      <w:r>
        <w:t xml:space="preserve"> is false, return an additional 50M of credit</w:t>
      </w:r>
    </w:p>
    <w:p w:rsidR="00F45EEC" w:rsidRDefault="00F45EEC" w:rsidP="001F2544">
      <w:pPr>
        <w:spacing w:after="0"/>
      </w:pPr>
    </w:p>
    <w:p w:rsidR="001F2544" w:rsidRDefault="001F2544" w:rsidP="001F2544">
      <w:pPr>
        <w:spacing w:after="0"/>
      </w:pPr>
    </w:p>
    <w:p w:rsidR="007C3484" w:rsidRDefault="007C3484" w:rsidP="005448BB">
      <w:pPr>
        <w:spacing w:after="0"/>
      </w:pPr>
    </w:p>
    <w:p w:rsidR="001F2544" w:rsidRDefault="00F45EEC" w:rsidP="005448BB">
      <w:pPr>
        <w:spacing w:after="0"/>
      </w:pPr>
      <w:r w:rsidRPr="00F45EEC">
        <w:rPr>
          <w:b/>
        </w:rPr>
        <w:t>1.2</w:t>
      </w:r>
      <w:r w:rsidR="009D1B7F" w:rsidRPr="00F45EEC">
        <w:rPr>
          <w:b/>
        </w:rPr>
        <w:t>.</w:t>
      </w:r>
      <w:r w:rsidR="009D1B7F">
        <w:t xml:space="preserve"> Execute it in</w:t>
      </w:r>
      <w:r w:rsidR="001F2544">
        <w:t xml:space="preserve"> the F# Interactive and test it with customer1 and customer2</w:t>
      </w:r>
      <w:r w:rsidR="002F4DC2">
        <w:t xml:space="preserve"> in </w:t>
      </w:r>
      <w:r w:rsidR="00B3273E">
        <w:t>Module2/Application/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F45EEC" w:rsidRDefault="00F45EEC" w:rsidP="00F45EEC">
      <w:pPr>
        <w:pStyle w:val="Rubrik2"/>
      </w:pPr>
      <w:r>
        <w:t>Step 2: Ex</w:t>
      </w:r>
      <w:r w:rsidR="00C7703A">
        <w:t>tract the c</w:t>
      </w:r>
      <w:r>
        <w:t>on</w:t>
      </w:r>
      <w:r w:rsidR="00804F65">
        <w:t xml:space="preserve">dition from the </w:t>
      </w:r>
      <w:proofErr w:type="spellStart"/>
      <w:r w:rsidR="00804F65">
        <w:t>increaseCredit</w:t>
      </w:r>
      <w:proofErr w:type="spellEnd"/>
      <w:r w:rsidR="00804F65">
        <w:t xml:space="preserve"> f</w:t>
      </w:r>
      <w:r>
        <w:t>unction</w:t>
      </w:r>
    </w:p>
    <w:p w:rsidR="00F45EEC" w:rsidRDefault="00F45EEC" w:rsidP="005448BB">
      <w:pPr>
        <w:spacing w:after="0"/>
      </w:pPr>
    </w:p>
    <w:p w:rsidR="001F2544" w:rsidRDefault="00F45EEC" w:rsidP="005448BB">
      <w:pPr>
        <w:spacing w:after="0"/>
      </w:pPr>
      <w:r>
        <w:rPr>
          <w:b/>
        </w:rPr>
        <w:t>2.1</w:t>
      </w:r>
      <w:r w:rsidR="001F2544" w:rsidRPr="00F45EEC">
        <w:rPr>
          <w:b/>
        </w:rPr>
        <w:t>.</w:t>
      </w:r>
      <w:r w:rsidR="001F2544">
        <w:t xml:space="preserve">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 xml:space="preserve">” </w:t>
      </w:r>
      <w:r>
        <w:t>such as:</w:t>
      </w:r>
    </w:p>
    <w:p w:rsidR="00F45EEC" w:rsidRDefault="00F45EEC" w:rsidP="00F45EEC">
      <w:pPr>
        <w:pStyle w:val="Liststycke"/>
        <w:numPr>
          <w:ilvl w:val="0"/>
          <w:numId w:val="19"/>
        </w:numPr>
        <w:spacing w:after="0"/>
      </w:pPr>
      <w:r>
        <w:t>Receives the condition to evaluate</w:t>
      </w:r>
      <w:r w:rsidR="005B761D">
        <w:t xml:space="preserve"> as first parameter</w:t>
      </w:r>
    </w:p>
    <w:p w:rsidR="00F45EEC" w:rsidRDefault="00F45EEC" w:rsidP="00F45EEC">
      <w:pPr>
        <w:pStyle w:val="Liststycke"/>
        <w:numPr>
          <w:ilvl w:val="0"/>
          <w:numId w:val="19"/>
        </w:numPr>
        <w:spacing w:after="0"/>
      </w:pPr>
      <w:r>
        <w:t>Receives the customer as</w:t>
      </w:r>
      <w:r w:rsidR="005B761D">
        <w:t xml:space="preserve"> second</w:t>
      </w:r>
      <w:r>
        <w:t xml:space="preserve"> parameter</w:t>
      </w:r>
    </w:p>
    <w:p w:rsidR="00F45EEC" w:rsidRDefault="00F45EEC" w:rsidP="00F45EEC">
      <w:pPr>
        <w:pStyle w:val="Liststycke"/>
        <w:numPr>
          <w:ilvl w:val="0"/>
          <w:numId w:val="19"/>
        </w:numPr>
        <w:spacing w:after="0"/>
      </w:pPr>
      <w:r>
        <w:t>Returns a</w:t>
      </w:r>
      <w:r w:rsidR="005B761D">
        <w:t xml:space="preserve"> customer</w:t>
      </w:r>
      <w:r>
        <w:t xml:space="preserve"> with extra credit, following these rules</w:t>
      </w:r>
    </w:p>
    <w:p w:rsidR="00F45EEC" w:rsidRDefault="005B761D" w:rsidP="00F45EEC">
      <w:pPr>
        <w:pStyle w:val="Liststycke"/>
        <w:numPr>
          <w:ilvl w:val="1"/>
          <w:numId w:val="19"/>
        </w:numPr>
        <w:spacing w:after="0"/>
      </w:pPr>
      <w:r>
        <w:t xml:space="preserve">If the result of </w:t>
      </w:r>
      <w:r w:rsidR="00DA1A5F">
        <w:t xml:space="preserve">evaluating the </w:t>
      </w:r>
      <w:r>
        <w:t xml:space="preserve">condition </w:t>
      </w:r>
      <w:r w:rsidR="00DA1A5F">
        <w:t xml:space="preserve">with the customer </w:t>
      </w:r>
      <w:r>
        <w:t>is true</w:t>
      </w:r>
      <w:r w:rsidR="00F45EEC">
        <w:t>, return an additional 100M of credit</w:t>
      </w:r>
    </w:p>
    <w:p w:rsidR="00F45EEC" w:rsidRDefault="00F45EEC" w:rsidP="00F45EEC">
      <w:pPr>
        <w:pStyle w:val="Liststycke"/>
        <w:numPr>
          <w:ilvl w:val="1"/>
          <w:numId w:val="19"/>
        </w:numPr>
        <w:spacing w:after="0"/>
      </w:pPr>
      <w:r>
        <w:t xml:space="preserve">If </w:t>
      </w:r>
      <w:r w:rsidR="005B761D">
        <w:t xml:space="preserve">the result of </w:t>
      </w:r>
      <w:r w:rsidR="00D61FC6">
        <w:t xml:space="preserve">the </w:t>
      </w:r>
      <w:r w:rsidR="005B761D">
        <w:t>condition evaluation is false</w:t>
      </w:r>
      <w:r>
        <w:t>, return an additional 50M of credit</w:t>
      </w:r>
    </w:p>
    <w:p w:rsidR="00F45EEC" w:rsidRDefault="00F45EEC" w:rsidP="005448BB">
      <w:pPr>
        <w:spacing w:after="0"/>
      </w:pPr>
    </w:p>
    <w:p w:rsidR="001F2544" w:rsidRDefault="00851484" w:rsidP="001F2544">
      <w:r>
        <w:tab/>
      </w:r>
    </w:p>
    <w:p w:rsidR="00C7703A" w:rsidRDefault="00C7703A" w:rsidP="005448BB">
      <w:pPr>
        <w:spacing w:after="0"/>
        <w:rPr>
          <w:b/>
        </w:rPr>
      </w:pPr>
    </w:p>
    <w:p w:rsidR="007B21A9" w:rsidRDefault="00C7703A" w:rsidP="005448BB">
      <w:pPr>
        <w:spacing w:after="0"/>
      </w:pPr>
      <w:r>
        <w:rPr>
          <w:b/>
        </w:rPr>
        <w:t>2.2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717210">
        <w:t xml:space="preserve"> customer1 and</w:t>
      </w:r>
      <w:r w:rsidR="009D1B7F">
        <w:t xml:space="preserve"> a lambda </w:t>
      </w:r>
      <w:r w:rsidR="00717210">
        <w:t>that evaluates whether the customer is VIP or not.</w:t>
      </w:r>
    </w:p>
    <w:p w:rsidR="00F522E2" w:rsidRDefault="00F522E2" w:rsidP="005448BB">
      <w:pPr>
        <w:spacing w:after="0"/>
      </w:pPr>
    </w:p>
    <w:bookmarkStart w:id="15" w:name="_MON_1513746891"/>
    <w:bookmarkEnd w:id="15"/>
    <w:p w:rsidR="00B720EE" w:rsidRDefault="007B21A9" w:rsidP="005448BB">
      <w:pPr>
        <w:spacing w:after="0"/>
      </w:pPr>
      <w:r>
        <w:object w:dxaOrig="9026" w:dyaOrig="544">
          <v:shape id="_x0000_i1029" type="#_x0000_t75" style="width:453.4pt;height:28.1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42561324" r:id="rId26"/>
        </w:object>
      </w:r>
    </w:p>
    <w:p w:rsidR="00255F27" w:rsidRDefault="00C7703A" w:rsidP="00255F27">
      <w:pPr>
        <w:spacing w:after="0"/>
      </w:pPr>
      <w:r>
        <w:rPr>
          <w:b/>
        </w:rPr>
        <w:t>2.3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>, uncomment the tests 2-1, 2-2 and 2-3,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C7703A" w:rsidRDefault="00C7703A" w:rsidP="00C7703A">
      <w:pPr>
        <w:pStyle w:val="Rubrik2"/>
      </w:pPr>
      <w:r>
        <w:t xml:space="preserve">Step 3: </w:t>
      </w:r>
      <w:r w:rsidR="004B018D">
        <w:t xml:space="preserve">Create a </w:t>
      </w:r>
      <w:proofErr w:type="spellStart"/>
      <w:r w:rsidR="004B018D">
        <w:t>vipCondition</w:t>
      </w:r>
      <w:proofErr w:type="spellEnd"/>
      <w:r w:rsidR="004B018D">
        <w:t xml:space="preserve"> function</w:t>
      </w:r>
    </w:p>
    <w:p w:rsidR="00C7703A" w:rsidRDefault="00C7703A" w:rsidP="00255F27">
      <w:pPr>
        <w:spacing w:after="0"/>
      </w:pPr>
    </w:p>
    <w:p w:rsidR="00C7703A" w:rsidRDefault="00C7703A" w:rsidP="00C7703A">
      <w:pPr>
        <w:spacing w:after="0"/>
      </w:pPr>
      <w:r w:rsidRPr="00337E9D">
        <w:rPr>
          <w:b/>
        </w:rPr>
        <w:lastRenderedPageBreak/>
        <w:t>3.1.</w:t>
      </w:r>
      <w:r w:rsidR="001F2544">
        <w:t xml:space="preserve">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>
        <w:t>Functions.fs</w:t>
      </w:r>
      <w:proofErr w:type="spellEnd"/>
      <w:r w:rsidRPr="00C7703A">
        <w:t xml:space="preserve"> </w:t>
      </w:r>
      <w:r>
        <w:t>that</w:t>
      </w:r>
    </w:p>
    <w:p w:rsidR="00C7703A" w:rsidRDefault="00C7703A" w:rsidP="00C7703A">
      <w:pPr>
        <w:pStyle w:val="Liststycke"/>
        <w:numPr>
          <w:ilvl w:val="0"/>
          <w:numId w:val="19"/>
        </w:numPr>
        <w:spacing w:after="0"/>
      </w:pPr>
      <w:r>
        <w:t>Receives a customer as parameter</w:t>
      </w:r>
    </w:p>
    <w:p w:rsidR="00C7703A" w:rsidRDefault="00C7703A" w:rsidP="00337E9D">
      <w:pPr>
        <w:pStyle w:val="Liststycke"/>
        <w:numPr>
          <w:ilvl w:val="0"/>
          <w:numId w:val="19"/>
        </w:numPr>
        <w:spacing w:after="0"/>
      </w:pPr>
      <w:r>
        <w:t xml:space="preserve">Returns </w:t>
      </w:r>
      <w:r w:rsidR="00337E9D">
        <w:t xml:space="preserve">true if the customer is VIP </w:t>
      </w:r>
      <w:r w:rsidR="007B21A9">
        <w:t>or</w:t>
      </w:r>
      <w:r w:rsidR="00337E9D">
        <w:t xml:space="preserve"> false otherwise</w:t>
      </w:r>
    </w:p>
    <w:p w:rsidR="001F2544" w:rsidRDefault="001F2544" w:rsidP="005448BB">
      <w:pPr>
        <w:spacing w:after="0"/>
      </w:pPr>
    </w:p>
    <w:p w:rsidR="001F2544" w:rsidRDefault="001F2544" w:rsidP="001F2544"/>
    <w:p w:rsidR="001F2544" w:rsidRDefault="001F2544" w:rsidP="005448BB">
      <w:pPr>
        <w:spacing w:after="0"/>
      </w:pPr>
    </w:p>
    <w:p w:rsidR="001F2544" w:rsidRDefault="00337E9D" w:rsidP="005448BB">
      <w:pPr>
        <w:spacing w:after="0"/>
      </w:pPr>
      <w:r w:rsidRPr="00337E9D">
        <w:rPr>
          <w:b/>
        </w:rPr>
        <w:t>3</w:t>
      </w:r>
      <w:r>
        <w:rPr>
          <w:b/>
        </w:rPr>
        <w:t>.2</w:t>
      </w:r>
      <w:r w:rsidRPr="00337E9D">
        <w:rPr>
          <w:b/>
        </w:rPr>
        <w:t>.</w:t>
      </w:r>
      <w:r w:rsidR="001F2544">
        <w:t xml:space="preserve"> </w:t>
      </w:r>
      <w:r w:rsidR="009D1B7F">
        <w:t xml:space="preserve">Execute </w:t>
      </w:r>
      <w:r w:rsidR="001F2544">
        <w:t xml:space="preserve">the function </w:t>
      </w:r>
      <w:r w:rsidR="009D1B7F">
        <w:t>in</w:t>
      </w:r>
      <w:r w:rsidR="001F2544">
        <w:t xml:space="preserve">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337E9D" w:rsidRDefault="00337E9D" w:rsidP="005448BB">
      <w:pPr>
        <w:spacing w:after="0"/>
      </w:pPr>
    </w:p>
    <w:p w:rsidR="001F2544" w:rsidRDefault="000E3141" w:rsidP="005448BB">
      <w:pPr>
        <w:spacing w:after="0"/>
      </w:pPr>
      <w:r>
        <w:rPr>
          <w:noProof/>
          <w:lang w:eastAsia="en-US"/>
        </w:rPr>
        <w:object w:dxaOrig="1440" w:dyaOrig="1440">
          <v:shape id="_x0000_s1052" type="#_x0000_t75" style="position:absolute;margin-left:.75pt;margin-top:66.35pt;width:453.6pt;height:28.15pt;z-index:251671552;mso-position-horizontal-relative:text;mso-position-vertical-relative:text" stroked="t" strokeweight=".5pt">
            <v:imagedata r:id="rId27" o:title=""/>
            <w10:wrap type="square" side="right"/>
          </v:shape>
          <o:OLEObject Type="Embed" ProgID="Word.OpenDocumentText.12" ShapeID="_x0000_s1052" DrawAspect="Content" ObjectID="_1542561326" r:id="rId28"/>
        </w:object>
      </w:r>
      <w:r>
        <w:rPr>
          <w:noProof/>
        </w:rPr>
        <w:object w:dxaOrig="1440" w:dyaOrig="144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29" o:title=""/>
            <w10:wrap type="square" side="right"/>
          </v:shape>
          <o:OLEObject Type="Embed" ProgID="Word.OpenDocumentText.12" ShapeID="_x0000_s1050" DrawAspect="Content" ObjectID="_1542561327" r:id="rId30"/>
        </w:object>
      </w:r>
      <w:r w:rsidR="00B720EE">
        <w:br w:type="textWrapping" w:clear="all"/>
      </w:r>
      <w:r w:rsidR="00337E9D" w:rsidRPr="00337E9D">
        <w:rPr>
          <w:b/>
        </w:rPr>
        <w:t>3</w:t>
      </w:r>
      <w:r w:rsidR="00337E9D">
        <w:rPr>
          <w:b/>
        </w:rPr>
        <w:t>.3</w:t>
      </w:r>
      <w:r w:rsidR="00337E9D" w:rsidRPr="00337E9D">
        <w:rPr>
          <w:b/>
        </w:rPr>
        <w:t>.</w:t>
      </w:r>
      <w:r w:rsidR="001F2544">
        <w:t xml:space="preserve"> Now test it again but this time using the pipelining operator to:</w:t>
      </w:r>
    </w:p>
    <w:p w:rsidR="00337E9D" w:rsidRDefault="00337E9D" w:rsidP="005448BB">
      <w:pPr>
        <w:spacing w:after="0"/>
      </w:pPr>
    </w:p>
    <w:p w:rsidR="001F2544" w:rsidRDefault="00AE7668" w:rsidP="005448BB">
      <w:pPr>
        <w:spacing w:after="0"/>
      </w:pPr>
      <w:r w:rsidRPr="00337E9D">
        <w:rPr>
          <w:b/>
        </w:rPr>
        <w:t>3</w:t>
      </w:r>
      <w:r>
        <w:rPr>
          <w:b/>
        </w:rPr>
        <w:t>.4</w:t>
      </w:r>
      <w:r w:rsidRPr="00337E9D">
        <w:rPr>
          <w:b/>
        </w:rPr>
        <w:t>.</w:t>
      </w:r>
      <w:r w:rsidR="001F2544">
        <w:t xml:space="preserve"> T</w:t>
      </w:r>
      <w:r w:rsidR="009D1B7F">
        <w:t>est</w:t>
      </w:r>
      <w:r w:rsidR="00686B9D">
        <w:t xml:space="preserve"> “</w:t>
      </w:r>
      <w:proofErr w:type="spellStart"/>
      <w:r w:rsidR="00686B9D">
        <w:t>increaseCredit</w:t>
      </w:r>
      <w:proofErr w:type="spellEnd"/>
      <w:r>
        <w:t>” passing</w:t>
      </w:r>
      <w:r w:rsidR="001F2544">
        <w:t xml:space="preserve">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</w:t>
      </w:r>
      <w:r w:rsidR="009D1B7F">
        <w:t xml:space="preserve"> in Module2/Application/</w:t>
      </w:r>
      <w:proofErr w:type="spellStart"/>
      <w:r w:rsidR="009D1B7F">
        <w:t>Try.fsx</w:t>
      </w:r>
      <w:proofErr w:type="spellEnd"/>
      <w:r w:rsidR="001F2544">
        <w:t xml:space="preserve">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p w:rsidR="00804F65" w:rsidRDefault="00804F65" w:rsidP="005448BB">
      <w:pPr>
        <w:spacing w:after="0"/>
      </w:pPr>
    </w:p>
    <w:bookmarkStart w:id="16" w:name="_MON_1513747246"/>
    <w:bookmarkEnd w:id="16"/>
    <w:p w:rsidR="00B720EE" w:rsidRDefault="00B720EE" w:rsidP="005448BB">
      <w:pPr>
        <w:spacing w:after="0"/>
      </w:pPr>
      <w:r>
        <w:object w:dxaOrig="9026" w:dyaOrig="544">
          <v:shape id="_x0000_i1032" type="#_x0000_t75" style="width:453.4pt;height:28.1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42561325" r:id="rId32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p w:rsidR="004B018D" w:rsidRDefault="004B018D" w:rsidP="005448BB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sv-SE" w:eastAsia="sv-SE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AE7668" w:rsidP="005448BB">
      <w:pPr>
        <w:spacing w:after="0"/>
      </w:pPr>
      <w:r w:rsidRPr="00337E9D">
        <w:rPr>
          <w:b/>
        </w:rPr>
        <w:t>3</w:t>
      </w:r>
      <w:r w:rsidR="00804F65">
        <w:rPr>
          <w:b/>
        </w:rPr>
        <w:t>.5</w:t>
      </w:r>
      <w:r w:rsidRPr="00337E9D">
        <w:rPr>
          <w:b/>
        </w:rPr>
        <w:t>.</w:t>
      </w:r>
      <w:r w:rsidR="00F522E2">
        <w:t xml:space="preserve">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804F65" w:rsidRDefault="00804F65" w:rsidP="00804F65">
      <w:pPr>
        <w:pStyle w:val="Rubrik2"/>
      </w:pPr>
      <w:r>
        <w:t xml:space="preserve">Step 4: </w:t>
      </w:r>
      <w:r w:rsidR="004B018D">
        <w:t xml:space="preserve">Create an </w:t>
      </w:r>
      <w:proofErr w:type="spellStart"/>
      <w:r w:rsidRPr="00804F65">
        <w:t>increaseCreditUsingVip</w:t>
      </w:r>
      <w:proofErr w:type="spellEnd"/>
      <w:r w:rsidRPr="00804F65">
        <w:t xml:space="preserve"> </w:t>
      </w:r>
      <w:r>
        <w:t>function</w:t>
      </w:r>
    </w:p>
    <w:p w:rsidR="00804F65" w:rsidRDefault="00804F65" w:rsidP="005448BB">
      <w:pPr>
        <w:spacing w:after="0"/>
      </w:pPr>
    </w:p>
    <w:p w:rsidR="001F2544" w:rsidRDefault="00B609F6" w:rsidP="005448BB">
      <w:pPr>
        <w:spacing w:after="0"/>
      </w:pPr>
      <w:r>
        <w:rPr>
          <w:b/>
        </w:rPr>
        <w:t>4.1</w:t>
      </w:r>
      <w:r w:rsidRPr="00337E9D">
        <w:rPr>
          <w:b/>
        </w:rPr>
        <w:t>.</w:t>
      </w:r>
      <w:r>
        <w:t xml:space="preserve"> </w:t>
      </w:r>
      <w:r w:rsidR="001F2544">
        <w:t xml:space="preserve">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by partially applying </w:t>
      </w:r>
      <w:proofErr w:type="spellStart"/>
      <w:r w:rsidR="007B21A9">
        <w:t>vipCondition</w:t>
      </w:r>
      <w:proofErr w:type="spellEnd"/>
      <w:r w:rsidR="007B21A9">
        <w:t xml:space="preserve"> to </w:t>
      </w:r>
      <w:proofErr w:type="spellStart"/>
      <w:r w:rsidR="007B21A9">
        <w:t>increaseCredit</w:t>
      </w:r>
      <w:proofErr w:type="spellEnd"/>
      <w:r w:rsidR="007B21A9">
        <w:t>:</w:t>
      </w:r>
    </w:p>
    <w:p w:rsidR="004B018D" w:rsidRDefault="004B018D" w:rsidP="005448BB">
      <w:pPr>
        <w:spacing w:after="0"/>
      </w:pPr>
    </w:p>
    <w:p w:rsidR="001F2544" w:rsidRDefault="001F2544" w:rsidP="001F2544"/>
    <w:p w:rsidR="00F522E2" w:rsidRDefault="00F522E2" w:rsidP="005448BB">
      <w:pPr>
        <w:spacing w:after="0"/>
      </w:pPr>
    </w:p>
    <w:p w:rsidR="00F522E2" w:rsidRDefault="007B21A9" w:rsidP="005448BB">
      <w:pPr>
        <w:spacing w:after="0"/>
      </w:pPr>
      <w:r>
        <w:rPr>
          <w:b/>
        </w:rPr>
        <w:t>4.2</w:t>
      </w:r>
      <w:r w:rsidRPr="00337E9D">
        <w:rPr>
          <w:b/>
        </w:rPr>
        <w:t>.</w:t>
      </w:r>
      <w:r w:rsidR="00F522E2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7B21A9" w:rsidRDefault="007B21A9" w:rsidP="005448BB">
      <w:pPr>
        <w:spacing w:after="0"/>
      </w:pPr>
    </w:p>
    <w:p w:rsidR="007B21A9" w:rsidRDefault="007B21A9" w:rsidP="007B21A9">
      <w:pPr>
        <w:pStyle w:val="Rubrik2"/>
      </w:pPr>
      <w:r>
        <w:t xml:space="preserve">Step 5: Create an </w:t>
      </w:r>
      <w:proofErr w:type="spellStart"/>
      <w:r w:rsidRPr="007B21A9">
        <w:t>upgradeCustomer</w:t>
      </w:r>
      <w:proofErr w:type="spellEnd"/>
      <w:r w:rsidRPr="007B21A9">
        <w:t xml:space="preserve"> </w:t>
      </w:r>
      <w:r>
        <w:t>function</w:t>
      </w:r>
    </w:p>
    <w:p w:rsidR="001F2544" w:rsidRDefault="001F2544" w:rsidP="005448BB">
      <w:pPr>
        <w:spacing w:after="0"/>
      </w:pPr>
    </w:p>
    <w:p w:rsidR="001F2544" w:rsidRDefault="00E4471A" w:rsidP="005448BB">
      <w:pPr>
        <w:spacing w:after="0"/>
      </w:pPr>
      <w:r>
        <w:rPr>
          <w:b/>
        </w:rPr>
        <w:t>5.1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stycke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stycke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getSpendings</w:t>
      </w:r>
      <w:proofErr w:type="spellEnd"/>
      <w:r>
        <w:t xml:space="preserve"> with the customer and assigns the result to a </w:t>
      </w:r>
      <w:proofErr w:type="spellStart"/>
      <w:r>
        <w:t>customerWithSpendings</w:t>
      </w:r>
      <w:proofErr w:type="spellEnd"/>
      <w:r>
        <w:t xml:space="preserve"> value</w:t>
      </w:r>
    </w:p>
    <w:p w:rsidR="00E4471A" w:rsidRDefault="00E4471A" w:rsidP="00E4471A">
      <w:pPr>
        <w:pStyle w:val="Liststycke"/>
        <w:numPr>
          <w:ilvl w:val="0"/>
          <w:numId w:val="19"/>
        </w:numPr>
        <w:spacing w:after="0"/>
      </w:pPr>
      <w:r>
        <w:lastRenderedPageBreak/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tryPromotingToVip</w:t>
      </w:r>
      <w:proofErr w:type="spellEnd"/>
      <w:r>
        <w:t xml:space="preserve"> passing </w:t>
      </w:r>
      <w:proofErr w:type="spellStart"/>
      <w:r>
        <w:t>customerWithSpendings</w:t>
      </w:r>
      <w:proofErr w:type="spellEnd"/>
      <w:r>
        <w:t xml:space="preserve"> and assigns the result to a </w:t>
      </w:r>
      <w:proofErr w:type="spellStart"/>
      <w:r>
        <w:t>promotedCustomer</w:t>
      </w:r>
      <w:proofErr w:type="spellEnd"/>
      <w:r>
        <w:t xml:space="preserve"> value.</w:t>
      </w:r>
    </w:p>
    <w:p w:rsidR="00E4471A" w:rsidRDefault="00E4471A" w:rsidP="00E4471A">
      <w:pPr>
        <w:pStyle w:val="Liststycke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result to an </w:t>
      </w:r>
      <w:proofErr w:type="spellStart"/>
      <w:r>
        <w:t>upgradedCustomer</w:t>
      </w:r>
      <w:proofErr w:type="spellEnd"/>
      <w:r>
        <w:t xml:space="preserve"> value.</w:t>
      </w:r>
    </w:p>
    <w:p w:rsidR="00A13870" w:rsidRDefault="00E4471A" w:rsidP="00E4471A">
      <w:pPr>
        <w:pStyle w:val="Liststycke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p w:rsidR="001F2544" w:rsidRDefault="001F2544" w:rsidP="001F2544"/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5.2</w:t>
      </w:r>
      <w:r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</w:t>
      </w:r>
      <w:r w:rsidR="009D1B7F">
        <w:t>in</w:t>
      </w:r>
      <w:r w:rsidR="001F2544">
        <w:t xml:space="preserve">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E4471A" w:rsidP="001F2544">
      <w:pPr>
        <w:spacing w:after="0"/>
      </w:pPr>
      <w:r>
        <w:rPr>
          <w:b/>
        </w:rPr>
        <w:t>5.3</w:t>
      </w:r>
      <w:r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p w:rsidR="00E4471A" w:rsidRDefault="00E4471A" w:rsidP="001F2544">
      <w:pPr>
        <w:spacing w:after="0"/>
      </w:pP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5.4</w:t>
      </w:r>
      <w:r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5.5</w:t>
      </w:r>
      <w:r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p w:rsidR="00E4471A" w:rsidRDefault="00E4471A" w:rsidP="001F2544">
      <w:pPr>
        <w:spacing w:after="0"/>
      </w:pP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E4471A" w:rsidP="00F522E2">
      <w:r>
        <w:rPr>
          <w:b/>
        </w:rPr>
        <w:t>5.6</w:t>
      </w:r>
      <w:r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Rubrik1"/>
      </w:pPr>
      <w:bookmarkStart w:id="17" w:name="_Toc397286534"/>
      <w:bookmarkStart w:id="18" w:name="_Toc439596086"/>
      <w:r>
        <w:lastRenderedPageBreak/>
        <w:t>Module</w:t>
      </w:r>
      <w:r w:rsidR="00C53151">
        <w:t xml:space="preserve"> 3</w:t>
      </w:r>
      <w:bookmarkEnd w:id="17"/>
      <w:bookmarkEnd w:id="18"/>
    </w:p>
    <w:p w:rsidR="00C53151" w:rsidRDefault="00C53151" w:rsidP="00C53151">
      <w:pPr>
        <w:pStyle w:val="Liststycke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stycke"/>
        <w:numPr>
          <w:ilvl w:val="0"/>
          <w:numId w:val="6"/>
        </w:numPr>
        <w:spacing w:line="240" w:lineRule="auto"/>
      </w:pPr>
      <w:r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B62" w:rsidRDefault="00747B6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47B62" w:rsidRDefault="00747B6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stycke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stycke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AD6A24" w:rsidRDefault="00AD6A24" w:rsidP="00E443E6"/>
    <w:p w:rsidR="00A52E29" w:rsidRDefault="00A52E29" w:rsidP="00A52E29">
      <w:pPr>
        <w:pStyle w:val="Rubrik2"/>
      </w:pPr>
      <w:r>
        <w:t xml:space="preserve">Step 1: Create an </w:t>
      </w:r>
      <w:proofErr w:type="spellStart"/>
      <w:r w:rsidRPr="007B21A9">
        <w:t>upgradeCustomer</w:t>
      </w:r>
      <w:proofErr w:type="spellEnd"/>
      <w:r w:rsidRPr="007B21A9">
        <w:t xml:space="preserve"> </w:t>
      </w:r>
      <w:r>
        <w:t>function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A52E29">
        <w:t>:</w:t>
      </w:r>
    </w:p>
    <w:p w:rsidR="00A52E29" w:rsidRDefault="00A52E29" w:rsidP="00A52E29">
      <w:pPr>
        <w:pStyle w:val="Liststycke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stycke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stycke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stycke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A52E29" w:rsidRDefault="00A52E29" w:rsidP="00A52E29">
      <w:pPr>
        <w:pStyle w:val="Liststycke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stycke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stycke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A52E29" w:rsidRDefault="00A52E29" w:rsidP="00A52E29">
      <w:pPr>
        <w:pStyle w:val="Liststycke"/>
        <w:numPr>
          <w:ilvl w:val="0"/>
          <w:numId w:val="20"/>
        </w:numPr>
        <w:spacing w:after="0"/>
      </w:pPr>
      <w:r>
        <w:t>T</w:t>
      </w:r>
      <w:r w:rsidR="00C53151">
        <w:t>wo units of measure</w:t>
      </w:r>
      <w:r w:rsidR="00FA6B00">
        <w:t>:</w:t>
      </w:r>
      <w:r w:rsidR="00C53151">
        <w:t xml:space="preserve"> “AUD” and “USD”. </w:t>
      </w:r>
    </w:p>
    <w:p w:rsidR="00C53151" w:rsidRDefault="00A52E29" w:rsidP="00A52E29">
      <w:pPr>
        <w:pStyle w:val="Liststycke"/>
        <w:numPr>
          <w:ilvl w:val="0"/>
          <w:numId w:val="20"/>
        </w:num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FA6B00">
        <w:t xml:space="preserve"> </w:t>
      </w:r>
      <w:r w:rsidR="00904F52">
        <w:t>(the new types should</w:t>
      </w:r>
      <w:r w:rsidR="00C16BF3">
        <w:t xml:space="preserve"> be</w:t>
      </w:r>
      <w:r w:rsidR="00C53151">
        <w:t xml:space="preserve"> declare</w:t>
      </w:r>
      <w:r w:rsidR="00C16BF3">
        <w:t>d</w:t>
      </w:r>
      <w:r w:rsidR="00904F52">
        <w:t xml:space="preserve"> above</w:t>
      </w:r>
      <w:r>
        <w:t xml:space="preserve"> “Customer”)</w:t>
      </w:r>
    </w:p>
    <w:p w:rsidR="00807030" w:rsidRDefault="00820511" w:rsidP="00807030">
      <w:pPr>
        <w:pStyle w:val="Liststycke"/>
        <w:numPr>
          <w:ilvl w:val="1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807030">
      <w:pPr>
        <w:pStyle w:val="Liststycke"/>
        <w:numPr>
          <w:ilvl w:val="1"/>
          <w:numId w:val="20"/>
        </w:numPr>
        <w:spacing w:after="0"/>
      </w:pPr>
      <w:r>
        <w:t>Notifications: Notifications</w:t>
      </w:r>
    </w:p>
    <w:p w:rsidR="00820511" w:rsidRDefault="00820511" w:rsidP="00820511">
      <w:pPr>
        <w:pStyle w:val="Liststycke"/>
        <w:numPr>
          <w:ilvl w:val="0"/>
          <w:numId w:val="20"/>
        </w:num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stycke"/>
        <w:spacing w:after="0"/>
        <w:ind w:left="765"/>
      </w:pPr>
    </w:p>
    <w:p w:rsidR="00C53151" w:rsidRDefault="00C53151" w:rsidP="00C53151"/>
    <w:p w:rsidR="007C3484" w:rsidRDefault="009C4771" w:rsidP="005448BB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9C4771" w:rsidRDefault="009C4771" w:rsidP="009C4771">
      <w:pPr>
        <w:pStyle w:val="Rubrik2"/>
      </w:pPr>
      <w:r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p w:rsidR="00542B11" w:rsidRDefault="00542B11" w:rsidP="00C53151"/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Rubrik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stycke"/>
        <w:numPr>
          <w:ilvl w:val="0"/>
          <w:numId w:val="19"/>
        </w:numPr>
        <w:spacing w:after="0"/>
      </w:pPr>
      <w:r>
        <w:t>Receives a customer as parameter</w:t>
      </w:r>
    </w:p>
    <w:p w:rsidR="002A2CCB" w:rsidRDefault="002A2CCB" w:rsidP="002A2CCB">
      <w:pPr>
        <w:pStyle w:val="Liststycke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 or older, or false otherwise</w:t>
      </w:r>
    </w:p>
    <w:p w:rsidR="00794537" w:rsidRDefault="00794537" w:rsidP="00794537">
      <w:pPr>
        <w:pStyle w:val="Liststycke"/>
        <w:spacing w:after="0"/>
      </w:pPr>
    </w:p>
    <w:p w:rsidR="00C53151" w:rsidRDefault="00C53151" w:rsidP="00C53151"/>
    <w:p w:rsidR="007C3484" w:rsidRDefault="007C3484" w:rsidP="005448BB">
      <w:pPr>
        <w:spacing w:after="0"/>
      </w:pPr>
    </w:p>
    <w:p w:rsidR="00C53151" w:rsidRDefault="00794537" w:rsidP="005448BB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t xml:space="preserve"> </w:t>
      </w:r>
      <w:r w:rsidR="00FF5385">
        <w:t>Execute “</w:t>
      </w:r>
      <w:proofErr w:type="spellStart"/>
      <w:r w:rsidR="00FF5385">
        <w:t>isAdult</w:t>
      </w:r>
      <w:proofErr w:type="spellEnd"/>
      <w:r w:rsidR="00FF5385">
        <w:t>” in</w:t>
      </w:r>
      <w:r w:rsidR="00C53151">
        <w:t xml:space="preserve">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</w:t>
      </w:r>
      <w:r w:rsidR="006062CC">
        <w:t>then</w:t>
      </w:r>
      <w:r w:rsidR="00E63BBB">
        <w:t xml:space="preserve">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6062CC">
        <w:t xml:space="preserve"> customers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794537" w:rsidP="005448BB">
      <w:pPr>
        <w:spacing w:after="0"/>
      </w:pPr>
      <w:r>
        <w:rPr>
          <w:b/>
        </w:rPr>
        <w:t>3.3.</w:t>
      </w:r>
      <w:r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Rubrik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stycke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AD6A24" w:rsidP="00AD6A24">
      <w:pPr>
        <w:pStyle w:val="Liststycke"/>
        <w:numPr>
          <w:ilvl w:val="0"/>
          <w:numId w:val="19"/>
        </w:numPr>
        <w:spacing w:after="0"/>
      </w:pPr>
      <w:r>
        <w:t xml:space="preserve">Returns an option with the </w:t>
      </w:r>
      <w:r w:rsidR="00E32AFE">
        <w:t>string</w:t>
      </w:r>
      <w:r>
        <w:t xml:space="preserve"> “Alert for customer: #Id” if the customer allowed to receive alerts.</w:t>
      </w:r>
    </w:p>
    <w:p w:rsidR="00AD6A24" w:rsidRDefault="00AD6A24" w:rsidP="005448BB">
      <w:pPr>
        <w:spacing w:after="0"/>
      </w:pPr>
    </w:p>
    <w:p w:rsidR="00C53151" w:rsidRDefault="00C53151" w:rsidP="00C53151">
      <w:bookmarkStart w:id="19" w:name="_GoBack"/>
      <w:bookmarkEnd w:id="19"/>
    </w:p>
    <w:p w:rsidR="00C53151" w:rsidRDefault="00AD6A24" w:rsidP="005448BB">
      <w:pPr>
        <w:spacing w:after="0"/>
      </w:pPr>
      <w:r>
        <w:rPr>
          <w:b/>
        </w:rPr>
        <w:t>4.2.</w:t>
      </w:r>
      <w:r>
        <w:t xml:space="preserve"> </w:t>
      </w:r>
      <w:r w:rsidR="00FF5385">
        <w:t>Execute “</w:t>
      </w:r>
      <w:proofErr w:type="spellStart"/>
      <w:r w:rsidR="00FF5385">
        <w:t>getAlert</w:t>
      </w:r>
      <w:proofErr w:type="spellEnd"/>
      <w:r w:rsidR="00FF5385">
        <w:t>” in</w:t>
      </w:r>
      <w:r w:rsidR="00C53151">
        <w:t xml:space="preserve"> the F# Interactive and test it with customer1 and customer2.</w:t>
      </w:r>
    </w:p>
    <w:p w:rsidR="0098521F" w:rsidRDefault="0098521F" w:rsidP="005448BB">
      <w:pPr>
        <w:spacing w:after="0"/>
        <w:rPr>
          <w:b/>
        </w:rPr>
      </w:pPr>
    </w:p>
    <w:p w:rsidR="003D1DCB" w:rsidRDefault="00AD6A24" w:rsidP="005448BB">
      <w:pPr>
        <w:spacing w:after="0"/>
      </w:pPr>
      <w:r>
        <w:rPr>
          <w:b/>
        </w:rPr>
        <w:t>4.3.</w:t>
      </w:r>
      <w:r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Rubrik1"/>
      </w:pPr>
      <w:bookmarkStart w:id="20" w:name="_Toc397286538"/>
      <w:bookmarkStart w:id="21" w:name="_Toc439596087"/>
      <w:r>
        <w:lastRenderedPageBreak/>
        <w:t>Module</w:t>
      </w:r>
      <w:r w:rsidR="003D1DCB">
        <w:t xml:space="preserve"> 4</w:t>
      </w:r>
      <w:bookmarkEnd w:id="20"/>
      <w:bookmarkEnd w:id="21"/>
    </w:p>
    <w:p w:rsidR="003D1DCB" w:rsidRPr="002743C6" w:rsidRDefault="003D1DCB" w:rsidP="003D1DCB">
      <w:pPr>
        <w:pStyle w:val="Liststycke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stycke"/>
        <w:numPr>
          <w:ilvl w:val="0"/>
          <w:numId w:val="7"/>
        </w:numPr>
        <w:spacing w:line="240" w:lineRule="auto"/>
      </w:pPr>
      <w:r>
        <w:rPr>
          <w:noProof/>
          <w:lang w:val="sv-SE" w:eastAsia="sv-S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B62" w:rsidRDefault="00747B6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47B62" w:rsidRDefault="00747B6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stycke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7105B0" w:rsidP="007105B0">
      <w:pPr>
        <w:pStyle w:val="Rubrik2"/>
      </w:pPr>
      <w:r>
        <w:t xml:space="preserve">Step 1: Create a </w:t>
      </w:r>
      <w:proofErr w:type="spellStart"/>
      <w:r>
        <w:t>getSpendings</w:t>
      </w:r>
      <w:proofErr w:type="spellEnd"/>
      <w:r>
        <w:t xml:space="preserve"> function</w:t>
      </w:r>
      <w:r w:rsidR="001A0294">
        <w:t xml:space="preserve"> in the Data module</w:t>
      </w:r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>
        <w:t>Data.fs</w:t>
      </w:r>
      <w:proofErr w:type="spellEnd"/>
      <w:r>
        <w:t xml:space="preserve"> and create a “</w:t>
      </w:r>
      <w:proofErr w:type="spellStart"/>
      <w:r>
        <w:t>getSpendings</w:t>
      </w:r>
      <w:proofErr w:type="spellEnd"/>
      <w:r>
        <w:t>” function that</w:t>
      </w:r>
    </w:p>
    <w:p w:rsidR="007105B0" w:rsidRDefault="007105B0" w:rsidP="007105B0">
      <w:pPr>
        <w:pStyle w:val="Liststycke"/>
        <w:numPr>
          <w:ilvl w:val="0"/>
          <w:numId w:val="19"/>
        </w:numPr>
        <w:spacing w:after="0"/>
      </w:pPr>
      <w:r>
        <w:t>Receives the id of the customer as parameter</w:t>
      </w:r>
    </w:p>
    <w:p w:rsidR="007105B0" w:rsidRDefault="007105B0" w:rsidP="007105B0">
      <w:pPr>
        <w:pStyle w:val="Liststycke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7105B0" w:rsidRDefault="007105B0" w:rsidP="007105B0">
      <w:pPr>
        <w:pStyle w:val="Liststycke"/>
        <w:numPr>
          <w:ilvl w:val="0"/>
          <w:numId w:val="19"/>
        </w:numPr>
        <w:spacing w:after="0"/>
      </w:pPr>
      <w:r>
        <w:t xml:space="preserve">Returns the </w:t>
      </w:r>
      <w:r w:rsidR="00F26F2C">
        <w:t xml:space="preserve">list of </w:t>
      </w:r>
      <w:proofErr w:type="spellStart"/>
      <w:r w:rsidR="00F26F2C">
        <w:t>s</w:t>
      </w:r>
      <w:r>
        <w:t>pendings</w:t>
      </w:r>
      <w:proofErr w:type="spellEnd"/>
      <w:r>
        <w:t xml:space="preserve"> as a sequence</w:t>
      </w:r>
    </w:p>
    <w:p w:rsidR="006D4E7B" w:rsidRPr="003A333A" w:rsidRDefault="006D4E7B" w:rsidP="00E81C16">
      <w:pPr>
        <w:spacing w:after="0"/>
      </w:pPr>
    </w:p>
    <w:p w:rsidR="006D4E7B" w:rsidRDefault="006D4E7B" w:rsidP="006D4E7B"/>
    <w:p w:rsidR="006D4E7B" w:rsidRDefault="006D4E7B" w:rsidP="00E81C16">
      <w:pPr>
        <w:spacing w:after="0"/>
      </w:pPr>
    </w:p>
    <w:p w:rsidR="00BF5F9D" w:rsidRDefault="00BF5F9D" w:rsidP="00BF5F9D">
      <w:pPr>
        <w:pStyle w:val="Rubrik2"/>
      </w:pPr>
      <w:r>
        <w:t xml:space="preserve">Step 2: Create a </w:t>
      </w:r>
      <w:proofErr w:type="spellStart"/>
      <w:r>
        <w:t>getSpendingsByMonth</w:t>
      </w:r>
      <w:proofErr w:type="spellEnd"/>
      <w:r>
        <w:t xml:space="preserve"> function</w:t>
      </w:r>
    </w:p>
    <w:p w:rsidR="00BF5F9D" w:rsidRDefault="00BF5F9D" w:rsidP="00E81C16">
      <w:pPr>
        <w:spacing w:after="0"/>
      </w:pPr>
    </w:p>
    <w:p w:rsidR="006D4E7B" w:rsidRDefault="00BF5F9D" w:rsidP="00E81C16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6D4E7B">
        <w:t xml:space="preserve">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 that</w:t>
      </w:r>
    </w:p>
    <w:p w:rsidR="00BF5F9D" w:rsidRDefault="00BF5F9D" w:rsidP="00BF5F9D">
      <w:pPr>
        <w:pStyle w:val="Liststycke"/>
        <w:numPr>
          <w:ilvl w:val="0"/>
          <w:numId w:val="21"/>
        </w:numPr>
        <w:spacing w:after="0"/>
      </w:pPr>
      <w:r>
        <w:t>Receives a customer as parameter</w:t>
      </w:r>
    </w:p>
    <w:p w:rsidR="00BF5F9D" w:rsidRDefault="00BF5F9D" w:rsidP="00BF5F9D">
      <w:pPr>
        <w:pStyle w:val="Liststycke"/>
        <w:numPr>
          <w:ilvl w:val="0"/>
          <w:numId w:val="21"/>
        </w:numPr>
        <w:spacing w:after="0"/>
      </w:pPr>
      <w:r>
        <w:t xml:space="preserve">Calls the </w:t>
      </w:r>
      <w:proofErr w:type="spellStart"/>
      <w:r>
        <w:t>Data.getSpendings</w:t>
      </w:r>
      <w:proofErr w:type="spellEnd"/>
      <w:r>
        <w:t xml:space="preserve"> function with the customer’s id and </w:t>
      </w:r>
      <w:r w:rsidR="00EA56C8">
        <w:t xml:space="preserve">it </w:t>
      </w:r>
      <w:r>
        <w:t>returns its result</w:t>
      </w:r>
    </w:p>
    <w:p w:rsidR="007105B0" w:rsidRDefault="007105B0" w:rsidP="00E81C16">
      <w:pPr>
        <w:spacing w:after="0"/>
      </w:pPr>
    </w:p>
    <w:p w:rsidR="006D4E7B" w:rsidRDefault="006D4E7B" w:rsidP="006D4E7B"/>
    <w:p w:rsidR="003D1DCB" w:rsidRDefault="003D1DCB" w:rsidP="00E81C16">
      <w:pPr>
        <w:spacing w:after="0"/>
      </w:pPr>
    </w:p>
    <w:p w:rsidR="00462C9A" w:rsidRDefault="00BF5F9D" w:rsidP="00E81C16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>
        <w:rPr>
          <w:b/>
        </w:rPr>
        <w:t xml:space="preserve"> </w:t>
      </w:r>
      <w:r w:rsidR="00CF17D0">
        <w:t>Open Module4/Tests/</w:t>
      </w:r>
      <w:proofErr w:type="spellStart"/>
      <w:r w:rsidR="00CF17D0">
        <w:t>Tests.fs</w:t>
      </w:r>
      <w:proofErr w:type="spellEnd"/>
      <w:r w:rsidR="00CF17D0">
        <w:t>, uncomment the test 4-1, save all the files and run the tests by executing Module4/runtests.bat (Win) or Module4</w:t>
      </w:r>
      <w:r w:rsidR="0000164D">
        <w:t>/runtests.sh (Mac or Linux) in</w:t>
      </w:r>
      <w:r w:rsidR="00CF17D0">
        <w:t xml:space="preserve"> the </w:t>
      </w:r>
      <w:r w:rsidR="0000164D">
        <w:t>Command Prompt/Terminal</w:t>
      </w:r>
      <w:r w:rsidR="00CF17D0">
        <w:t>. Check that the test passes.</w:t>
      </w:r>
    </w:p>
    <w:p w:rsidR="00CF17D0" w:rsidRDefault="00CF17D0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BF5F9D" w:rsidRDefault="00BF5F9D" w:rsidP="00BF5F9D">
      <w:pPr>
        <w:pStyle w:val="Rubrik2"/>
      </w:pPr>
      <w:r>
        <w:t xml:space="preserve">Step 3: Update the </w:t>
      </w:r>
      <w:proofErr w:type="spellStart"/>
      <w:r>
        <w:t>getSpendings</w:t>
      </w:r>
      <w:proofErr w:type="spellEnd"/>
      <w:r>
        <w:t xml:space="preserve"> function</w:t>
      </w:r>
    </w:p>
    <w:p w:rsidR="00BF5F9D" w:rsidRDefault="00BF5F9D" w:rsidP="00BF5F9D">
      <w:pPr>
        <w:spacing w:after="0"/>
      </w:pPr>
    </w:p>
    <w:p w:rsidR="001A0294" w:rsidRDefault="001A0294" w:rsidP="00E81C16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 w:rsidR="00240B5A">
        <w:t>Open Module4/Application/</w:t>
      </w:r>
      <w:proofErr w:type="spellStart"/>
      <w:r w:rsidR="00240B5A">
        <w:t>Functions.fs</w:t>
      </w:r>
      <w:proofErr w:type="spellEnd"/>
      <w:r w:rsidR="00240B5A"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</w:t>
      </w:r>
      <w:r w:rsidR="00EA56C8">
        <w:t xml:space="preserve"> to</w:t>
      </w:r>
      <w:r>
        <w:t>:</w:t>
      </w:r>
    </w:p>
    <w:p w:rsidR="003D1DCB" w:rsidRDefault="001A0294" w:rsidP="001A0294">
      <w:pPr>
        <w:pStyle w:val="Liststycke"/>
        <w:numPr>
          <w:ilvl w:val="0"/>
          <w:numId w:val="22"/>
        </w:numPr>
        <w:spacing w:after="0"/>
      </w:pPr>
      <w:r>
        <w:t xml:space="preserve">Call </w:t>
      </w:r>
      <w:proofErr w:type="spellStart"/>
      <w:r>
        <w:t>getSpendingsByMonth</w:t>
      </w:r>
      <w:proofErr w:type="spellEnd"/>
      <w:r>
        <w:t xml:space="preserve"> passing the customer</w:t>
      </w:r>
    </w:p>
    <w:p w:rsidR="001A0294" w:rsidRDefault="001A0294" w:rsidP="001A0294">
      <w:pPr>
        <w:pStyle w:val="Liststycke"/>
        <w:numPr>
          <w:ilvl w:val="0"/>
          <w:numId w:val="22"/>
        </w:numPr>
        <w:spacing w:after="0"/>
      </w:pPr>
      <w:r>
        <w:t xml:space="preserve">Take the average of the result using </w:t>
      </w:r>
      <w:proofErr w:type="spellStart"/>
      <w:r>
        <w:t>List.average</w:t>
      </w:r>
      <w:proofErr w:type="spellEnd"/>
    </w:p>
    <w:p w:rsidR="001A0294" w:rsidRDefault="001A0294" w:rsidP="001A0294">
      <w:pPr>
        <w:pStyle w:val="Liststycke"/>
        <w:numPr>
          <w:ilvl w:val="0"/>
          <w:numId w:val="22"/>
        </w:numPr>
        <w:spacing w:after="0"/>
      </w:pPr>
      <w:r>
        <w:t xml:space="preserve">Return a tuple with the customer and the </w:t>
      </w:r>
      <w:proofErr w:type="spellStart"/>
      <w:r>
        <w:t>spendings</w:t>
      </w:r>
      <w:proofErr w:type="spellEnd"/>
    </w:p>
    <w:p w:rsidR="001A0294" w:rsidRDefault="001A0294" w:rsidP="00E81C16">
      <w:pPr>
        <w:spacing w:after="0"/>
      </w:pPr>
    </w:p>
    <w:p w:rsidR="003D1DCB" w:rsidRPr="00DC5AA4" w:rsidRDefault="003D1DCB" w:rsidP="003D1DCB"/>
    <w:p w:rsidR="005674DF" w:rsidRDefault="005674DF" w:rsidP="00E81C16">
      <w:pPr>
        <w:spacing w:after="0"/>
      </w:pPr>
    </w:p>
    <w:p w:rsidR="00E96EB3" w:rsidRDefault="001A0294" w:rsidP="00E81C16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 w:rsidR="00240B5A">
        <w:t>Open Module4/Te</w:t>
      </w:r>
      <w:r w:rsidR="00904FC8">
        <w:t>sts/</w:t>
      </w:r>
      <w:proofErr w:type="spellStart"/>
      <w:r w:rsidR="00904FC8">
        <w:t>Tests.fs</w:t>
      </w:r>
      <w:proofErr w:type="spellEnd"/>
      <w:r w:rsidR="00904FC8">
        <w:t>, uncomment test 4-2</w:t>
      </w:r>
      <w:r w:rsidR="00240B5A">
        <w:t>, save all the files and run the tests.</w:t>
      </w:r>
    </w:p>
    <w:p w:rsidR="00904FC8" w:rsidRDefault="00904FC8"/>
    <w:p w:rsidR="00125F0C" w:rsidRDefault="00125F0C" w:rsidP="00125F0C">
      <w:pPr>
        <w:pStyle w:val="Rubrik2"/>
      </w:pPr>
      <w:r>
        <w:lastRenderedPageBreak/>
        <w:t xml:space="preserve">Step 4: Create a </w:t>
      </w:r>
      <w:proofErr w:type="spellStart"/>
      <w:r>
        <w:t>getCustomers</w:t>
      </w:r>
      <w:proofErr w:type="spellEnd"/>
      <w:r>
        <w:t xml:space="preserve"> function</w:t>
      </w:r>
    </w:p>
    <w:p w:rsidR="00125F0C" w:rsidRPr="00125F0C" w:rsidRDefault="00125F0C" w:rsidP="00125F0C">
      <w:pPr>
        <w:spacing w:after="0"/>
      </w:pPr>
    </w:p>
    <w:p w:rsidR="00125F0C" w:rsidRDefault="00125F0C" w:rsidP="00125F0C">
      <w:pPr>
        <w:spacing w:after="0"/>
      </w:pPr>
      <w:r>
        <w:rPr>
          <w:b/>
        </w:rPr>
        <w:t>4.1</w:t>
      </w:r>
      <w:r w:rsidRPr="00337E9D">
        <w:rPr>
          <w:b/>
        </w:rPr>
        <w:t>.</w:t>
      </w:r>
      <w:r>
        <w:rPr>
          <w:b/>
        </w:rPr>
        <w:t xml:space="preserve"> </w:t>
      </w:r>
      <w:r w:rsidR="00076B17">
        <w:t>Open Module4/Application/</w:t>
      </w:r>
      <w:proofErr w:type="spellStart"/>
      <w:r w:rsidR="003A7604">
        <w:t>Data.fs</w:t>
      </w:r>
      <w:proofErr w:type="spellEnd"/>
      <w:r w:rsidR="003A7604">
        <w:t xml:space="preserve"> and </w:t>
      </w:r>
      <w:r>
        <w:t>create a “</w:t>
      </w:r>
      <w:proofErr w:type="spellStart"/>
      <w:r>
        <w:t>getCustomers</w:t>
      </w:r>
      <w:proofErr w:type="spellEnd"/>
      <w:r>
        <w:t>”</w:t>
      </w:r>
      <w:r w:rsidR="003A7604">
        <w:t xml:space="preserve"> </w:t>
      </w:r>
      <w:r>
        <w:t>functions that</w:t>
      </w:r>
    </w:p>
    <w:p w:rsidR="003A7604" w:rsidRDefault="00125F0C" w:rsidP="00125F0C">
      <w:pPr>
        <w:pStyle w:val="Liststycke"/>
        <w:numPr>
          <w:ilvl w:val="0"/>
          <w:numId w:val="23"/>
        </w:numPr>
        <w:spacing w:after="0"/>
      </w:pPr>
      <w:r>
        <w:t>Receives zero parameters (unit)</w:t>
      </w:r>
    </w:p>
    <w:p w:rsidR="00125F0C" w:rsidRDefault="00125F0C" w:rsidP="00125F0C">
      <w:pPr>
        <w:pStyle w:val="Liststycke"/>
        <w:numPr>
          <w:ilvl w:val="0"/>
          <w:numId w:val="23"/>
        </w:numPr>
        <w:spacing w:after="0"/>
      </w:pPr>
      <w:r>
        <w:t xml:space="preserve">Uses the </w:t>
      </w:r>
      <w:proofErr w:type="spellStart"/>
      <w:r>
        <w:t>CsvProvider</w:t>
      </w:r>
      <w:proofErr w:type="spellEnd"/>
      <w:r>
        <w:t xml:space="preserve"> with Data.csv (both as schema and data)</w:t>
      </w:r>
    </w:p>
    <w:p w:rsidR="00125F0C" w:rsidRDefault="00125F0C" w:rsidP="00125F0C">
      <w:pPr>
        <w:pStyle w:val="Liststycke"/>
        <w:numPr>
          <w:ilvl w:val="0"/>
          <w:numId w:val="23"/>
        </w:numPr>
        <w:spacing w:after="0"/>
      </w:pPr>
      <w:r>
        <w:t>Returns a sequence of customers</w:t>
      </w:r>
    </w:p>
    <w:p w:rsidR="00125F0C" w:rsidRDefault="00125F0C" w:rsidP="00125F0C">
      <w:pPr>
        <w:spacing w:after="0"/>
      </w:pPr>
    </w:p>
    <w:p w:rsidR="003A7604" w:rsidRDefault="003A7604" w:rsidP="003A7604"/>
    <w:p w:rsidR="00596BE8" w:rsidRDefault="00596BE8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125F0C">
      <w:pPr>
        <w:pStyle w:val="Rubrik2"/>
      </w:pPr>
      <w:r>
        <w:t xml:space="preserve">Step 5: Create a </w:t>
      </w:r>
      <w:proofErr w:type="spellStart"/>
      <w:r>
        <w:t>CustomerService</w:t>
      </w:r>
      <w:proofErr w:type="spellEnd"/>
      <w:r>
        <w:t xml:space="preserve"> class</w:t>
      </w:r>
    </w:p>
    <w:p w:rsidR="00125F0C" w:rsidRDefault="00125F0C" w:rsidP="00E81C16">
      <w:pPr>
        <w:spacing w:after="0"/>
      </w:pPr>
    </w:p>
    <w:p w:rsidR="003A7604" w:rsidRDefault="00125F0C" w:rsidP="00E81C16">
      <w:pPr>
        <w:spacing w:after="0"/>
      </w:pPr>
      <w:r>
        <w:rPr>
          <w:b/>
        </w:rPr>
        <w:t>5.1</w:t>
      </w:r>
      <w:r w:rsidRPr="00337E9D">
        <w:rPr>
          <w:b/>
        </w:rPr>
        <w:t>.</w:t>
      </w:r>
      <w:r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>
        <w:t>s.fs</w:t>
      </w:r>
      <w:proofErr w:type="spellEnd"/>
      <w:r>
        <w:t xml:space="preserve"> and add a “</w:t>
      </w:r>
      <w:proofErr w:type="spellStart"/>
      <w:r>
        <w:t>CustomerService</w:t>
      </w:r>
      <w:proofErr w:type="spellEnd"/>
      <w:r>
        <w:t>” class</w:t>
      </w:r>
      <w:r w:rsidR="004F7E77">
        <w:t xml:space="preserve"> with</w:t>
      </w:r>
    </w:p>
    <w:p w:rsidR="004F7E77" w:rsidRDefault="004F7E77" w:rsidP="004F7E77">
      <w:pPr>
        <w:pStyle w:val="Liststycke"/>
        <w:numPr>
          <w:ilvl w:val="0"/>
          <w:numId w:val="24"/>
        </w:numPr>
        <w:spacing w:after="0"/>
      </w:pPr>
      <w:r>
        <w:t xml:space="preserve">A </w:t>
      </w:r>
      <w:proofErr w:type="spellStart"/>
      <w:r>
        <w:t>GetCustomers</w:t>
      </w:r>
      <w:proofErr w:type="spellEnd"/>
      <w:r>
        <w:t xml:space="preserve"> method that receives no parameters (unit) and calls the </w:t>
      </w:r>
      <w:proofErr w:type="spellStart"/>
      <w:r>
        <w:t>Data.getCustomers</w:t>
      </w:r>
      <w:proofErr w:type="spellEnd"/>
      <w:r>
        <w:t xml:space="preserve"> function</w:t>
      </w:r>
    </w:p>
    <w:p w:rsidR="004F7E77" w:rsidRDefault="004F7E77" w:rsidP="00EA56C8">
      <w:pPr>
        <w:pStyle w:val="Liststycke"/>
        <w:numPr>
          <w:ilvl w:val="0"/>
          <w:numId w:val="24"/>
        </w:numPr>
        <w:spacing w:after="0"/>
      </w:pPr>
      <w:r>
        <w:t>A</w:t>
      </w:r>
      <w:r w:rsidR="00EA56C8">
        <w:t>n</w:t>
      </w:r>
      <w:r>
        <w:t xml:space="preserve"> </w:t>
      </w:r>
      <w:proofErr w:type="spellStart"/>
      <w:r>
        <w:t>UpgradeCustomers</w:t>
      </w:r>
      <w:proofErr w:type="spellEnd"/>
      <w:r>
        <w:t xml:space="preserve"> method that receives the id of the customer, </w:t>
      </w:r>
      <w:r w:rsidR="00EA56C8">
        <w:t xml:space="preserve">it </w:t>
      </w:r>
      <w:r>
        <w:t xml:space="preserve">finds the customer using </w:t>
      </w:r>
      <w:proofErr w:type="spellStart"/>
      <w:r>
        <w:t>Data.getCustomers</w:t>
      </w:r>
      <w:proofErr w:type="spellEnd"/>
      <w:r>
        <w:t xml:space="preserve"> and the</w:t>
      </w:r>
      <w:r w:rsidR="00EA56C8">
        <w:t>n</w:t>
      </w:r>
      <w:r>
        <w:t xml:space="preserve"> </w:t>
      </w:r>
      <w:r w:rsidR="00F15CAD">
        <w:t xml:space="preserve">calls </w:t>
      </w:r>
      <w:proofErr w:type="spellStart"/>
      <w:r w:rsidR="00F15CAD">
        <w:t>Functions.upgradeCustomer</w:t>
      </w:r>
      <w:proofErr w:type="spellEnd"/>
    </w:p>
    <w:p w:rsidR="00125F0C" w:rsidRDefault="00125F0C" w:rsidP="00E81C16">
      <w:pPr>
        <w:spacing w:after="0"/>
      </w:pPr>
    </w:p>
    <w:p w:rsidR="003A7604" w:rsidRDefault="003A7604" w:rsidP="003A7604">
      <w:r>
        <w:t xml:space="preserve"> </w:t>
      </w:r>
    </w:p>
    <w:p w:rsidR="00596BE8" w:rsidRDefault="00596BE8" w:rsidP="00E81C16">
      <w:pPr>
        <w:spacing w:after="0"/>
      </w:pPr>
    </w:p>
    <w:p w:rsidR="00815DB8" w:rsidRDefault="004F7E77" w:rsidP="00E81C16">
      <w:pPr>
        <w:spacing w:after="0"/>
      </w:pPr>
      <w:r>
        <w:rPr>
          <w:b/>
        </w:rPr>
        <w:t>5.2</w:t>
      </w:r>
      <w:r w:rsidRPr="00337E9D">
        <w:rPr>
          <w:b/>
        </w:rPr>
        <w:t>.</w:t>
      </w:r>
      <w:r>
        <w:rPr>
          <w:b/>
        </w:rPr>
        <w:t xml:space="preserve"> </w:t>
      </w:r>
      <w:r w:rsidR="00D11AD7">
        <w:t>Open Module4/Tes</w:t>
      </w:r>
      <w:r w:rsidR="001504B7">
        <w:t>ts/</w:t>
      </w:r>
      <w:proofErr w:type="spellStart"/>
      <w:r w:rsidR="001504B7">
        <w:t>Tests.fs</w:t>
      </w:r>
      <w:proofErr w:type="spellEnd"/>
      <w:r w:rsidR="001504B7">
        <w:t>, uncomment tests 4-3 and 4-4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3A7604" w:rsidRDefault="004F7E77" w:rsidP="00E81C16">
      <w:pPr>
        <w:spacing w:after="0"/>
      </w:pPr>
      <w:r>
        <w:rPr>
          <w:b/>
        </w:rPr>
        <w:t>5.3</w:t>
      </w:r>
      <w:r w:rsidRPr="00337E9D">
        <w:rPr>
          <w:b/>
        </w:rPr>
        <w:t>.</w:t>
      </w:r>
      <w:r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4F7E77" w:rsidP="00E81C16">
      <w:pPr>
        <w:spacing w:after="0"/>
      </w:pPr>
      <w:r>
        <w:rPr>
          <w:b/>
        </w:rPr>
        <w:t>5.4</w:t>
      </w:r>
      <w:r w:rsidRPr="00337E9D">
        <w:rPr>
          <w:b/>
        </w:rPr>
        <w:t>.</w:t>
      </w:r>
      <w:r>
        <w:rPr>
          <w:b/>
        </w:rPr>
        <w:t xml:space="preserve"> </w:t>
      </w:r>
      <w:r w:rsidR="000A0370">
        <w:t>Try the application, upgrade different customers.</w:t>
      </w:r>
    </w:p>
    <w:sectPr w:rsidR="000A0370">
      <w:footerReference w:type="default" r:id="rId33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141" w:rsidRDefault="000E3141">
      <w:pPr>
        <w:spacing w:after="0" w:line="240" w:lineRule="auto"/>
      </w:pPr>
      <w:r>
        <w:separator/>
      </w:r>
    </w:p>
  </w:endnote>
  <w:endnote w:type="continuationSeparator" w:id="0">
    <w:p w:rsidR="000E3141" w:rsidRDefault="000E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B62" w:rsidRDefault="000E3141">
    <w:pPr>
      <w:pStyle w:val="Sidfot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47B62">
          <w:t>F# Workshop</w:t>
        </w:r>
      </w:sdtContent>
    </w:sdt>
    <w:r w:rsidR="00747B62">
      <w:ptab w:relativeTo="margin" w:alignment="right" w:leader="none"/>
    </w:r>
    <w:r w:rsidR="00747B62">
      <w:fldChar w:fldCharType="begin"/>
    </w:r>
    <w:r w:rsidR="00747B62">
      <w:instrText xml:space="preserve"> PAGE   \* MERGEFORMAT </w:instrText>
    </w:r>
    <w:r w:rsidR="00747B62">
      <w:fldChar w:fldCharType="separate"/>
    </w:r>
    <w:r w:rsidR="00281B7E">
      <w:rPr>
        <w:noProof/>
      </w:rPr>
      <w:t>14</w:t>
    </w:r>
    <w:r w:rsidR="00747B6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141" w:rsidRDefault="000E3141">
      <w:pPr>
        <w:spacing w:after="0" w:line="240" w:lineRule="auto"/>
      </w:pPr>
      <w:r>
        <w:separator/>
      </w:r>
    </w:p>
  </w:footnote>
  <w:footnote w:type="continuationSeparator" w:id="0">
    <w:p w:rsidR="000E3141" w:rsidRDefault="000E3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Innehll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1"/>
  </w:num>
  <w:num w:numId="6">
    <w:abstractNumId w:val="1"/>
  </w:num>
  <w:num w:numId="7">
    <w:abstractNumId w:val="22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3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5282"/>
    <w:rsid w:val="000055DF"/>
    <w:rsid w:val="000159B7"/>
    <w:rsid w:val="00020806"/>
    <w:rsid w:val="000233C0"/>
    <w:rsid w:val="000268D4"/>
    <w:rsid w:val="00033DB5"/>
    <w:rsid w:val="00033F69"/>
    <w:rsid w:val="00040D02"/>
    <w:rsid w:val="000433E7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E3141"/>
    <w:rsid w:val="000F2A5D"/>
    <w:rsid w:val="000F46E4"/>
    <w:rsid w:val="00105680"/>
    <w:rsid w:val="00110778"/>
    <w:rsid w:val="00120F89"/>
    <w:rsid w:val="00125F0C"/>
    <w:rsid w:val="00126892"/>
    <w:rsid w:val="001365EA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E3842"/>
    <w:rsid w:val="001E5D76"/>
    <w:rsid w:val="001F1866"/>
    <w:rsid w:val="001F229A"/>
    <w:rsid w:val="001F2544"/>
    <w:rsid w:val="001F3913"/>
    <w:rsid w:val="001F3E6B"/>
    <w:rsid w:val="001F7AD0"/>
    <w:rsid w:val="00203924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1B7E"/>
    <w:rsid w:val="00284BC2"/>
    <w:rsid w:val="00293564"/>
    <w:rsid w:val="0029746C"/>
    <w:rsid w:val="002A1E00"/>
    <w:rsid w:val="002A2CCB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0248"/>
    <w:rsid w:val="003019FB"/>
    <w:rsid w:val="0030691C"/>
    <w:rsid w:val="00310C8F"/>
    <w:rsid w:val="003116E3"/>
    <w:rsid w:val="00316382"/>
    <w:rsid w:val="003350E2"/>
    <w:rsid w:val="00337E9D"/>
    <w:rsid w:val="003405A5"/>
    <w:rsid w:val="00347C59"/>
    <w:rsid w:val="00347D82"/>
    <w:rsid w:val="00355463"/>
    <w:rsid w:val="00357829"/>
    <w:rsid w:val="003762DE"/>
    <w:rsid w:val="0038452E"/>
    <w:rsid w:val="0038465A"/>
    <w:rsid w:val="00384DE7"/>
    <w:rsid w:val="003A333A"/>
    <w:rsid w:val="003A4225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D62F7"/>
    <w:rsid w:val="003E3C49"/>
    <w:rsid w:val="003E4214"/>
    <w:rsid w:val="003E48B6"/>
    <w:rsid w:val="003E643A"/>
    <w:rsid w:val="003F0D5D"/>
    <w:rsid w:val="00400472"/>
    <w:rsid w:val="004016BC"/>
    <w:rsid w:val="00401CF1"/>
    <w:rsid w:val="00403D12"/>
    <w:rsid w:val="004068BF"/>
    <w:rsid w:val="004117CD"/>
    <w:rsid w:val="00415677"/>
    <w:rsid w:val="00423150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0F9F"/>
    <w:rsid w:val="00496784"/>
    <w:rsid w:val="00497732"/>
    <w:rsid w:val="004B018D"/>
    <w:rsid w:val="004B2EBB"/>
    <w:rsid w:val="004B51E5"/>
    <w:rsid w:val="004C0A77"/>
    <w:rsid w:val="004C59DB"/>
    <w:rsid w:val="004E0C41"/>
    <w:rsid w:val="004E4A8D"/>
    <w:rsid w:val="004F6A48"/>
    <w:rsid w:val="004F7E77"/>
    <w:rsid w:val="005020FC"/>
    <w:rsid w:val="00504F5B"/>
    <w:rsid w:val="00515071"/>
    <w:rsid w:val="00535394"/>
    <w:rsid w:val="00540C3A"/>
    <w:rsid w:val="00542B11"/>
    <w:rsid w:val="00543B62"/>
    <w:rsid w:val="005448BB"/>
    <w:rsid w:val="00547719"/>
    <w:rsid w:val="00552D82"/>
    <w:rsid w:val="00553897"/>
    <w:rsid w:val="00565875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5CB2"/>
    <w:rsid w:val="00617068"/>
    <w:rsid w:val="00627D65"/>
    <w:rsid w:val="00632FE1"/>
    <w:rsid w:val="006559C7"/>
    <w:rsid w:val="00657179"/>
    <w:rsid w:val="006634EE"/>
    <w:rsid w:val="00663532"/>
    <w:rsid w:val="00671DA8"/>
    <w:rsid w:val="0067721B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D4E7B"/>
    <w:rsid w:val="006D59CF"/>
    <w:rsid w:val="006E0D51"/>
    <w:rsid w:val="006E2744"/>
    <w:rsid w:val="006F25EE"/>
    <w:rsid w:val="006F3F4D"/>
    <w:rsid w:val="006F6EE0"/>
    <w:rsid w:val="007023E5"/>
    <w:rsid w:val="0070253D"/>
    <w:rsid w:val="007044CF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47B62"/>
    <w:rsid w:val="007506D4"/>
    <w:rsid w:val="00765BEA"/>
    <w:rsid w:val="007737E5"/>
    <w:rsid w:val="0077547E"/>
    <w:rsid w:val="00782D7E"/>
    <w:rsid w:val="00790691"/>
    <w:rsid w:val="00793F62"/>
    <w:rsid w:val="00794537"/>
    <w:rsid w:val="007948C9"/>
    <w:rsid w:val="007A46C6"/>
    <w:rsid w:val="007A61E0"/>
    <w:rsid w:val="007A6A27"/>
    <w:rsid w:val="007B1A4B"/>
    <w:rsid w:val="007B21A9"/>
    <w:rsid w:val="007C0D60"/>
    <w:rsid w:val="007C3484"/>
    <w:rsid w:val="007D0901"/>
    <w:rsid w:val="007D10CD"/>
    <w:rsid w:val="007D3B50"/>
    <w:rsid w:val="007E0568"/>
    <w:rsid w:val="00804F65"/>
    <w:rsid w:val="00807030"/>
    <w:rsid w:val="00815DB8"/>
    <w:rsid w:val="00820511"/>
    <w:rsid w:val="00821E2A"/>
    <w:rsid w:val="00830166"/>
    <w:rsid w:val="00835336"/>
    <w:rsid w:val="00842330"/>
    <w:rsid w:val="00851484"/>
    <w:rsid w:val="008547B4"/>
    <w:rsid w:val="0086789F"/>
    <w:rsid w:val="00873104"/>
    <w:rsid w:val="008759DA"/>
    <w:rsid w:val="008817F5"/>
    <w:rsid w:val="00891E93"/>
    <w:rsid w:val="00897E92"/>
    <w:rsid w:val="008A2D6D"/>
    <w:rsid w:val="008B36F5"/>
    <w:rsid w:val="008D2B5F"/>
    <w:rsid w:val="008D53BB"/>
    <w:rsid w:val="008D59E6"/>
    <w:rsid w:val="008D66B7"/>
    <w:rsid w:val="008E6CD5"/>
    <w:rsid w:val="008E6D93"/>
    <w:rsid w:val="008F36D7"/>
    <w:rsid w:val="008F4F4D"/>
    <w:rsid w:val="009012A7"/>
    <w:rsid w:val="00904F52"/>
    <w:rsid w:val="00904FC8"/>
    <w:rsid w:val="009065C0"/>
    <w:rsid w:val="0091034A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83CEA"/>
    <w:rsid w:val="0098521F"/>
    <w:rsid w:val="00993D4B"/>
    <w:rsid w:val="00995B8D"/>
    <w:rsid w:val="009A5811"/>
    <w:rsid w:val="009A7A15"/>
    <w:rsid w:val="009B1E0F"/>
    <w:rsid w:val="009B3759"/>
    <w:rsid w:val="009B4554"/>
    <w:rsid w:val="009C0840"/>
    <w:rsid w:val="009C4771"/>
    <w:rsid w:val="009D1B7F"/>
    <w:rsid w:val="009E6426"/>
    <w:rsid w:val="00A03F95"/>
    <w:rsid w:val="00A071F5"/>
    <w:rsid w:val="00A13870"/>
    <w:rsid w:val="00A14AF6"/>
    <w:rsid w:val="00A27653"/>
    <w:rsid w:val="00A36B31"/>
    <w:rsid w:val="00A422E5"/>
    <w:rsid w:val="00A45567"/>
    <w:rsid w:val="00A46D60"/>
    <w:rsid w:val="00A52E29"/>
    <w:rsid w:val="00A53A67"/>
    <w:rsid w:val="00A53DEA"/>
    <w:rsid w:val="00A60C9F"/>
    <w:rsid w:val="00A65E32"/>
    <w:rsid w:val="00A6602F"/>
    <w:rsid w:val="00A670FD"/>
    <w:rsid w:val="00A84D0F"/>
    <w:rsid w:val="00A92D13"/>
    <w:rsid w:val="00A96261"/>
    <w:rsid w:val="00A96A88"/>
    <w:rsid w:val="00AB0C26"/>
    <w:rsid w:val="00AB4BA0"/>
    <w:rsid w:val="00AB539E"/>
    <w:rsid w:val="00AC0D99"/>
    <w:rsid w:val="00AC31E5"/>
    <w:rsid w:val="00AC5B4E"/>
    <w:rsid w:val="00AC6ED5"/>
    <w:rsid w:val="00AD64BE"/>
    <w:rsid w:val="00AD6A24"/>
    <w:rsid w:val="00AE7668"/>
    <w:rsid w:val="00AF1189"/>
    <w:rsid w:val="00AF5972"/>
    <w:rsid w:val="00AF5DEA"/>
    <w:rsid w:val="00B00E8E"/>
    <w:rsid w:val="00B06572"/>
    <w:rsid w:val="00B06D89"/>
    <w:rsid w:val="00B154E7"/>
    <w:rsid w:val="00B22D01"/>
    <w:rsid w:val="00B30798"/>
    <w:rsid w:val="00B30A7D"/>
    <w:rsid w:val="00B31F31"/>
    <w:rsid w:val="00B3273E"/>
    <w:rsid w:val="00B438A6"/>
    <w:rsid w:val="00B554CD"/>
    <w:rsid w:val="00B609F6"/>
    <w:rsid w:val="00B720EE"/>
    <w:rsid w:val="00B77118"/>
    <w:rsid w:val="00B867E7"/>
    <w:rsid w:val="00B86845"/>
    <w:rsid w:val="00B944D4"/>
    <w:rsid w:val="00BA209D"/>
    <w:rsid w:val="00BA2F2C"/>
    <w:rsid w:val="00BA2F48"/>
    <w:rsid w:val="00BA619A"/>
    <w:rsid w:val="00BA67BB"/>
    <w:rsid w:val="00BC305E"/>
    <w:rsid w:val="00BD0A67"/>
    <w:rsid w:val="00BD4E3B"/>
    <w:rsid w:val="00BF5F9D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61D6"/>
    <w:rsid w:val="00C6633D"/>
    <w:rsid w:val="00C70850"/>
    <w:rsid w:val="00C7703A"/>
    <w:rsid w:val="00C82306"/>
    <w:rsid w:val="00C86BB0"/>
    <w:rsid w:val="00C8717C"/>
    <w:rsid w:val="00C91859"/>
    <w:rsid w:val="00C96D52"/>
    <w:rsid w:val="00C96E3B"/>
    <w:rsid w:val="00CB5475"/>
    <w:rsid w:val="00CB5E2D"/>
    <w:rsid w:val="00CB777C"/>
    <w:rsid w:val="00CC6BBD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3CE2"/>
    <w:rsid w:val="00D25A89"/>
    <w:rsid w:val="00D51A72"/>
    <w:rsid w:val="00D61FC6"/>
    <w:rsid w:val="00D673E4"/>
    <w:rsid w:val="00D73DAB"/>
    <w:rsid w:val="00D750A0"/>
    <w:rsid w:val="00D8018B"/>
    <w:rsid w:val="00D818CB"/>
    <w:rsid w:val="00D8256E"/>
    <w:rsid w:val="00D90913"/>
    <w:rsid w:val="00DA1A5F"/>
    <w:rsid w:val="00DA688E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40635"/>
    <w:rsid w:val="00E414EA"/>
    <w:rsid w:val="00E415D3"/>
    <w:rsid w:val="00E41F9E"/>
    <w:rsid w:val="00E443E6"/>
    <w:rsid w:val="00E4471A"/>
    <w:rsid w:val="00E45112"/>
    <w:rsid w:val="00E55FB8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8352D"/>
    <w:rsid w:val="00E91592"/>
    <w:rsid w:val="00E96EB3"/>
    <w:rsid w:val="00EA0994"/>
    <w:rsid w:val="00EA56C8"/>
    <w:rsid w:val="00EB27EE"/>
    <w:rsid w:val="00EB2B0A"/>
    <w:rsid w:val="00EC23A3"/>
    <w:rsid w:val="00EC28B2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15CAD"/>
    <w:rsid w:val="00F2343F"/>
    <w:rsid w:val="00F250AE"/>
    <w:rsid w:val="00F26F2C"/>
    <w:rsid w:val="00F27849"/>
    <w:rsid w:val="00F34C72"/>
    <w:rsid w:val="00F41FF5"/>
    <w:rsid w:val="00F4458A"/>
    <w:rsid w:val="00F45EEC"/>
    <w:rsid w:val="00F51F31"/>
    <w:rsid w:val="00F522E2"/>
    <w:rsid w:val="00F564F4"/>
    <w:rsid w:val="00F64DAE"/>
    <w:rsid w:val="00F7002E"/>
    <w:rsid w:val="00F76DAE"/>
    <w:rsid w:val="00F815C5"/>
    <w:rsid w:val="00F850E3"/>
    <w:rsid w:val="00F93E07"/>
    <w:rsid w:val="00F97607"/>
    <w:rsid w:val="00FA188F"/>
    <w:rsid w:val="00FA6B00"/>
    <w:rsid w:val="00FA7352"/>
    <w:rsid w:val="00FB1B98"/>
    <w:rsid w:val="00FB2458"/>
    <w:rsid w:val="00FB3A4C"/>
    <w:rsid w:val="00FD79D6"/>
    <w:rsid w:val="00FE4261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Rubrik">
    <w:name w:val="Title"/>
    <w:basedOn w:val="Normal"/>
    <w:next w:val="Normal"/>
    <w:link w:val="Rubrik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sz w:val="32"/>
      <w:szCs w:val="32"/>
    </w:rPr>
  </w:style>
  <w:style w:type="paragraph" w:styleId="Ingetavstnd">
    <w:name w:val="No Spacing"/>
    <w:uiPriority w:val="1"/>
    <w:qFormat/>
    <w:pPr>
      <w:spacing w:after="0" w:line="240" w:lineRule="auto"/>
    </w:pPr>
  </w:style>
  <w:style w:type="table" w:styleId="Tabellrutnt">
    <w:name w:val="Table Grid"/>
    <w:basedOn w:val="Normaltabel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Ingetavstnd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Ingetavstnd"/>
    <w:uiPriority w:val="99"/>
    <w:pPr>
      <w:spacing w:line="14" w:lineRule="exact"/>
    </w:p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SidfotChar">
    <w:name w:val="Sidfot Char"/>
    <w:basedOn w:val="Standardstycketeckensnitt"/>
    <w:link w:val="Sidfot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Pr>
      <w:b/>
      <w:bCs/>
      <w:sz w:val="26"/>
      <w:szCs w:val="26"/>
    </w:rPr>
  </w:style>
  <w:style w:type="paragraph" w:styleId="Innehllsfrteckningsrubrik">
    <w:name w:val="TOC Heading"/>
    <w:basedOn w:val="Rubrik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Innehll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Innehll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nk">
    <w:name w:val="Hyperlink"/>
    <w:basedOn w:val="Standardstycketeckensnitt"/>
    <w:uiPriority w:val="99"/>
    <w:unhideWhenUsed/>
    <w:rPr>
      <w:color w:val="0066FF" w:themeColor="hyperlink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Normaltabel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Rubrik4Char">
    <w:name w:val="Rubrik 4 Char"/>
    <w:basedOn w:val="Standardstycketeckensnitt"/>
    <w:link w:val="Rubrik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Normaltabel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Innehll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Innehll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stycke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Rutntstabell6frgstarkdekorfrg1">
    <w:name w:val="Grid Table 6 Colorful Accent 1"/>
    <w:basedOn w:val="Normaltabel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ngtext">
    <w:name w:val="Balloon Text"/>
    <w:basedOn w:val="Normal"/>
    <w:link w:val="Ballong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image" Target="media/image3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2.emf"/><Relationship Id="rId31" Type="http://schemas.openxmlformats.org/officeDocument/2006/relationships/image" Target="media/image8.emf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/>
            <a:t>Practice</a:t>
          </a:r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/>
            <a:t>Theory</a:t>
          </a:r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</dgm:pt>
    <dgm:pt modelId="{EB2F1A30-DFF1-4E79-AEDD-DD191798CE03}" type="pres">
      <dgm:prSet presAssocID="{06ED21E7-79B8-4963-B94D-883701CCEBF3}" presName="gear1srcNode" presStyleLbl="node1" presStyleIdx="0" presStyleCnt="2"/>
      <dgm:spPr/>
    </dgm:pt>
    <dgm:pt modelId="{322547BF-FA17-4E5C-975E-1E2365FEC96B}" type="pres">
      <dgm:prSet presAssocID="{06ED21E7-79B8-4963-B94D-883701CCEBF3}" presName="gear1dstNode" presStyleLbl="node1" presStyleIdx="0" presStyleCnt="2"/>
      <dgm:spPr/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</dgm:pt>
    <dgm:pt modelId="{DF31AEBD-271A-4B6B-89F0-55F0D6606C0B}" type="pres">
      <dgm:prSet presAssocID="{9FE8FA85-5A27-42A9-90CB-EFE270BBC4D8}" presName="gear2srcNode" presStyleLbl="node1" presStyleIdx="1" presStyleCnt="2"/>
      <dgm:spPr/>
    </dgm:pt>
    <dgm:pt modelId="{EE7CE306-6469-41A4-84AD-FC336EBAA72A}" type="pres">
      <dgm:prSet presAssocID="{9FE8FA85-5A27-42A9-90CB-EFE270BBC4D8}" presName="gear2dstNode" presStyleLbl="node1" presStyleIdx="1" presStyleCnt="2"/>
      <dgm:spPr/>
    </dgm:pt>
    <dgm:pt modelId="{E37894A0-CA82-4B21-891C-DD34C3EC6A39}" type="pres">
      <dgm:prSet presAssocID="{8AED33B6-67C8-410C-BB34-1C1F37AD78CD}" presName="connector1" presStyleLbl="sibTrans2D1" presStyleIdx="0" presStyleCnt="2"/>
      <dgm:spPr/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</dgm:pt>
  </dgm:ptLst>
  <dgm:cxnLst>
    <dgm:cxn modelId="{D2294244-6B1B-4578-8334-67FD0F39EEC8}" type="presOf" srcId="{9FE8FA85-5A27-42A9-90CB-EFE270BBC4D8}" destId="{A51FD8ED-619E-490B-A7DB-8E2B070B165E}" srcOrd="0" destOrd="0" presId="urn:microsoft.com/office/officeart/2005/8/layout/gear1"/>
    <dgm:cxn modelId="{B55C0BAB-762D-44A1-A30B-03F29529EB5B}" type="presOf" srcId="{06ED21E7-79B8-4963-B94D-883701CCEBF3}" destId="{322547BF-FA17-4E5C-975E-1E2365FEC96B}" srcOrd="2" destOrd="0" presId="urn:microsoft.com/office/officeart/2005/8/layout/gear1"/>
    <dgm:cxn modelId="{4C6847B7-14E3-4BD1-8A55-7D7CD6DCDC9B}" type="presOf" srcId="{9FE8FA85-5A27-42A9-90CB-EFE270BBC4D8}" destId="{EE7CE306-6469-41A4-84AD-FC336EBAA72A}" srcOrd="2" destOrd="0" presId="urn:microsoft.com/office/officeart/2005/8/layout/gear1"/>
    <dgm:cxn modelId="{518114FA-F48F-4075-B872-7ED9CE70E75F}" type="presOf" srcId="{8AED33B6-67C8-410C-BB34-1C1F37AD78CD}" destId="{E37894A0-CA82-4B21-891C-DD34C3EC6A39}" srcOrd="0" destOrd="0" presId="urn:microsoft.com/office/officeart/2005/8/layout/gear1"/>
    <dgm:cxn modelId="{5A7981CF-7FC2-4259-B0FE-565C8B8053F2}" type="presOf" srcId="{CE17E94F-E9B3-4D01-94CF-BF84BB0D10D6}" destId="{435CF0AE-72B1-496C-B685-5BF4899CD401}" srcOrd="0" destOrd="0" presId="urn:microsoft.com/office/officeart/2005/8/layout/gear1"/>
    <dgm:cxn modelId="{EA283E7D-F423-48A5-82F9-03C2D42AE082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4ACCE24D-D461-451C-8111-1F47CFA66A89}" type="presOf" srcId="{1B8E77EF-3DD3-4E38-B208-5B07FF4B5E40}" destId="{34573F20-AECD-4E48-90F8-D213EA67693E}" srcOrd="0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71607E31-B30A-4F4D-A4B9-D15C756908A5}" type="presOf" srcId="{06ED21E7-79B8-4963-B94D-883701CCEBF3}" destId="{EB2F1A30-DFF1-4E79-AEDD-DD191798CE03}" srcOrd="1" destOrd="0" presId="urn:microsoft.com/office/officeart/2005/8/layout/gear1"/>
    <dgm:cxn modelId="{7C599EC4-2FFB-4324-B0E2-241705157891}" type="presOf" srcId="{9FE8FA85-5A27-42A9-90CB-EFE270BBC4D8}" destId="{DF31AEBD-271A-4B6B-89F0-55F0D6606C0B}" srcOrd="1" destOrd="0" presId="urn:microsoft.com/office/officeart/2005/8/layout/gear1"/>
    <dgm:cxn modelId="{D4AB074E-2597-4D02-853C-2598A6990F75}" type="presParOf" srcId="{435CF0AE-72B1-496C-B685-5BF4899CD401}" destId="{005B9784-283A-42A4-8873-35CDA8D50128}" srcOrd="0" destOrd="0" presId="urn:microsoft.com/office/officeart/2005/8/layout/gear1"/>
    <dgm:cxn modelId="{F87A9705-E11C-4ED6-B519-EE45A7F18CA0}" type="presParOf" srcId="{435CF0AE-72B1-496C-B685-5BF4899CD401}" destId="{EB2F1A30-DFF1-4E79-AEDD-DD191798CE03}" srcOrd="1" destOrd="0" presId="urn:microsoft.com/office/officeart/2005/8/layout/gear1"/>
    <dgm:cxn modelId="{C111A39A-2A16-40C3-B80C-B8E62D969362}" type="presParOf" srcId="{435CF0AE-72B1-496C-B685-5BF4899CD401}" destId="{322547BF-FA17-4E5C-975E-1E2365FEC96B}" srcOrd="2" destOrd="0" presId="urn:microsoft.com/office/officeart/2005/8/layout/gear1"/>
    <dgm:cxn modelId="{CFA53034-EA10-4A6E-85E4-17DEB636BDA6}" type="presParOf" srcId="{435CF0AE-72B1-496C-B685-5BF4899CD401}" destId="{A51FD8ED-619E-490B-A7DB-8E2B070B165E}" srcOrd="3" destOrd="0" presId="urn:microsoft.com/office/officeart/2005/8/layout/gear1"/>
    <dgm:cxn modelId="{5765B0D1-A4C1-4E04-B6EA-2A33B25C5C43}" type="presParOf" srcId="{435CF0AE-72B1-496C-B685-5BF4899CD401}" destId="{DF31AEBD-271A-4B6B-89F0-55F0D6606C0B}" srcOrd="4" destOrd="0" presId="urn:microsoft.com/office/officeart/2005/8/layout/gear1"/>
    <dgm:cxn modelId="{991AD293-D13A-42D8-9DCD-DB28171729AB}" type="presParOf" srcId="{435CF0AE-72B1-496C-B685-5BF4899CD401}" destId="{EE7CE306-6469-41A4-84AD-FC336EBAA72A}" srcOrd="5" destOrd="0" presId="urn:microsoft.com/office/officeart/2005/8/layout/gear1"/>
    <dgm:cxn modelId="{39E15C57-F82B-4565-8A2B-5044176F443E}" type="presParOf" srcId="{435CF0AE-72B1-496C-B685-5BF4899CD401}" destId="{E37894A0-CA82-4B21-891C-DD34C3EC6A39}" srcOrd="6" destOrd="0" presId="urn:microsoft.com/office/officeart/2005/8/layout/gear1"/>
    <dgm:cxn modelId="{B06EDB34-DC28-461F-9CE3-E23B5B4D323F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1236396" y="491451"/>
          <a:ext cx="772280" cy="772280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Practice</a:t>
          </a:r>
        </a:p>
      </dsp:txBody>
      <dsp:txXfrm>
        <a:off x="1391659" y="672354"/>
        <a:ext cx="461754" cy="396968"/>
      </dsp:txXfrm>
    </dsp:sp>
    <dsp:sp modelId="{A51FD8ED-619E-490B-A7DB-8E2B070B165E}">
      <dsp:nvSpPr>
        <dsp:cNvPr id="0" name=""/>
        <dsp:cNvSpPr/>
      </dsp:nvSpPr>
      <dsp:spPr>
        <a:xfrm>
          <a:off x="654725" y="174153"/>
          <a:ext cx="664116" cy="699647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b="1" kern="1200" dirty="0"/>
            <a:t>Theory</a:t>
          </a:r>
        </a:p>
      </dsp:txBody>
      <dsp:txXfrm>
        <a:off x="821918" y="347599"/>
        <a:ext cx="329730" cy="352755"/>
      </dsp:txXfrm>
    </dsp:sp>
    <dsp:sp modelId="{E37894A0-CA82-4B21-891C-DD34C3EC6A39}">
      <dsp:nvSpPr>
        <dsp:cNvPr id="0" name=""/>
        <dsp:cNvSpPr/>
      </dsp:nvSpPr>
      <dsp:spPr>
        <a:xfrm>
          <a:off x="1222760" y="386526"/>
          <a:ext cx="949905" cy="949905"/>
        </a:xfrm>
        <a:prstGeom prst="circularArrow">
          <a:avLst>
            <a:gd name="adj1" fmla="val 4878"/>
            <a:gd name="adj2" fmla="val 312630"/>
            <a:gd name="adj3" fmla="val 2772562"/>
            <a:gd name="adj4" fmla="val 15825358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487913" y="196612"/>
          <a:ext cx="718221" cy="718221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02940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5926BB"/>
    <w:rsid w:val="005C226A"/>
    <w:rsid w:val="005E6728"/>
    <w:rsid w:val="006105F2"/>
    <w:rsid w:val="006110FF"/>
    <w:rsid w:val="00615C05"/>
    <w:rsid w:val="00636217"/>
    <w:rsid w:val="006A333E"/>
    <w:rsid w:val="006D19F7"/>
    <w:rsid w:val="00770CBA"/>
    <w:rsid w:val="007748AF"/>
    <w:rsid w:val="007B2EF6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0619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37DAF-056D-4C4A-B388-C523FBCD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27075</TotalTime>
  <Pages>15</Pages>
  <Words>2475</Words>
  <Characters>13118</Characters>
  <Application>Microsoft Office Word</Application>
  <DocSecurity>0</DocSecurity>
  <Lines>109</Lines>
  <Paragraphs>31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F# Workshop</vt:lpstr>
      <vt:lpstr>F# Workshop</vt:lpstr>
    </vt:vector>
  </TitlesOfParts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Magnus Härlin</cp:lastModifiedBy>
  <cp:revision>275</cp:revision>
  <cp:lastPrinted>2016-05-21T17:59:00Z</cp:lastPrinted>
  <dcterms:created xsi:type="dcterms:W3CDTF">2014-11-05T10:22:00Z</dcterms:created>
  <dcterms:modified xsi:type="dcterms:W3CDTF">2016-12-06T19:29:00Z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